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297F3" w14:textId="77777777" w:rsidR="00F84F03" w:rsidRDefault="00951653">
      <w:pPr>
        <w:pStyle w:val="Title"/>
      </w:pPr>
      <w:bookmarkStart w:id="0" w:name="_GoBack"/>
      <w:bookmarkEnd w:id="0"/>
      <w:r>
        <w:t xml:space="preserve">Improving Visualization Knowledge (VisKo) </w:t>
      </w:r>
    </w:p>
    <w:p w14:paraId="402C2F60" w14:textId="77777777" w:rsidR="00F84F03" w:rsidRDefault="00422517">
      <w:pPr>
        <w:pStyle w:val="Title"/>
      </w:pPr>
      <w:r>
        <w:t>Candidate Classes and Responsibilities</w:t>
      </w:r>
    </w:p>
    <w:p w14:paraId="7A225781" w14:textId="77777777" w:rsidR="00F84F03" w:rsidRDefault="00F84F03">
      <w:pPr>
        <w:pStyle w:val="Subtitle"/>
      </w:pPr>
      <w:r>
        <w:t>Version &lt;1.0&gt;</w:t>
      </w:r>
    </w:p>
    <w:p w14:paraId="1283E3B5" w14:textId="77777777" w:rsidR="00F84F03" w:rsidRDefault="00740BE5">
      <w:pPr>
        <w:pStyle w:val="Subtitle"/>
        <w:rPr>
          <w:color w:val="000000"/>
        </w:rPr>
      </w:pPr>
      <w:r>
        <w:fldChar w:fldCharType="begin"/>
      </w:r>
      <w:r>
        <w:instrText xml:space="preserve"> DATE  \* MERGEFORMAT </w:instrText>
      </w:r>
      <w:r>
        <w:fldChar w:fldCharType="separate"/>
      </w:r>
      <w:r>
        <w:rPr>
          <w:noProof/>
        </w:rPr>
        <w:t>2/21/14</w:t>
      </w:r>
      <w:r>
        <w:rPr>
          <w:noProof/>
        </w:rPr>
        <w:fldChar w:fldCharType="end"/>
      </w:r>
    </w:p>
    <w:p w14:paraId="68C34356" w14:textId="77777777" w:rsidR="00F84F03" w:rsidRDefault="00F84F03">
      <w:pPr>
        <w:pStyle w:val="DocControlHeading"/>
        <w:sectPr w:rsidR="00F84F03" w:rsidSect="00192485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1" w:name="_Toc461626763"/>
      <w:bookmarkStart w:id="2" w:name="_Toc461628993"/>
      <w:bookmarkStart w:id="3" w:name="_Toc461632035"/>
    </w:p>
    <w:p w14:paraId="25FB1701" w14:textId="77777777" w:rsidR="00F84F03" w:rsidRDefault="00F84F03">
      <w:pPr>
        <w:pStyle w:val="DocControlHeading"/>
      </w:pPr>
      <w:bookmarkStart w:id="4" w:name="_Toc254557440"/>
      <w:r>
        <w:lastRenderedPageBreak/>
        <w:t>Document Control</w:t>
      </w:r>
      <w:bookmarkEnd w:id="1"/>
      <w:bookmarkEnd w:id="2"/>
      <w:bookmarkEnd w:id="3"/>
      <w:bookmarkEnd w:id="4"/>
    </w:p>
    <w:p w14:paraId="2CAE5642" w14:textId="77777777" w:rsidR="00F84F03" w:rsidRDefault="00F84F03">
      <w:pPr>
        <w:pStyle w:val="DocControlHeading2"/>
      </w:pPr>
      <w:bookmarkStart w:id="5" w:name="_Toc461626764"/>
      <w:bookmarkStart w:id="6" w:name="_Toc461628994"/>
      <w:bookmarkStart w:id="7" w:name="_Toc461632036"/>
      <w:bookmarkStart w:id="8" w:name="_Toc254557441"/>
      <w:r>
        <w:t>Approval</w:t>
      </w:r>
      <w:bookmarkEnd w:id="5"/>
      <w:bookmarkEnd w:id="6"/>
      <w:bookmarkEnd w:id="7"/>
      <w:bookmarkEnd w:id="8"/>
    </w:p>
    <w:p w14:paraId="372FF419" w14:textId="77777777" w:rsidR="00F84F03" w:rsidRDefault="00F84F03">
      <w:pPr>
        <w:pStyle w:val="Paragraph"/>
      </w:pPr>
      <w:r>
        <w:t>The Guidance Team and the customer shall approve this document.</w:t>
      </w:r>
    </w:p>
    <w:p w14:paraId="45B43FEB" w14:textId="77777777" w:rsidR="00F84F03" w:rsidRDefault="00F84F03">
      <w:pPr>
        <w:pStyle w:val="DocControlHeading2"/>
      </w:pPr>
      <w:bookmarkStart w:id="9" w:name="_Toc461626765"/>
      <w:bookmarkStart w:id="10" w:name="_Toc461628995"/>
      <w:bookmarkStart w:id="11" w:name="_Toc461632037"/>
      <w:bookmarkStart w:id="12" w:name="_Toc254557442"/>
      <w:r>
        <w:t>Document Change Control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F84F03" w14:paraId="4CBB5452" w14:textId="77777777">
        <w:tc>
          <w:tcPr>
            <w:tcW w:w="4428" w:type="dxa"/>
          </w:tcPr>
          <w:p w14:paraId="2F04F63C" w14:textId="77777777" w:rsidR="00F84F03" w:rsidRDefault="00F84F0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6C6729CB" w14:textId="2C294078" w:rsidR="00F84F03" w:rsidRDefault="00704B0D">
            <w:r>
              <w:t>February 20, 2014</w:t>
            </w:r>
          </w:p>
        </w:tc>
      </w:tr>
      <w:tr w:rsidR="00F84F03" w14:paraId="5DC6C178" w14:textId="77777777">
        <w:tc>
          <w:tcPr>
            <w:tcW w:w="4428" w:type="dxa"/>
          </w:tcPr>
          <w:p w14:paraId="499EA621" w14:textId="77777777" w:rsidR="00F84F03" w:rsidRDefault="00F84F0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66581FBF" w14:textId="69F99057" w:rsidR="00F84F03" w:rsidRDefault="00704B0D">
            <w:r>
              <w:t>V 1.0</w:t>
            </w:r>
          </w:p>
        </w:tc>
      </w:tr>
      <w:tr w:rsidR="00F84F03" w14:paraId="30C826EE" w14:textId="77777777">
        <w:tc>
          <w:tcPr>
            <w:tcW w:w="4428" w:type="dxa"/>
          </w:tcPr>
          <w:p w14:paraId="2CF905B1" w14:textId="77777777" w:rsidR="00F84F03" w:rsidRDefault="00F84F0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685C1CC2" w14:textId="302BA612" w:rsidR="00F84F03" w:rsidRDefault="00704B0D">
            <w:r w:rsidRPr="00FB3B32">
              <w:rPr>
                <w:rFonts w:ascii="Webdings" w:hAnsi="Webdings"/>
                <w:color w:val="000000"/>
              </w:rPr>
              <w:t></w:t>
            </w:r>
          </w:p>
        </w:tc>
      </w:tr>
      <w:tr w:rsidR="00F84F03" w14:paraId="76F914B8" w14:textId="77777777">
        <w:tc>
          <w:tcPr>
            <w:tcW w:w="4428" w:type="dxa"/>
          </w:tcPr>
          <w:p w14:paraId="098A33E2" w14:textId="77777777" w:rsidR="00F84F03" w:rsidRDefault="00F84F0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15F51A27" w14:textId="5EF855A5" w:rsidR="00F84F03" w:rsidRDefault="00704B0D">
            <w:r>
              <w:t>February 21, 2014</w:t>
            </w:r>
          </w:p>
        </w:tc>
      </w:tr>
      <w:tr w:rsidR="00F84F03" w14:paraId="72085603" w14:textId="77777777">
        <w:tc>
          <w:tcPr>
            <w:tcW w:w="4428" w:type="dxa"/>
          </w:tcPr>
          <w:p w14:paraId="4C9CCCC8" w14:textId="77777777" w:rsidR="00F84F03" w:rsidRDefault="00F84F0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3668EAE6" w14:textId="77FA81BD" w:rsidR="00F84F03" w:rsidRDefault="00704B0D">
            <w:r>
              <w:t>February 23, 2014</w:t>
            </w:r>
          </w:p>
        </w:tc>
      </w:tr>
      <w:tr w:rsidR="00F84F03" w14:paraId="7D2E9B89" w14:textId="77777777">
        <w:tc>
          <w:tcPr>
            <w:tcW w:w="4428" w:type="dxa"/>
          </w:tcPr>
          <w:p w14:paraId="44D8B6D6" w14:textId="77777777" w:rsidR="00F84F03" w:rsidRDefault="00F84F0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48EB126C" w14:textId="605037F4" w:rsidR="00F84F03" w:rsidRDefault="00704B0D">
            <w:r>
              <w:t>February 23, 2014</w:t>
            </w:r>
          </w:p>
        </w:tc>
      </w:tr>
    </w:tbl>
    <w:p w14:paraId="0011E2F7" w14:textId="77777777" w:rsidR="00F84F03" w:rsidRDefault="00F84F03">
      <w:pPr>
        <w:pStyle w:val="DocControlHeading2"/>
      </w:pPr>
      <w:bookmarkStart w:id="13" w:name="_Toc461626766"/>
      <w:bookmarkStart w:id="14" w:name="_Toc461628996"/>
      <w:bookmarkStart w:id="15" w:name="_Toc461632038"/>
      <w:bookmarkStart w:id="16" w:name="_Toc254557443"/>
      <w:r>
        <w:t>Distribution List</w:t>
      </w:r>
      <w:bookmarkEnd w:id="13"/>
      <w:bookmarkEnd w:id="14"/>
      <w:bookmarkEnd w:id="15"/>
      <w:bookmarkEnd w:id="16"/>
    </w:p>
    <w:p w14:paraId="493CCB83" w14:textId="77777777" w:rsidR="00F84F03" w:rsidRDefault="00F84F03">
      <w:pPr>
        <w:pStyle w:val="Paragraph"/>
      </w:pPr>
      <w:r>
        <w:t>This following list of people shall receive a copy of this document every time a new version of this document becomes available:</w:t>
      </w:r>
    </w:p>
    <w:p w14:paraId="3C5839C2" w14:textId="77777777" w:rsidR="00951653" w:rsidRDefault="00951653" w:rsidP="00951653">
      <w:pPr>
        <w:ind w:left="2160"/>
      </w:pPr>
      <w:bookmarkStart w:id="17" w:name="_Toc461626767"/>
      <w:bookmarkStart w:id="18" w:name="_Toc461628997"/>
      <w:bookmarkStart w:id="19" w:name="_Toc461632039"/>
      <w:r>
        <w:t xml:space="preserve">Guidance Team Members: </w:t>
      </w:r>
    </w:p>
    <w:p w14:paraId="1FAC8E70" w14:textId="77777777" w:rsidR="00951653" w:rsidRDefault="00951653" w:rsidP="00951653">
      <w:pPr>
        <w:ind w:left="2160"/>
      </w:pPr>
      <w:r>
        <w:tab/>
      </w:r>
      <w:r>
        <w:tab/>
        <w:t>Dr. Yoonsik Cheon</w:t>
      </w:r>
    </w:p>
    <w:p w14:paraId="39E112B0" w14:textId="77777777" w:rsidR="00951653" w:rsidRDefault="00951653" w:rsidP="00951653">
      <w:pPr>
        <w:ind w:left="2160"/>
      </w:pPr>
      <w:r>
        <w:tab/>
      </w:r>
      <w:r>
        <w:tab/>
        <w:t>Bhanukiran Gurijala</w:t>
      </w:r>
    </w:p>
    <w:p w14:paraId="0A96C607" w14:textId="77777777" w:rsidR="00951653" w:rsidRDefault="00951653" w:rsidP="00951653">
      <w:pPr>
        <w:ind w:left="2160"/>
      </w:pPr>
    </w:p>
    <w:p w14:paraId="5537B716" w14:textId="77777777" w:rsidR="00951653" w:rsidRDefault="00951653" w:rsidP="00951653">
      <w:pPr>
        <w:ind w:left="1440" w:firstLine="720"/>
      </w:pPr>
      <w:r>
        <w:t xml:space="preserve">Customer: </w:t>
      </w:r>
      <w:r>
        <w:tab/>
        <w:t>Dr. Nicholas Del Rio</w:t>
      </w:r>
    </w:p>
    <w:p w14:paraId="557797D7" w14:textId="77777777" w:rsidR="00951653" w:rsidRDefault="00951653" w:rsidP="00951653">
      <w:pPr>
        <w:ind w:left="1440" w:firstLine="720"/>
      </w:pPr>
    </w:p>
    <w:p w14:paraId="6808EC91" w14:textId="77777777" w:rsidR="00951653" w:rsidRDefault="00951653" w:rsidP="00951653">
      <w:pPr>
        <w:ind w:left="1440" w:firstLine="720"/>
      </w:pPr>
      <w:r>
        <w:t xml:space="preserve">Software Team Members: </w:t>
      </w:r>
    </w:p>
    <w:p w14:paraId="3968723C" w14:textId="16343444" w:rsidR="00951653" w:rsidRDefault="008205F6" w:rsidP="00951653">
      <w:pPr>
        <w:ind w:left="1440" w:firstLine="720"/>
      </w:pPr>
      <w:r>
        <w:tab/>
      </w:r>
      <w:r>
        <w:tab/>
        <w:t xml:space="preserve">Maria Cortes – V&amp;V </w:t>
      </w:r>
    </w:p>
    <w:p w14:paraId="76F32F6D" w14:textId="77777777" w:rsidR="00951653" w:rsidRDefault="00951653" w:rsidP="00951653">
      <w:pPr>
        <w:ind w:left="1440" w:firstLine="720"/>
      </w:pPr>
      <w:r>
        <w:tab/>
      </w:r>
      <w:r>
        <w:tab/>
        <w:t>Manuel Dosal – Systems Designer</w:t>
      </w:r>
    </w:p>
    <w:p w14:paraId="6A6F5B50" w14:textId="77777777" w:rsidR="00951653" w:rsidRDefault="00951653" w:rsidP="00951653">
      <w:pPr>
        <w:ind w:left="1440" w:firstLine="720"/>
      </w:pPr>
      <w:r>
        <w:tab/>
      </w:r>
      <w:r>
        <w:tab/>
        <w:t>Mario Flores – Lead Programmer 1</w:t>
      </w:r>
    </w:p>
    <w:p w14:paraId="4D0EE97F" w14:textId="5A2DDEBA" w:rsidR="00951653" w:rsidRDefault="00951653" w:rsidP="00951653">
      <w:pPr>
        <w:ind w:left="1440" w:firstLine="720"/>
      </w:pPr>
      <w:r>
        <w:tab/>
      </w:r>
      <w:r>
        <w:tab/>
        <w:t>Rebekah Gruver –Programmer 2</w:t>
      </w:r>
    </w:p>
    <w:p w14:paraId="50209A62" w14:textId="77777777" w:rsidR="00951653" w:rsidRDefault="00951653" w:rsidP="00951653">
      <w:pPr>
        <w:ind w:left="1440" w:firstLine="720"/>
      </w:pPr>
      <w:r>
        <w:tab/>
      </w:r>
      <w:r>
        <w:tab/>
        <w:t>Hector Quintana – Systems Architect</w:t>
      </w:r>
    </w:p>
    <w:p w14:paraId="0DCF7500" w14:textId="3F1368F2" w:rsidR="00951653" w:rsidRDefault="009C70DB" w:rsidP="00951653">
      <w:pPr>
        <w:ind w:left="1440" w:firstLine="720"/>
      </w:pPr>
      <w:r>
        <w:tab/>
      </w:r>
      <w:r>
        <w:tab/>
        <w:t>Marcela Vazques</w:t>
      </w:r>
      <w:r w:rsidR="00951653">
        <w:t xml:space="preserve"> – Systems Analyst</w:t>
      </w:r>
    </w:p>
    <w:p w14:paraId="6AC83AD8" w14:textId="77777777" w:rsidR="00F84F03" w:rsidRDefault="00F84F03">
      <w:pPr>
        <w:pStyle w:val="DocControlHeading2"/>
      </w:pPr>
      <w:bookmarkStart w:id="20" w:name="_Toc254557444"/>
      <w:r>
        <w:t>Change Summary</w:t>
      </w:r>
      <w:bookmarkEnd w:id="17"/>
      <w:bookmarkEnd w:id="18"/>
      <w:bookmarkEnd w:id="19"/>
      <w:bookmarkEnd w:id="20"/>
    </w:p>
    <w:p w14:paraId="1E865300" w14:textId="77777777" w:rsidR="00F84F03" w:rsidRDefault="00F84F03">
      <w:pPr>
        <w:pStyle w:val="Paragraph"/>
      </w:pPr>
      <w:r>
        <w:t>The following table details changes made between versions of this document</w:t>
      </w:r>
    </w:p>
    <w:p w14:paraId="222AFB72" w14:textId="77777777" w:rsidR="00F84F03" w:rsidRDefault="00F84F0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F84F03" w14:paraId="6028CEDB" w14:textId="77777777">
        <w:tc>
          <w:tcPr>
            <w:tcW w:w="1764" w:type="dxa"/>
          </w:tcPr>
          <w:p w14:paraId="65FD1316" w14:textId="77777777" w:rsidR="00F84F03" w:rsidRDefault="00F84F0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38D2288E" w14:textId="77777777" w:rsidR="00F84F03" w:rsidRDefault="00F84F0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716AA933" w14:textId="77777777" w:rsidR="00F84F03" w:rsidRDefault="00F84F0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23E9ECA9" w14:textId="77777777" w:rsidR="00F84F03" w:rsidRDefault="00F84F03">
            <w:pPr>
              <w:jc w:val="center"/>
            </w:pPr>
            <w:r>
              <w:t>Description</w:t>
            </w:r>
          </w:p>
        </w:tc>
      </w:tr>
      <w:tr w:rsidR="00F84F03" w14:paraId="24AFF27D" w14:textId="77777777">
        <w:tc>
          <w:tcPr>
            <w:tcW w:w="1764" w:type="dxa"/>
          </w:tcPr>
          <w:p w14:paraId="1894A1FF" w14:textId="77777777" w:rsidR="00F84F03" w:rsidRDefault="00951653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19175F79" w14:textId="34BAD675" w:rsidR="00F84F03" w:rsidRDefault="00704B0D" w:rsidP="00951653">
            <w:pPr>
              <w:jc w:val="center"/>
            </w:pPr>
            <w:r>
              <w:t>2/20</w:t>
            </w:r>
            <w:r w:rsidR="00951653">
              <w:t>/14</w:t>
            </w:r>
          </w:p>
        </w:tc>
        <w:tc>
          <w:tcPr>
            <w:tcW w:w="1800" w:type="dxa"/>
          </w:tcPr>
          <w:p w14:paraId="30B66266" w14:textId="23F4EEC2" w:rsidR="00F84F03" w:rsidRDefault="00704B0D">
            <w:pPr>
              <w:jc w:val="center"/>
            </w:pPr>
            <w:r>
              <w:t>Maria Cortes, Manuel Dosal, Marcela Vazquez</w:t>
            </w:r>
          </w:p>
        </w:tc>
        <w:tc>
          <w:tcPr>
            <w:tcW w:w="3978" w:type="dxa"/>
          </w:tcPr>
          <w:p w14:paraId="5FE9BACB" w14:textId="60EED479" w:rsidR="00F84F03" w:rsidRDefault="00704B0D">
            <w:pPr>
              <w:pStyle w:val="TableText"/>
              <w:widowControl/>
              <w:spacing w:before="0" w:after="0"/>
            </w:pPr>
            <w:r>
              <w:t xml:space="preserve">Added candidate classes, and section 1.3, definitions, acronyms and abbreviations. </w:t>
            </w:r>
          </w:p>
        </w:tc>
      </w:tr>
      <w:tr w:rsidR="00F84F03" w14:paraId="1BD48649" w14:textId="77777777">
        <w:tc>
          <w:tcPr>
            <w:tcW w:w="1764" w:type="dxa"/>
          </w:tcPr>
          <w:p w14:paraId="0CF658BD" w14:textId="7EC212B4" w:rsidR="00F84F03" w:rsidRDefault="00704B0D" w:rsidP="00704B0D">
            <w:pPr>
              <w:jc w:val="center"/>
            </w:pPr>
            <w:r>
              <w:t>1.1</w:t>
            </w:r>
          </w:p>
        </w:tc>
        <w:tc>
          <w:tcPr>
            <w:tcW w:w="1170" w:type="dxa"/>
          </w:tcPr>
          <w:p w14:paraId="61B70E65" w14:textId="765484AD" w:rsidR="00F84F03" w:rsidRDefault="00704B0D">
            <w:r>
              <w:t>2/24/2014</w:t>
            </w:r>
          </w:p>
        </w:tc>
        <w:tc>
          <w:tcPr>
            <w:tcW w:w="1800" w:type="dxa"/>
          </w:tcPr>
          <w:p w14:paraId="46B01A53" w14:textId="77777777" w:rsidR="00F84F03" w:rsidRDefault="00F84F03"/>
        </w:tc>
        <w:tc>
          <w:tcPr>
            <w:tcW w:w="3978" w:type="dxa"/>
          </w:tcPr>
          <w:p w14:paraId="6CEEAFA0" w14:textId="77777777" w:rsidR="00F84F03" w:rsidRDefault="00F84F03"/>
        </w:tc>
      </w:tr>
      <w:tr w:rsidR="00F84F03" w14:paraId="0D18C1F0" w14:textId="77777777">
        <w:tc>
          <w:tcPr>
            <w:tcW w:w="1764" w:type="dxa"/>
          </w:tcPr>
          <w:p w14:paraId="43306D6B" w14:textId="77777777" w:rsidR="00F84F03" w:rsidRDefault="00F84F03"/>
        </w:tc>
        <w:tc>
          <w:tcPr>
            <w:tcW w:w="1170" w:type="dxa"/>
          </w:tcPr>
          <w:p w14:paraId="33E285FA" w14:textId="77777777" w:rsidR="00F84F03" w:rsidRDefault="00F84F03"/>
        </w:tc>
        <w:tc>
          <w:tcPr>
            <w:tcW w:w="1800" w:type="dxa"/>
          </w:tcPr>
          <w:p w14:paraId="143A9513" w14:textId="77777777" w:rsidR="00F84F03" w:rsidRDefault="00F84F03"/>
        </w:tc>
        <w:tc>
          <w:tcPr>
            <w:tcW w:w="3978" w:type="dxa"/>
          </w:tcPr>
          <w:p w14:paraId="2675B7CC" w14:textId="77777777" w:rsidR="00F84F03" w:rsidRDefault="00F84F03"/>
        </w:tc>
      </w:tr>
    </w:tbl>
    <w:p w14:paraId="09D4C9D7" w14:textId="77777777" w:rsidR="00F84F03" w:rsidRDefault="00F84F03">
      <w:pPr>
        <w:ind w:left="144"/>
      </w:pPr>
    </w:p>
    <w:p w14:paraId="434FF2AE" w14:textId="77777777" w:rsidR="00F84F03" w:rsidRDefault="00F84F03">
      <w:pPr>
        <w:ind w:left="144"/>
      </w:pPr>
    </w:p>
    <w:p w14:paraId="6D1DD22D" w14:textId="77777777" w:rsidR="00F84F03" w:rsidRDefault="00F84F03">
      <w:pPr>
        <w:ind w:left="144"/>
      </w:pPr>
    </w:p>
    <w:p w14:paraId="2C1507CD" w14:textId="77777777" w:rsidR="00F84F03" w:rsidRDefault="00F84F03">
      <w:pPr>
        <w:ind w:left="144"/>
      </w:pPr>
    </w:p>
    <w:p w14:paraId="3DD91C43" w14:textId="77777777" w:rsidR="00F84F03" w:rsidRDefault="00F84F03">
      <w:pPr>
        <w:pStyle w:val="Paragraph"/>
      </w:pPr>
      <w:r>
        <w:br w:type="column"/>
      </w:r>
    </w:p>
    <w:p w14:paraId="4D1E198B" w14:textId="77777777" w:rsidR="00F84F03" w:rsidRDefault="00F84F03">
      <w:pPr>
        <w:ind w:left="144"/>
      </w:pPr>
    </w:p>
    <w:p w14:paraId="16C6D638" w14:textId="77777777" w:rsidR="00F84F03" w:rsidRDefault="00F84F0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3ECF4BB8" w14:textId="77777777" w:rsidR="00704B0D" w:rsidRDefault="009508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r w:rsidR="00704B0D">
        <w:rPr>
          <w:noProof/>
        </w:rPr>
        <w:t>Document Control</w:t>
      </w:r>
      <w:r w:rsidR="00704B0D">
        <w:rPr>
          <w:noProof/>
        </w:rPr>
        <w:tab/>
      </w:r>
      <w:r w:rsidR="00704B0D">
        <w:rPr>
          <w:noProof/>
        </w:rPr>
        <w:fldChar w:fldCharType="begin"/>
      </w:r>
      <w:r w:rsidR="00704B0D">
        <w:rPr>
          <w:noProof/>
        </w:rPr>
        <w:instrText xml:space="preserve"> PAGEREF _Toc254557440 \h </w:instrText>
      </w:r>
      <w:r w:rsidR="00704B0D">
        <w:rPr>
          <w:noProof/>
        </w:rPr>
      </w:r>
      <w:r w:rsidR="00704B0D">
        <w:rPr>
          <w:noProof/>
        </w:rPr>
        <w:fldChar w:fldCharType="separate"/>
      </w:r>
      <w:r w:rsidR="00704B0D">
        <w:rPr>
          <w:noProof/>
        </w:rPr>
        <w:t>ii</w:t>
      </w:r>
      <w:r w:rsidR="00704B0D">
        <w:rPr>
          <w:noProof/>
        </w:rPr>
        <w:fldChar w:fldCharType="end"/>
      </w:r>
    </w:p>
    <w:p w14:paraId="3198B3C7" w14:textId="77777777" w:rsidR="00704B0D" w:rsidRDefault="00704B0D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4A359C47" w14:textId="77777777" w:rsidR="00704B0D" w:rsidRDefault="00704B0D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Document Change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05B93879" w14:textId="77777777" w:rsidR="00704B0D" w:rsidRDefault="00704B0D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Distribution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2DB823EB" w14:textId="77777777" w:rsidR="00704B0D" w:rsidRDefault="00704B0D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Change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0C46BD6D" w14:textId="77777777" w:rsidR="00704B0D" w:rsidRDefault="00704B0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DDA3EA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 w:rsidRPr="002C5D45">
        <w:rPr>
          <w:rFonts w:ascii="Times" w:hAnsi="Times" w:cs="Times"/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 w:rsidRPr="002C5D45">
        <w:rPr>
          <w:rFonts w:ascii="Times" w:hAnsi="Times" w:cs="Times"/>
          <w:noProof/>
        </w:rPr>
        <w:t>Purpose and 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E60D05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 w:rsidRPr="002C5D45">
        <w:rPr>
          <w:rFonts w:ascii="Times" w:hAnsi="Times" w:cs="Times"/>
          <w:noProof/>
        </w:rPr>
        <w:t>1.2.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 w:rsidRPr="002C5D45">
        <w:rPr>
          <w:rFonts w:ascii="Times" w:hAnsi="Times" w:cs="Times"/>
          <w:noProof/>
        </w:rPr>
        <w:t>Scope of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8E3776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 w:rsidRPr="002C5D45">
        <w:rPr>
          <w:rFonts w:ascii="Times" w:hAnsi="Times" w:cs="Times"/>
          <w:noProof/>
        </w:rPr>
        <w:t>1.3.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 w:rsidRPr="002C5D45">
        <w:rPr>
          <w:rFonts w:ascii="Times" w:hAnsi="Times" w:cs="Times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F257A7" w14:textId="77777777" w:rsidR="00704B0D" w:rsidRDefault="00704B0D">
      <w:pPr>
        <w:pStyle w:val="TOC3"/>
        <w:tabs>
          <w:tab w:val="left" w:pos="109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1.3.1.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195478" w14:textId="77777777" w:rsidR="00704B0D" w:rsidRDefault="00704B0D">
      <w:pPr>
        <w:pStyle w:val="TOC3"/>
        <w:tabs>
          <w:tab w:val="left" w:pos="109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1.3.2.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CA5F47" w14:textId="77777777" w:rsidR="00704B0D" w:rsidRDefault="00704B0D">
      <w:pPr>
        <w:pStyle w:val="TOC3"/>
        <w:tabs>
          <w:tab w:val="left" w:pos="109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1.3.3.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B5FEE9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 w:rsidRPr="002C5D45">
        <w:rPr>
          <w:rFonts w:ascii="Times" w:hAnsi="Times" w:cs="Times"/>
          <w:noProof/>
        </w:rPr>
        <w:t>1.4.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 w:rsidRPr="002C5D45">
        <w:rPr>
          <w:rFonts w:ascii="Times" w:hAnsi="Times" w:cs="Times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00FB7F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BD2295" w14:textId="77777777" w:rsidR="00704B0D" w:rsidRDefault="00704B0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Process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E49A1B" w14:textId="77777777" w:rsidR="00704B0D" w:rsidRDefault="00704B0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Candidate Classes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F8A779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Candidate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3D8022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Candidate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698B84" w14:textId="77777777" w:rsidR="00704B0D" w:rsidRDefault="00704B0D">
      <w:pPr>
        <w:pStyle w:val="TOC2"/>
        <w:tabs>
          <w:tab w:val="left" w:pos="7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CRC Cards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_Toc254557458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691AC2" w14:textId="77777777" w:rsidR="00F84F03" w:rsidRDefault="00950857">
      <w:pPr>
        <w:pStyle w:val="TOC2"/>
      </w:pPr>
      <w:r>
        <w:rPr>
          <w:sz w:val="28"/>
        </w:rPr>
        <w:fldChar w:fldCharType="end"/>
      </w:r>
    </w:p>
    <w:p w14:paraId="313462BD" w14:textId="77777777" w:rsidR="00F84F03" w:rsidRDefault="00F84F03">
      <w:pPr>
        <w:sectPr w:rsidR="00F84F03" w:rsidSect="00192485">
          <w:headerReference w:type="default" r:id="rId10"/>
          <w:footerReference w:type="default" r:id="rId11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41BCB378" w14:textId="77777777" w:rsidR="00F84F03" w:rsidRDefault="00F84F03">
      <w:pPr>
        <w:pStyle w:val="Heading1"/>
      </w:pPr>
      <w:bookmarkStart w:id="21" w:name="_Toc254557445"/>
      <w:r>
        <w:lastRenderedPageBreak/>
        <w:t>Introduction</w:t>
      </w:r>
      <w:bookmarkEnd w:id="21"/>
    </w:p>
    <w:p w14:paraId="7F3DCF04" w14:textId="77777777" w:rsidR="00F84F03" w:rsidRDefault="00F84F03">
      <w:pPr>
        <w:pStyle w:val="Paragraph"/>
      </w:pPr>
    </w:p>
    <w:p w14:paraId="013BD726" w14:textId="77777777" w:rsidR="00F84F03" w:rsidRDefault="00F84F03" w:rsidP="007968D1">
      <w:pPr>
        <w:pStyle w:val="Paragraph"/>
      </w:pPr>
      <w:r>
        <w:t xml:space="preserve">&lt;&lt; This section gives introductory information regarding the project and the </w:t>
      </w:r>
      <w:r w:rsidR="00917BC2">
        <w:t>contents of this document. Identify the project</w:t>
      </w:r>
      <w:r>
        <w:t>. Indicate what the document contains and who the intended audience is. Describe the sections of the document&gt;&gt;</w:t>
      </w:r>
    </w:p>
    <w:p w14:paraId="0A99AA97" w14:textId="35A0BB28" w:rsidR="00B43183" w:rsidRDefault="00B43183" w:rsidP="00B43183">
      <w:pPr>
        <w:pStyle w:val="Heading2"/>
        <w:numPr>
          <w:ilvl w:val="1"/>
          <w:numId w:val="1"/>
        </w:numPr>
        <w:ind w:left="720"/>
        <w:rPr>
          <w:rFonts w:ascii="Times" w:hAnsi="Times" w:cs="Times"/>
          <w:sz w:val="30"/>
          <w:szCs w:val="30"/>
        </w:rPr>
      </w:pPr>
      <w:bookmarkStart w:id="22" w:name="_Toc254557446"/>
      <w:bookmarkStart w:id="23" w:name="_Toc368961902"/>
      <w:r>
        <w:rPr>
          <w:rFonts w:ascii="Times" w:hAnsi="Times" w:cs="Times"/>
          <w:sz w:val="30"/>
          <w:szCs w:val="30"/>
        </w:rPr>
        <w:t>Purpose and Intended Audience</w:t>
      </w:r>
      <w:bookmarkEnd w:id="22"/>
      <w:r>
        <w:rPr>
          <w:rFonts w:ascii="Times" w:hAnsi="Times" w:cs="Times"/>
          <w:sz w:val="30"/>
          <w:szCs w:val="30"/>
        </w:rPr>
        <w:t xml:space="preserve"> </w:t>
      </w:r>
      <w:bookmarkEnd w:id="23"/>
    </w:p>
    <w:p w14:paraId="5289AEC2" w14:textId="77777777" w:rsidR="00B43183" w:rsidRDefault="00B43183" w:rsidP="00B43183">
      <w:pPr>
        <w:pStyle w:val="Heading2"/>
        <w:numPr>
          <w:ilvl w:val="1"/>
          <w:numId w:val="1"/>
        </w:numPr>
        <w:ind w:left="720"/>
        <w:rPr>
          <w:rFonts w:ascii="Times" w:hAnsi="Times" w:cs="Times"/>
          <w:sz w:val="30"/>
          <w:szCs w:val="30"/>
        </w:rPr>
      </w:pPr>
      <w:bookmarkStart w:id="24" w:name="_Toc368961903"/>
      <w:bookmarkStart w:id="25" w:name="_Toc254557447"/>
      <w:r>
        <w:rPr>
          <w:rFonts w:ascii="Times" w:hAnsi="Times" w:cs="Times"/>
          <w:sz w:val="30"/>
          <w:szCs w:val="30"/>
        </w:rPr>
        <w:t>Scope of product</w:t>
      </w:r>
      <w:bookmarkEnd w:id="24"/>
      <w:bookmarkEnd w:id="25"/>
    </w:p>
    <w:p w14:paraId="7D62CE1A" w14:textId="77777777" w:rsidR="00B43183" w:rsidRPr="00B43183" w:rsidRDefault="00B43183" w:rsidP="00B43183"/>
    <w:p w14:paraId="327B69DF" w14:textId="77777777" w:rsidR="00B43183" w:rsidRDefault="00B43183" w:rsidP="00B43183">
      <w:pPr>
        <w:pStyle w:val="Heading2"/>
        <w:numPr>
          <w:ilvl w:val="1"/>
          <w:numId w:val="1"/>
        </w:numPr>
        <w:ind w:left="720"/>
        <w:rPr>
          <w:rFonts w:ascii="Times" w:hAnsi="Times" w:cs="Times"/>
          <w:sz w:val="30"/>
          <w:szCs w:val="30"/>
        </w:rPr>
      </w:pPr>
      <w:bookmarkStart w:id="26" w:name="_Toc368961904"/>
      <w:bookmarkStart w:id="27" w:name="_Toc254557448"/>
      <w:r>
        <w:rPr>
          <w:rFonts w:ascii="Times" w:hAnsi="Times" w:cs="Times"/>
          <w:sz w:val="30"/>
          <w:szCs w:val="30"/>
        </w:rPr>
        <w:t>Definitions, acronyms and abbreviations</w:t>
      </w:r>
      <w:bookmarkEnd w:id="26"/>
      <w:bookmarkEnd w:id="27"/>
    </w:p>
    <w:p w14:paraId="34A11701" w14:textId="22FAC2B8" w:rsidR="00433C50" w:rsidRPr="00433C50" w:rsidRDefault="00433C50" w:rsidP="00433C50">
      <w:r>
        <w:t>This section is divided into 3 subsections: Definitions, Acronyms, and Abbreviations. Each subsection will help the reader understand definitions, acronyms and abbreviations used within this document.</w:t>
      </w:r>
    </w:p>
    <w:p w14:paraId="12AEAEBE" w14:textId="77777777" w:rsidR="00B43183" w:rsidRDefault="00B43183" w:rsidP="00B43183">
      <w:pPr>
        <w:pStyle w:val="Heading3"/>
        <w:numPr>
          <w:ilvl w:val="2"/>
          <w:numId w:val="1"/>
        </w:numPr>
        <w:ind w:left="720"/>
      </w:pPr>
      <w:bookmarkStart w:id="28" w:name="_Toc425134232"/>
      <w:bookmarkStart w:id="29" w:name="_Toc461626771"/>
      <w:bookmarkStart w:id="30" w:name="_Toc464031941"/>
      <w:bookmarkStart w:id="31" w:name="_Toc464822052"/>
      <w:bookmarkStart w:id="32" w:name="_Toc365902326"/>
      <w:bookmarkStart w:id="33" w:name="_Toc368961905"/>
      <w:bookmarkStart w:id="34" w:name="_Toc254557449"/>
      <w:r>
        <w:t>Definitions</w:t>
      </w:r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390"/>
      </w:tblGrid>
      <w:tr w:rsidR="00343DBF" w14:paraId="34FFF41A" w14:textId="77777777" w:rsidTr="00DF0F9E">
        <w:tc>
          <w:tcPr>
            <w:tcW w:w="2340" w:type="dxa"/>
            <w:shd w:val="clear" w:color="auto" w:fill="auto"/>
          </w:tcPr>
          <w:p w14:paraId="4E1F4184" w14:textId="77777777" w:rsidR="00343DBF" w:rsidRPr="00162887" w:rsidRDefault="00343DBF" w:rsidP="00DF0F9E">
            <w:pPr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auto"/>
          </w:tcPr>
          <w:p w14:paraId="20213521" w14:textId="77777777" w:rsidR="00343DBF" w:rsidRPr="00162887" w:rsidRDefault="00343DBF" w:rsidP="00DF0F9E">
            <w:pPr>
              <w:rPr>
                <w:rFonts w:eastAsia="Calibri"/>
                <w:b/>
                <w:sz w:val="24"/>
                <w:szCs w:val="24"/>
              </w:rPr>
            </w:pPr>
            <w:r w:rsidRPr="00162887">
              <w:rPr>
                <w:rFonts w:eastAsia="Calibri"/>
                <w:b/>
                <w:sz w:val="24"/>
                <w:szCs w:val="24"/>
              </w:rPr>
              <w:t>DEFINITION</w:t>
            </w:r>
          </w:p>
        </w:tc>
      </w:tr>
      <w:tr w:rsidR="00343DBF" w14:paraId="2B8FB8D4" w14:textId="77777777" w:rsidTr="00DF0F9E">
        <w:tc>
          <w:tcPr>
            <w:tcW w:w="2340" w:type="dxa"/>
            <w:shd w:val="clear" w:color="auto" w:fill="auto"/>
          </w:tcPr>
          <w:p w14:paraId="5A445D5D" w14:textId="77777777" w:rsidR="00343DBF" w:rsidRPr="00343DBF" w:rsidRDefault="00343DBF" w:rsidP="00DF0F9E">
            <w:pPr>
              <w:widowControl w:val="0"/>
              <w:overflowPunct/>
              <w:spacing w:after="240"/>
              <w:textAlignment w:val="auto"/>
              <w:rPr>
                <w:rFonts w:eastAsia="ＭＳ 明朝"/>
              </w:rPr>
            </w:pPr>
            <w:r w:rsidRPr="00343DBF">
              <w:rPr>
                <w:rFonts w:eastAsia="ＭＳ 明朝"/>
              </w:rPr>
              <w:t>Application Programming Interface (API)</w:t>
            </w:r>
          </w:p>
        </w:tc>
        <w:tc>
          <w:tcPr>
            <w:tcW w:w="6390" w:type="dxa"/>
            <w:shd w:val="clear" w:color="auto" w:fill="auto"/>
          </w:tcPr>
          <w:p w14:paraId="0BBEA369" w14:textId="77777777" w:rsidR="00343DBF" w:rsidRPr="00343DBF" w:rsidRDefault="00343DBF" w:rsidP="00DF0F9E">
            <w:pPr>
              <w:widowControl w:val="0"/>
              <w:overflowPunct/>
              <w:spacing w:after="240"/>
              <w:textAlignment w:val="auto"/>
              <w:rPr>
                <w:rFonts w:ascii="Times" w:eastAsia="ＭＳ 明朝" w:hAnsi="Times" w:cs="Times"/>
              </w:rPr>
            </w:pPr>
            <w:r w:rsidRPr="00343DBF">
              <w:rPr>
                <w:rFonts w:ascii="Times" w:eastAsia="ＭＳ 明朝" w:hAnsi="Times" w:cs="Times"/>
              </w:rPr>
              <w:t>An application-programming interface describes the names and signatures of a software or hardware system with the purpose of describing how to invoke or use it.</w:t>
            </w:r>
          </w:p>
        </w:tc>
      </w:tr>
      <w:tr w:rsidR="00343DBF" w14:paraId="54A4D5FA" w14:textId="77777777" w:rsidTr="00DF0F9E">
        <w:tc>
          <w:tcPr>
            <w:tcW w:w="2340" w:type="dxa"/>
            <w:shd w:val="clear" w:color="auto" w:fill="auto"/>
          </w:tcPr>
          <w:p w14:paraId="43B27402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Navigation Side Bar</w:t>
            </w:r>
          </w:p>
        </w:tc>
        <w:tc>
          <w:tcPr>
            <w:tcW w:w="6390" w:type="dxa"/>
            <w:shd w:val="clear" w:color="auto" w:fill="auto"/>
          </w:tcPr>
          <w:p w14:paraId="03063748" w14:textId="5BDDE7E4" w:rsidR="00BE06E5" w:rsidRPr="00BE06E5" w:rsidRDefault="00BE06E5" w:rsidP="00BE06E5">
            <w:pPr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Pr="00BE06E5">
              <w:rPr>
                <w:rFonts w:eastAsia="Calibri"/>
              </w:rPr>
              <w:t> user interface element within a</w:t>
            </w:r>
            <w:r>
              <w:rPr>
                <w:rFonts w:eastAsia="Calibri"/>
              </w:rPr>
              <w:t xml:space="preserve"> </w:t>
            </w:r>
            <w:r w:rsidRPr="00BE06E5">
              <w:rPr>
                <w:rFonts w:eastAsia="Calibri"/>
              </w:rPr>
              <w:t>webpage that contains links to other sections of the</w:t>
            </w:r>
            <w:r>
              <w:rPr>
                <w:rFonts w:eastAsia="Calibri"/>
              </w:rPr>
              <w:t xml:space="preserve"> </w:t>
            </w:r>
            <w:r w:rsidRPr="00BE06E5">
              <w:rPr>
                <w:rFonts w:eastAsia="Calibri"/>
              </w:rPr>
              <w:t>website.</w:t>
            </w:r>
          </w:p>
          <w:p w14:paraId="30194625" w14:textId="77777777" w:rsidR="00343DBF" w:rsidRPr="00162887" w:rsidRDefault="00343DBF" w:rsidP="00DF0F9E">
            <w:pPr>
              <w:rPr>
                <w:rFonts w:eastAsia="Calibri"/>
              </w:rPr>
            </w:pPr>
          </w:p>
        </w:tc>
      </w:tr>
      <w:tr w:rsidR="00343DBF" w14:paraId="3D88E34E" w14:textId="77777777" w:rsidTr="00DF0F9E">
        <w:tc>
          <w:tcPr>
            <w:tcW w:w="2340" w:type="dxa"/>
            <w:shd w:val="clear" w:color="auto" w:fill="auto"/>
          </w:tcPr>
          <w:p w14:paraId="52B1BE2C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Pipeline</w:t>
            </w:r>
          </w:p>
        </w:tc>
        <w:tc>
          <w:tcPr>
            <w:tcW w:w="6390" w:type="dxa"/>
            <w:shd w:val="clear" w:color="auto" w:fill="auto"/>
          </w:tcPr>
          <w:p w14:paraId="07D97C79" w14:textId="77777777" w:rsidR="00343DBF" w:rsidRPr="00343DBF" w:rsidRDefault="00343DBF" w:rsidP="00DF0F9E">
            <w:pPr>
              <w:widowControl w:val="0"/>
              <w:overflowPunct/>
              <w:spacing w:after="240"/>
              <w:textAlignment w:val="auto"/>
              <w:rPr>
                <w:rFonts w:ascii="Times" w:eastAsia="ＭＳ 明朝" w:hAnsi="Times" w:cs="Times"/>
              </w:rPr>
            </w:pPr>
            <w:r w:rsidRPr="00343DBF">
              <w:rPr>
                <w:rFonts w:ascii="Times" w:eastAsia="ＭＳ 明朝" w:hAnsi="Times" w:cs="Times"/>
              </w:rPr>
              <w:t>An ordered sequence of executable web services that generate visualizations. The VisKo API translates user submitted Visualization Queries into sets of Pipelines.</w:t>
            </w:r>
          </w:p>
        </w:tc>
      </w:tr>
      <w:tr w:rsidR="00343DBF" w14:paraId="4EE92FD6" w14:textId="77777777" w:rsidTr="00DF0F9E">
        <w:tc>
          <w:tcPr>
            <w:tcW w:w="2340" w:type="dxa"/>
            <w:shd w:val="clear" w:color="auto" w:fill="auto"/>
          </w:tcPr>
          <w:p w14:paraId="47850DC3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Privileged User</w:t>
            </w:r>
          </w:p>
        </w:tc>
        <w:tc>
          <w:tcPr>
            <w:tcW w:w="6390" w:type="dxa"/>
            <w:shd w:val="clear" w:color="auto" w:fill="auto"/>
          </w:tcPr>
          <w:p w14:paraId="566DD74B" w14:textId="77777777" w:rsidR="00343DBF" w:rsidRPr="00343DBF" w:rsidRDefault="00343DBF" w:rsidP="00DF0F9E">
            <w:pPr>
              <w:widowControl w:val="0"/>
              <w:overflowPunct/>
              <w:spacing w:after="240"/>
              <w:textAlignment w:val="auto"/>
              <w:rPr>
                <w:rFonts w:ascii="Times" w:eastAsia="ＭＳ 明朝" w:hAnsi="Times" w:cs="Times"/>
              </w:rPr>
            </w:pPr>
            <w:r w:rsidRPr="00343DBF">
              <w:rPr>
                <w:rFonts w:ascii="Times" w:eastAsia="ＭＳ 明朝" w:hAnsi="Times" w:cs="Times"/>
              </w:rPr>
              <w:t>A user that is defined as the owner of the system. A privileged user sets up the system as well as manages the system through various tasks.</w:t>
            </w:r>
          </w:p>
        </w:tc>
      </w:tr>
      <w:tr w:rsidR="00343DBF" w14:paraId="76C3CF96" w14:textId="77777777" w:rsidTr="00DF0F9E">
        <w:tc>
          <w:tcPr>
            <w:tcW w:w="2340" w:type="dxa"/>
            <w:shd w:val="clear" w:color="auto" w:fill="auto"/>
          </w:tcPr>
          <w:p w14:paraId="62DD0B8B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Query</w:t>
            </w:r>
          </w:p>
        </w:tc>
        <w:tc>
          <w:tcPr>
            <w:tcW w:w="6390" w:type="dxa"/>
            <w:shd w:val="clear" w:color="auto" w:fill="auto"/>
          </w:tcPr>
          <w:p w14:paraId="7D0CFFF2" w14:textId="1BA2CCB5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formal request for the generation of a visualization described in terms of a Visualization Abstraction, Viewer Set, Input Format, and Input Data Type. A query and a pipeline provide equal forms of expressivity, but the query is declarative.</w:t>
            </w:r>
          </w:p>
        </w:tc>
      </w:tr>
      <w:tr w:rsidR="00343DBF" w14:paraId="7CF91946" w14:textId="77777777" w:rsidTr="00DF0F9E">
        <w:tc>
          <w:tcPr>
            <w:tcW w:w="2340" w:type="dxa"/>
            <w:shd w:val="clear" w:color="auto" w:fill="auto"/>
          </w:tcPr>
          <w:p w14:paraId="50FFA441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Regular User</w:t>
            </w:r>
          </w:p>
        </w:tc>
        <w:tc>
          <w:tcPr>
            <w:tcW w:w="6390" w:type="dxa"/>
            <w:shd w:val="clear" w:color="auto" w:fill="auto"/>
          </w:tcPr>
          <w:p w14:paraId="7A4D27B4" w14:textId="77777777" w:rsidR="00343DBF" w:rsidRPr="00343DBF" w:rsidRDefault="00343DBF" w:rsidP="00DF0F9E">
            <w:pPr>
              <w:widowControl w:val="0"/>
              <w:overflowPunct/>
              <w:spacing w:after="240"/>
              <w:textAlignment w:val="auto"/>
              <w:rPr>
                <w:rFonts w:ascii="Times" w:eastAsia="ＭＳ 明朝" w:hAnsi="Times" w:cs="Times"/>
              </w:rPr>
            </w:pPr>
            <w:r w:rsidRPr="00343DBF">
              <w:rPr>
                <w:rFonts w:ascii="Times" w:eastAsia="ＭＳ 明朝" w:hAnsi="Times" w:cs="Times"/>
              </w:rPr>
              <w:t>A user that comes to the system to get desired visualizations based on some given data.</w:t>
            </w:r>
          </w:p>
        </w:tc>
      </w:tr>
      <w:tr w:rsidR="00343DBF" w14:paraId="09DE97D7" w14:textId="77777777" w:rsidTr="00DF0F9E">
        <w:tc>
          <w:tcPr>
            <w:tcW w:w="2340" w:type="dxa"/>
            <w:shd w:val="clear" w:color="auto" w:fill="auto"/>
          </w:tcPr>
          <w:p w14:paraId="7B4BA06A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Service</w:t>
            </w:r>
            <w:r>
              <w:rPr>
                <w:rFonts w:eastAsia="Calibri"/>
              </w:rPr>
              <w:t>s</w:t>
            </w:r>
          </w:p>
        </w:tc>
        <w:tc>
          <w:tcPr>
            <w:tcW w:w="6390" w:type="dxa"/>
            <w:shd w:val="clear" w:color="auto" w:fill="auto"/>
          </w:tcPr>
          <w:p w14:paraId="42E943E6" w14:textId="052C9D7F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web-based tool kit used to generate visualizations.</w:t>
            </w:r>
          </w:p>
        </w:tc>
      </w:tr>
      <w:tr w:rsidR="00343DBF" w14:paraId="43227F9B" w14:textId="77777777" w:rsidTr="00DF0F9E">
        <w:tc>
          <w:tcPr>
            <w:tcW w:w="2340" w:type="dxa"/>
            <w:shd w:val="clear" w:color="auto" w:fill="auto"/>
          </w:tcPr>
          <w:p w14:paraId="3B73B8F2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User</w:t>
            </w:r>
          </w:p>
        </w:tc>
        <w:tc>
          <w:tcPr>
            <w:tcW w:w="6390" w:type="dxa"/>
            <w:shd w:val="clear" w:color="auto" w:fill="auto"/>
          </w:tcPr>
          <w:p w14:paraId="297330C3" w14:textId="65A1A465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negotiator, a human agent, who uses or will use the VisKo system. Two different types; privileged user and registered user.</w:t>
            </w:r>
          </w:p>
        </w:tc>
      </w:tr>
      <w:tr w:rsidR="00343DBF" w14:paraId="3F1282A0" w14:textId="77777777" w:rsidTr="00DF0F9E">
        <w:tc>
          <w:tcPr>
            <w:tcW w:w="2340" w:type="dxa"/>
            <w:shd w:val="clear" w:color="auto" w:fill="auto"/>
          </w:tcPr>
          <w:p w14:paraId="1D864430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Viewer</w:t>
            </w:r>
          </w:p>
        </w:tc>
        <w:tc>
          <w:tcPr>
            <w:tcW w:w="6390" w:type="dxa"/>
            <w:shd w:val="clear" w:color="auto" w:fill="auto"/>
          </w:tcPr>
          <w:p w14:paraId="7222E0AF" w14:textId="2043D727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is a program that presents visualizations.</w:t>
            </w:r>
          </w:p>
        </w:tc>
      </w:tr>
      <w:tr w:rsidR="00343DBF" w14:paraId="6537968C" w14:textId="77777777" w:rsidTr="00DF0F9E">
        <w:tc>
          <w:tcPr>
            <w:tcW w:w="2340" w:type="dxa"/>
            <w:shd w:val="clear" w:color="auto" w:fill="auto"/>
          </w:tcPr>
          <w:p w14:paraId="442A0114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Viewer Set</w:t>
            </w:r>
          </w:p>
        </w:tc>
        <w:tc>
          <w:tcPr>
            <w:tcW w:w="6390" w:type="dxa"/>
            <w:shd w:val="clear" w:color="auto" w:fill="auto"/>
          </w:tcPr>
          <w:p w14:paraId="0E22B99E" w14:textId="6C84086B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group of viewers.</w:t>
            </w:r>
          </w:p>
        </w:tc>
      </w:tr>
      <w:tr w:rsidR="00343DBF" w14:paraId="62A8FACC" w14:textId="77777777" w:rsidTr="00DF0F9E">
        <w:tc>
          <w:tcPr>
            <w:tcW w:w="2340" w:type="dxa"/>
            <w:shd w:val="clear" w:color="auto" w:fill="auto"/>
          </w:tcPr>
          <w:p w14:paraId="209762E3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VisKo API</w:t>
            </w:r>
          </w:p>
        </w:tc>
        <w:tc>
          <w:tcPr>
            <w:tcW w:w="6390" w:type="dxa"/>
            <w:shd w:val="clear" w:color="auto" w:fill="auto"/>
          </w:tcPr>
          <w:p w14:paraId="6AB952C3" w14:textId="77777777" w:rsidR="00343DBF" w:rsidRPr="00343DBF" w:rsidRDefault="00343DBF" w:rsidP="00DF0F9E">
            <w:pPr>
              <w:widowControl w:val="0"/>
              <w:overflowPunct/>
              <w:spacing w:after="240"/>
              <w:textAlignment w:val="auto"/>
              <w:rPr>
                <w:rFonts w:ascii="Times" w:eastAsia="ＭＳ 明朝" w:hAnsi="Times" w:cs="Times"/>
              </w:rPr>
            </w:pPr>
            <w:r w:rsidRPr="00343DBF">
              <w:rPr>
                <w:rFonts w:ascii="Times" w:eastAsia="ＭＳ 明朝" w:hAnsi="Times" w:cs="Times"/>
              </w:rPr>
              <w:t>A VisKo application-programming interface version 7.0 that specifies how specific hardware components work with each other.</w:t>
            </w:r>
          </w:p>
        </w:tc>
      </w:tr>
      <w:tr w:rsidR="00343DBF" w14:paraId="424CAD17" w14:textId="77777777" w:rsidTr="00DF0F9E">
        <w:tc>
          <w:tcPr>
            <w:tcW w:w="2340" w:type="dxa"/>
            <w:shd w:val="clear" w:color="auto" w:fill="auto"/>
          </w:tcPr>
          <w:p w14:paraId="07AA5CE6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Visualization</w:t>
            </w:r>
          </w:p>
        </w:tc>
        <w:tc>
          <w:tcPr>
            <w:tcW w:w="6390" w:type="dxa"/>
            <w:shd w:val="clear" w:color="auto" w:fill="auto"/>
          </w:tcPr>
          <w:p w14:paraId="69216C82" w14:textId="0C67285C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presentation of information that is being presented through graphs and static images, depending on the service. Visualizations are generated by queries in this context.</w:t>
            </w:r>
          </w:p>
        </w:tc>
      </w:tr>
      <w:tr w:rsidR="00343DBF" w14:paraId="00CF3896" w14:textId="77777777" w:rsidTr="00DF0F9E">
        <w:tc>
          <w:tcPr>
            <w:tcW w:w="2340" w:type="dxa"/>
            <w:shd w:val="clear" w:color="auto" w:fill="auto"/>
          </w:tcPr>
          <w:p w14:paraId="12991A7C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lastRenderedPageBreak/>
              <w:t>Visualization Abstraction</w:t>
            </w:r>
          </w:p>
        </w:tc>
        <w:tc>
          <w:tcPr>
            <w:tcW w:w="6390" w:type="dxa"/>
            <w:shd w:val="clear" w:color="auto" w:fill="auto"/>
          </w:tcPr>
          <w:p w14:paraId="218184C5" w14:textId="2CC7E9F5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Visualization geometry such as isosurfaces, isolines (i.e., contour lines), points, volumes, polygons, grids, etc.</w:t>
            </w:r>
          </w:p>
        </w:tc>
      </w:tr>
      <w:tr w:rsidR="00343DBF" w14:paraId="51F24CA7" w14:textId="77777777" w:rsidTr="00DF0F9E">
        <w:tc>
          <w:tcPr>
            <w:tcW w:w="2340" w:type="dxa"/>
            <w:shd w:val="clear" w:color="auto" w:fill="auto"/>
          </w:tcPr>
          <w:p w14:paraId="28BA7CC1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 xml:space="preserve">Visualization Knowledge (VisKo) </w:t>
            </w:r>
          </w:p>
        </w:tc>
        <w:tc>
          <w:tcPr>
            <w:tcW w:w="6390" w:type="dxa"/>
            <w:shd w:val="clear" w:color="auto" w:fill="auto"/>
          </w:tcPr>
          <w:p w14:paraId="5562FF8B" w14:textId="75828F7F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system that enables users to generate visualizations, such as graphs or static images, by submitting queries.</w:t>
            </w:r>
          </w:p>
        </w:tc>
      </w:tr>
      <w:tr w:rsidR="00343DBF" w14:paraId="0F03E374" w14:textId="77777777" w:rsidTr="00DF0F9E">
        <w:tc>
          <w:tcPr>
            <w:tcW w:w="2340" w:type="dxa"/>
            <w:shd w:val="clear" w:color="auto" w:fill="auto"/>
          </w:tcPr>
          <w:p w14:paraId="57737A09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Visualization Type</w:t>
            </w:r>
          </w:p>
        </w:tc>
        <w:tc>
          <w:tcPr>
            <w:tcW w:w="6390" w:type="dxa"/>
            <w:shd w:val="clear" w:color="auto" w:fill="auto"/>
          </w:tcPr>
          <w:p w14:paraId="7A57A28D" w14:textId="3FDBFCEB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A finished visualization of a query.</w:t>
            </w:r>
          </w:p>
        </w:tc>
      </w:tr>
      <w:tr w:rsidR="00343DBF" w14:paraId="131C87E3" w14:textId="77777777" w:rsidTr="00DF0F9E">
        <w:tc>
          <w:tcPr>
            <w:tcW w:w="2340" w:type="dxa"/>
            <w:shd w:val="clear" w:color="auto" w:fill="auto"/>
          </w:tcPr>
          <w:p w14:paraId="23397FBB" w14:textId="77777777" w:rsidR="00343DBF" w:rsidRPr="00162887" w:rsidRDefault="00343DBF" w:rsidP="00DF0F9E">
            <w:pPr>
              <w:rPr>
                <w:rFonts w:eastAsia="Calibri"/>
              </w:rPr>
            </w:pPr>
            <w:r w:rsidRPr="00162887">
              <w:rPr>
                <w:rFonts w:eastAsia="Calibri"/>
              </w:rPr>
              <w:t>Wrapped Services</w:t>
            </w:r>
          </w:p>
        </w:tc>
        <w:tc>
          <w:tcPr>
            <w:tcW w:w="6390" w:type="dxa"/>
            <w:shd w:val="clear" w:color="auto" w:fill="auto"/>
          </w:tcPr>
          <w:p w14:paraId="636775BC" w14:textId="31F93110" w:rsidR="00343DBF" w:rsidRPr="00162887" w:rsidRDefault="00343DBF" w:rsidP="00DF0F9E">
            <w:pPr>
              <w:rPr>
                <w:rFonts w:eastAsia="Calibri"/>
              </w:rPr>
            </w:pPr>
            <w:r w:rsidRPr="00CB01AB">
              <w:rPr>
                <w:rFonts w:eastAsia="Calibri"/>
              </w:rPr>
              <w:t>Services that can be added to the system</w:t>
            </w:r>
          </w:p>
        </w:tc>
      </w:tr>
    </w:tbl>
    <w:p w14:paraId="3AE3BEE6" w14:textId="77777777" w:rsidR="00343DBF" w:rsidRPr="00343DBF" w:rsidRDefault="00343DBF" w:rsidP="00343DBF"/>
    <w:p w14:paraId="1487B10B" w14:textId="77777777" w:rsidR="00B43183" w:rsidRDefault="00B43183" w:rsidP="00B43183">
      <w:pPr>
        <w:pStyle w:val="Heading3"/>
        <w:numPr>
          <w:ilvl w:val="2"/>
          <w:numId w:val="1"/>
        </w:numPr>
        <w:ind w:left="720"/>
      </w:pPr>
      <w:bookmarkStart w:id="35" w:name="_Toc365902327"/>
      <w:bookmarkStart w:id="36" w:name="_Toc368961906"/>
      <w:bookmarkStart w:id="37" w:name="_Toc254557450"/>
      <w:r>
        <w:t>Acronyms</w:t>
      </w:r>
      <w:r>
        <w:softHyphen/>
      </w:r>
      <w:r>
        <w:softHyphen/>
      </w:r>
      <w:bookmarkEnd w:id="35"/>
      <w:bookmarkEnd w:id="36"/>
      <w:bookmarkEnd w:id="3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390"/>
      </w:tblGrid>
      <w:tr w:rsidR="00343DBF" w14:paraId="323D6247" w14:textId="77777777" w:rsidTr="00DF0F9E">
        <w:tc>
          <w:tcPr>
            <w:tcW w:w="2340" w:type="dxa"/>
            <w:shd w:val="clear" w:color="auto" w:fill="auto"/>
          </w:tcPr>
          <w:p w14:paraId="64055341" w14:textId="77777777" w:rsidR="00343DBF" w:rsidRPr="00760DC0" w:rsidRDefault="00343DBF" w:rsidP="00DF0F9E">
            <w:pPr>
              <w:rPr>
                <w:rFonts w:eastAsia="Calibri"/>
                <w:b/>
                <w:sz w:val="24"/>
                <w:szCs w:val="24"/>
              </w:rPr>
            </w:pPr>
            <w:r w:rsidRPr="00760DC0">
              <w:rPr>
                <w:rFonts w:eastAsia="Calibri"/>
                <w:b/>
                <w:sz w:val="24"/>
                <w:szCs w:val="24"/>
              </w:rPr>
              <w:t>TERM</w:t>
            </w:r>
          </w:p>
        </w:tc>
        <w:tc>
          <w:tcPr>
            <w:tcW w:w="6390" w:type="dxa"/>
            <w:shd w:val="clear" w:color="auto" w:fill="auto"/>
          </w:tcPr>
          <w:p w14:paraId="3B57CC17" w14:textId="77777777" w:rsidR="00343DBF" w:rsidRPr="009951A3" w:rsidRDefault="00343DBF" w:rsidP="00DF0F9E">
            <w:pPr>
              <w:rPr>
                <w:rFonts w:eastAsia="Calibri"/>
                <w:b/>
                <w:sz w:val="24"/>
                <w:szCs w:val="24"/>
              </w:rPr>
            </w:pPr>
            <w:r w:rsidRPr="009951A3">
              <w:rPr>
                <w:rFonts w:eastAsia="Calibri"/>
                <w:b/>
                <w:sz w:val="24"/>
                <w:szCs w:val="24"/>
              </w:rPr>
              <w:t>DEFINITION</w:t>
            </w:r>
          </w:p>
        </w:tc>
      </w:tr>
      <w:tr w:rsidR="00343DBF" w14:paraId="7F7094B4" w14:textId="77777777" w:rsidTr="00DF0F9E">
        <w:tc>
          <w:tcPr>
            <w:tcW w:w="2340" w:type="dxa"/>
            <w:shd w:val="clear" w:color="auto" w:fill="auto"/>
          </w:tcPr>
          <w:p w14:paraId="77F0020D" w14:textId="77777777" w:rsidR="00343DBF" w:rsidRPr="00760DC0" w:rsidRDefault="00343DBF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>CRC</w:t>
            </w:r>
          </w:p>
        </w:tc>
        <w:tc>
          <w:tcPr>
            <w:tcW w:w="6390" w:type="dxa"/>
            <w:shd w:val="clear" w:color="auto" w:fill="auto"/>
          </w:tcPr>
          <w:p w14:paraId="4D8B98C5" w14:textId="77777777" w:rsidR="00343DBF" w:rsidRPr="00FF116E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Class Responsibilities Collaboration</w:t>
            </w:r>
          </w:p>
        </w:tc>
      </w:tr>
      <w:tr w:rsidR="00343DBF" w14:paraId="7DABE912" w14:textId="77777777" w:rsidTr="00DF0F9E">
        <w:tc>
          <w:tcPr>
            <w:tcW w:w="2340" w:type="dxa"/>
            <w:shd w:val="clear" w:color="auto" w:fill="auto"/>
          </w:tcPr>
          <w:p w14:paraId="1D05C71C" w14:textId="77777777" w:rsidR="00343DBF" w:rsidRPr="00760DC0" w:rsidRDefault="00343DBF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>GUI</w:t>
            </w:r>
          </w:p>
        </w:tc>
        <w:tc>
          <w:tcPr>
            <w:tcW w:w="6390" w:type="dxa"/>
            <w:shd w:val="clear" w:color="auto" w:fill="auto"/>
          </w:tcPr>
          <w:p w14:paraId="01B4519F" w14:textId="77777777" w:rsidR="00343DBF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Graphical User Interface</w:t>
            </w:r>
          </w:p>
        </w:tc>
      </w:tr>
      <w:tr w:rsidR="00343DBF" w14:paraId="63A772E0" w14:textId="77777777" w:rsidTr="00DF0F9E">
        <w:tc>
          <w:tcPr>
            <w:tcW w:w="2340" w:type="dxa"/>
            <w:shd w:val="clear" w:color="auto" w:fill="auto"/>
          </w:tcPr>
          <w:p w14:paraId="47194D1B" w14:textId="77777777" w:rsidR="00343DBF" w:rsidRPr="00760DC0" w:rsidRDefault="00343DBF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>ID</w:t>
            </w:r>
          </w:p>
        </w:tc>
        <w:tc>
          <w:tcPr>
            <w:tcW w:w="6390" w:type="dxa"/>
            <w:shd w:val="clear" w:color="auto" w:fill="auto"/>
          </w:tcPr>
          <w:p w14:paraId="30AFCF10" w14:textId="77777777" w:rsidR="00343DBF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Identifier</w:t>
            </w:r>
          </w:p>
        </w:tc>
      </w:tr>
      <w:tr w:rsidR="00343DBF" w14:paraId="778EE178" w14:textId="77777777" w:rsidTr="00DF0F9E">
        <w:tc>
          <w:tcPr>
            <w:tcW w:w="2340" w:type="dxa"/>
            <w:shd w:val="clear" w:color="auto" w:fill="auto"/>
          </w:tcPr>
          <w:p w14:paraId="29EEE1F4" w14:textId="77777777" w:rsidR="00343DBF" w:rsidRPr="00760DC0" w:rsidRDefault="00343DBF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 xml:space="preserve">URL </w:t>
            </w:r>
          </w:p>
        </w:tc>
        <w:tc>
          <w:tcPr>
            <w:tcW w:w="6390" w:type="dxa"/>
            <w:shd w:val="clear" w:color="auto" w:fill="auto"/>
          </w:tcPr>
          <w:p w14:paraId="4C5F1AAB" w14:textId="77777777" w:rsidR="00343DBF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Uniform Resource Locator</w:t>
            </w:r>
          </w:p>
        </w:tc>
      </w:tr>
      <w:tr w:rsidR="00343DBF" w14:paraId="0A5BEAC3" w14:textId="77777777" w:rsidTr="00DF0F9E">
        <w:tc>
          <w:tcPr>
            <w:tcW w:w="2340" w:type="dxa"/>
            <w:shd w:val="clear" w:color="auto" w:fill="auto"/>
          </w:tcPr>
          <w:p w14:paraId="3F6CA025" w14:textId="77777777" w:rsidR="00343DBF" w:rsidRPr="00760DC0" w:rsidRDefault="00343DBF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>VisKo</w:t>
            </w:r>
          </w:p>
        </w:tc>
        <w:tc>
          <w:tcPr>
            <w:tcW w:w="6390" w:type="dxa"/>
            <w:shd w:val="clear" w:color="auto" w:fill="auto"/>
          </w:tcPr>
          <w:p w14:paraId="4548867B" w14:textId="77777777" w:rsidR="00343DBF" w:rsidRPr="00CF18A7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Visualization Knowledge</w:t>
            </w:r>
          </w:p>
        </w:tc>
      </w:tr>
    </w:tbl>
    <w:p w14:paraId="63739418" w14:textId="77777777" w:rsidR="00343DBF" w:rsidRPr="00343DBF" w:rsidRDefault="00343DBF" w:rsidP="00343DBF"/>
    <w:p w14:paraId="08784FCA" w14:textId="60541B79" w:rsidR="00B43183" w:rsidRDefault="00B43183" w:rsidP="007968D1">
      <w:pPr>
        <w:pStyle w:val="Heading3"/>
        <w:numPr>
          <w:ilvl w:val="2"/>
          <w:numId w:val="1"/>
        </w:numPr>
        <w:ind w:left="720"/>
      </w:pPr>
      <w:bookmarkStart w:id="38" w:name="_Toc464822054"/>
      <w:bookmarkStart w:id="39" w:name="_Toc365902328"/>
      <w:bookmarkStart w:id="40" w:name="_Toc368961907"/>
      <w:bookmarkStart w:id="41" w:name="_Toc254557451"/>
      <w:r>
        <w:t>Abbreviations</w:t>
      </w:r>
      <w:bookmarkEnd w:id="38"/>
      <w:bookmarkEnd w:id="39"/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390"/>
      </w:tblGrid>
      <w:tr w:rsidR="00343DBF" w14:paraId="261ACDAF" w14:textId="77777777" w:rsidTr="00DF0F9E">
        <w:tc>
          <w:tcPr>
            <w:tcW w:w="2340" w:type="dxa"/>
            <w:shd w:val="clear" w:color="auto" w:fill="auto"/>
          </w:tcPr>
          <w:p w14:paraId="6BA5F3C6" w14:textId="77777777" w:rsidR="00343DBF" w:rsidRPr="00760DC0" w:rsidRDefault="00343DBF" w:rsidP="00DF0F9E">
            <w:pPr>
              <w:rPr>
                <w:rFonts w:eastAsia="Calibri"/>
                <w:b/>
                <w:sz w:val="24"/>
                <w:szCs w:val="24"/>
              </w:rPr>
            </w:pPr>
            <w:r w:rsidRPr="00760DC0">
              <w:rPr>
                <w:rFonts w:eastAsia="Calibri"/>
                <w:b/>
                <w:sz w:val="24"/>
                <w:szCs w:val="24"/>
              </w:rPr>
              <w:t>TERM</w:t>
            </w:r>
          </w:p>
        </w:tc>
        <w:tc>
          <w:tcPr>
            <w:tcW w:w="6390" w:type="dxa"/>
            <w:shd w:val="clear" w:color="auto" w:fill="auto"/>
          </w:tcPr>
          <w:p w14:paraId="5885F527" w14:textId="77777777" w:rsidR="00343DBF" w:rsidRPr="009951A3" w:rsidRDefault="00343DBF" w:rsidP="00DF0F9E">
            <w:pPr>
              <w:rPr>
                <w:rFonts w:eastAsia="Calibri"/>
                <w:b/>
                <w:sz w:val="24"/>
                <w:szCs w:val="24"/>
              </w:rPr>
            </w:pPr>
            <w:r w:rsidRPr="009951A3">
              <w:rPr>
                <w:rFonts w:eastAsia="Calibri"/>
                <w:b/>
                <w:sz w:val="24"/>
                <w:szCs w:val="24"/>
              </w:rPr>
              <w:t>DEFINITION</w:t>
            </w:r>
          </w:p>
        </w:tc>
      </w:tr>
      <w:tr w:rsidR="00343DBF" w14:paraId="2951D2E7" w14:textId="77777777" w:rsidTr="00DF0F9E">
        <w:tc>
          <w:tcPr>
            <w:tcW w:w="2340" w:type="dxa"/>
            <w:shd w:val="clear" w:color="auto" w:fill="auto"/>
          </w:tcPr>
          <w:p w14:paraId="6D51775B" w14:textId="77777777" w:rsidR="00343DBF" w:rsidRPr="00760DC0" w:rsidRDefault="00343DBF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>App</w:t>
            </w:r>
          </w:p>
        </w:tc>
        <w:tc>
          <w:tcPr>
            <w:tcW w:w="6390" w:type="dxa"/>
            <w:shd w:val="clear" w:color="auto" w:fill="auto"/>
          </w:tcPr>
          <w:p w14:paraId="695CD485" w14:textId="77777777" w:rsidR="00343DBF" w:rsidRPr="00CF18A7" w:rsidRDefault="00343DBF" w:rsidP="00DF0F9E">
            <w:pPr>
              <w:rPr>
                <w:rFonts w:eastAsia="Calibri"/>
              </w:rPr>
            </w:pPr>
            <w:r w:rsidRPr="00CF18A7">
              <w:rPr>
                <w:rFonts w:eastAsia="Calibri"/>
              </w:rPr>
              <w:t>Application</w:t>
            </w:r>
          </w:p>
        </w:tc>
      </w:tr>
      <w:tr w:rsidR="00343DBF" w14:paraId="5A11AAA1" w14:textId="77777777" w:rsidTr="00DF0F9E">
        <w:tc>
          <w:tcPr>
            <w:tcW w:w="2340" w:type="dxa"/>
            <w:shd w:val="clear" w:color="auto" w:fill="auto"/>
          </w:tcPr>
          <w:p w14:paraId="4314A090" w14:textId="77777777" w:rsidR="00343DBF" w:rsidRPr="00760DC0" w:rsidRDefault="00343DBF" w:rsidP="00DF0F9E">
            <w:pPr>
              <w:rPr>
                <w:rFonts w:eastAsia="Calibri"/>
              </w:rPr>
            </w:pPr>
            <w:proofErr w:type="gramStart"/>
            <w:r w:rsidRPr="00760DC0">
              <w:rPr>
                <w:rFonts w:eastAsia="Calibri"/>
              </w:rPr>
              <w:t>e</w:t>
            </w:r>
            <w:proofErr w:type="gramEnd"/>
            <w:r w:rsidRPr="00760DC0">
              <w:rPr>
                <w:rFonts w:eastAsia="Calibri"/>
              </w:rPr>
              <w:t>.g.</w:t>
            </w:r>
          </w:p>
        </w:tc>
        <w:tc>
          <w:tcPr>
            <w:tcW w:w="6390" w:type="dxa"/>
            <w:shd w:val="clear" w:color="auto" w:fill="auto"/>
          </w:tcPr>
          <w:p w14:paraId="09609A72" w14:textId="77777777" w:rsidR="00343DBF" w:rsidRPr="00CF18A7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For example</w:t>
            </w:r>
          </w:p>
        </w:tc>
      </w:tr>
      <w:tr w:rsidR="00343DBF" w14:paraId="60C4060D" w14:textId="77777777" w:rsidTr="00DF0F9E">
        <w:tc>
          <w:tcPr>
            <w:tcW w:w="2340" w:type="dxa"/>
            <w:shd w:val="clear" w:color="auto" w:fill="auto"/>
          </w:tcPr>
          <w:p w14:paraId="72CBCA90" w14:textId="7C4EB338" w:rsidR="00343DBF" w:rsidRPr="00760DC0" w:rsidRDefault="00AE61AB" w:rsidP="00DF0F9E">
            <w:pPr>
              <w:rPr>
                <w:rFonts w:eastAsia="Calibri"/>
              </w:rPr>
            </w:pPr>
            <w:r w:rsidRPr="00760DC0">
              <w:rPr>
                <w:rFonts w:eastAsia="Calibri"/>
              </w:rPr>
              <w:t>etc.</w:t>
            </w:r>
          </w:p>
        </w:tc>
        <w:tc>
          <w:tcPr>
            <w:tcW w:w="6390" w:type="dxa"/>
            <w:shd w:val="clear" w:color="auto" w:fill="auto"/>
          </w:tcPr>
          <w:p w14:paraId="0F26DB9E" w14:textId="77777777" w:rsidR="00343DBF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Etcetera</w:t>
            </w:r>
          </w:p>
        </w:tc>
      </w:tr>
      <w:tr w:rsidR="00343DBF" w14:paraId="7766E3AF" w14:textId="77777777" w:rsidTr="00DF0F9E">
        <w:tc>
          <w:tcPr>
            <w:tcW w:w="2340" w:type="dxa"/>
            <w:shd w:val="clear" w:color="auto" w:fill="auto"/>
          </w:tcPr>
          <w:p w14:paraId="5344A6FE" w14:textId="6D5D87BB" w:rsidR="00343DBF" w:rsidRPr="00760DC0" w:rsidRDefault="00343DBF" w:rsidP="00DF0F9E">
            <w:pPr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i</w:t>
            </w:r>
            <w:proofErr w:type="gramEnd"/>
            <w:r>
              <w:rPr>
                <w:rFonts w:eastAsia="Calibri"/>
              </w:rPr>
              <w:t xml:space="preserve">.e. </w:t>
            </w:r>
          </w:p>
        </w:tc>
        <w:tc>
          <w:tcPr>
            <w:tcW w:w="6390" w:type="dxa"/>
            <w:shd w:val="clear" w:color="auto" w:fill="auto"/>
          </w:tcPr>
          <w:p w14:paraId="0BC749CD" w14:textId="206ED8A3" w:rsidR="00343DBF" w:rsidRDefault="00343DBF" w:rsidP="00DF0F9E">
            <w:pPr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 w:rsidRPr="00343DBF">
              <w:rPr>
                <w:rFonts w:eastAsia="Calibri"/>
              </w:rPr>
              <w:t>n other word</w:t>
            </w:r>
            <w:r w:rsidR="00CC606E">
              <w:rPr>
                <w:rFonts w:eastAsia="Calibri"/>
              </w:rPr>
              <w:t>s</w:t>
            </w:r>
          </w:p>
        </w:tc>
      </w:tr>
    </w:tbl>
    <w:p w14:paraId="04799964" w14:textId="77777777" w:rsidR="00B43183" w:rsidRDefault="00B43183" w:rsidP="00B43183"/>
    <w:p w14:paraId="2EC67900" w14:textId="080C0BDC" w:rsidR="00B43183" w:rsidRDefault="00B43183" w:rsidP="00B43183">
      <w:pPr>
        <w:pStyle w:val="Heading2"/>
        <w:numPr>
          <w:ilvl w:val="1"/>
          <w:numId w:val="1"/>
        </w:numPr>
        <w:ind w:left="720"/>
        <w:rPr>
          <w:rFonts w:ascii="Times" w:hAnsi="Times" w:cs="Times"/>
          <w:sz w:val="30"/>
          <w:szCs w:val="30"/>
        </w:rPr>
      </w:pPr>
      <w:bookmarkStart w:id="42" w:name="_Toc254557452"/>
      <w:bookmarkStart w:id="43" w:name="_Toc368961908"/>
      <w:r>
        <w:rPr>
          <w:rFonts w:ascii="Times" w:hAnsi="Times" w:cs="Times"/>
          <w:sz w:val="30"/>
          <w:szCs w:val="30"/>
        </w:rPr>
        <w:t>Overview</w:t>
      </w:r>
      <w:bookmarkEnd w:id="42"/>
      <w:r>
        <w:rPr>
          <w:rFonts w:ascii="Times" w:hAnsi="Times" w:cs="Times"/>
          <w:sz w:val="30"/>
          <w:szCs w:val="30"/>
        </w:rPr>
        <w:t xml:space="preserve"> </w:t>
      </w:r>
      <w:bookmarkEnd w:id="43"/>
    </w:p>
    <w:p w14:paraId="47FE3AC3" w14:textId="77777777" w:rsidR="00B43183" w:rsidRPr="00B43183" w:rsidRDefault="00B43183" w:rsidP="00B43183"/>
    <w:p w14:paraId="6FB988AB" w14:textId="77777777" w:rsidR="00F84F03" w:rsidRDefault="00F84F03">
      <w:pPr>
        <w:pStyle w:val="Heading2"/>
      </w:pPr>
      <w:bookmarkStart w:id="44" w:name="_Toc254557453"/>
      <w:r>
        <w:t>References</w:t>
      </w:r>
      <w:bookmarkEnd w:id="44"/>
    </w:p>
    <w:p w14:paraId="3BBD0D58" w14:textId="77777777" w:rsidR="00F84F03" w:rsidRDefault="00F84F03"/>
    <w:p w14:paraId="22FF66DB" w14:textId="0F11A641" w:rsidR="00DF0F9E" w:rsidRPr="00AA3345" w:rsidRDefault="00DF0F9E" w:rsidP="00DF0F9E">
      <w:r>
        <w:t xml:space="preserve">[1] </w:t>
      </w:r>
      <w:r w:rsidRPr="00AA3345">
        <w:rPr>
          <w:bCs/>
        </w:rPr>
        <w:t>Cheon, Yoonsik,</w:t>
      </w:r>
      <w:r w:rsidRPr="00AA3345">
        <w:rPr>
          <w:b/>
          <w:bCs/>
        </w:rPr>
        <w:t xml:space="preserve"> </w:t>
      </w:r>
      <w:r>
        <w:rPr>
          <w:i/>
          <w:iCs/>
        </w:rPr>
        <w:t>Classes, Responsibilities and Collaborations (CRC) Overview</w:t>
      </w:r>
      <w:r w:rsidRPr="00AA3345">
        <w:rPr>
          <w:i/>
          <w:iCs/>
        </w:rPr>
        <w:t xml:space="preserve">. </w:t>
      </w:r>
      <w:r w:rsidRPr="00AA3345">
        <w:t>[Microsoft P</w:t>
      </w:r>
      <w:r>
        <w:t>ower Point] El Paso, TX, 2014</w:t>
      </w:r>
      <w:r w:rsidRPr="00AA3345">
        <w:t>.</w:t>
      </w:r>
    </w:p>
    <w:p w14:paraId="3ED11ACD" w14:textId="086F37DC" w:rsidR="00DF0F9E" w:rsidRDefault="00DF0F9E" w:rsidP="00DF0F9E">
      <w:r>
        <w:t>[2</w:t>
      </w:r>
      <w:r w:rsidRPr="00AA3345">
        <w:t xml:space="preserve">] </w:t>
      </w:r>
      <w:proofErr w:type="gramStart"/>
      <w:r>
        <w:t>Guidance Team, “Classes, Responsibilities, and Collaborations Template,” El Paso, TX, 2014</w:t>
      </w:r>
      <w:r w:rsidRPr="00AA3345">
        <w:t>.</w:t>
      </w:r>
      <w:proofErr w:type="gramEnd"/>
    </w:p>
    <w:p w14:paraId="2522A195" w14:textId="43295DF4" w:rsidR="00BE06E5" w:rsidRDefault="00BE06E5" w:rsidP="00BE06E5">
      <w:r>
        <w:t>[3] Guidance Team, “VisKo Software Requirements Specification,” El Paso, TX, 2014</w:t>
      </w:r>
    </w:p>
    <w:p w14:paraId="11B453C3" w14:textId="77777777" w:rsidR="00BE06E5" w:rsidRPr="00AA3345" w:rsidRDefault="00BE06E5" w:rsidP="00DF0F9E"/>
    <w:p w14:paraId="7F7ABFCC" w14:textId="7F4283B8" w:rsidR="00F84F03" w:rsidRDefault="00F84F03"/>
    <w:p w14:paraId="231CEDF9" w14:textId="77777777" w:rsidR="00F84F03" w:rsidRDefault="00917BC2">
      <w:pPr>
        <w:pStyle w:val="Heading1"/>
      </w:pPr>
      <w:bookmarkStart w:id="45" w:name="_Toc254557454"/>
      <w:r>
        <w:t>Process Description</w:t>
      </w:r>
      <w:bookmarkEnd w:id="45"/>
    </w:p>
    <w:p w14:paraId="27E21C7C" w14:textId="77777777" w:rsidR="00F84F03" w:rsidRDefault="00F84F03">
      <w:pPr>
        <w:overflowPunct/>
        <w:autoSpaceDE/>
        <w:autoSpaceDN/>
        <w:adjustRightInd/>
        <w:textAlignment w:val="auto"/>
        <w:rPr>
          <w:vanish/>
          <w:szCs w:val="24"/>
        </w:rPr>
      </w:pPr>
      <w:r>
        <w:rPr>
          <w:szCs w:val="32"/>
        </w:rPr>
        <w:t xml:space="preserve">&lt;&lt; </w:t>
      </w:r>
      <w:r w:rsidR="00917BC2">
        <w:rPr>
          <w:szCs w:val="32"/>
        </w:rPr>
        <w:t xml:space="preserve">Describe what process was carried out in order to develop section </w:t>
      </w:r>
      <w:r w:rsidR="00917BC2">
        <w:rPr>
          <w:szCs w:val="32"/>
        </w:rPr>
        <w:fldChar w:fldCharType="begin"/>
      </w:r>
      <w:r w:rsidR="00917BC2">
        <w:rPr>
          <w:szCs w:val="32"/>
        </w:rPr>
        <w:instrText xml:space="preserve"> REF _Ref62029760 \r \h </w:instrText>
      </w:r>
      <w:r w:rsidR="00917BC2">
        <w:rPr>
          <w:szCs w:val="32"/>
        </w:rPr>
      </w:r>
      <w:r w:rsidR="00917BC2">
        <w:rPr>
          <w:szCs w:val="32"/>
        </w:rPr>
        <w:fldChar w:fldCharType="separate"/>
      </w:r>
      <w:r w:rsidR="00917BC2">
        <w:rPr>
          <w:szCs w:val="32"/>
        </w:rPr>
        <w:t>3</w:t>
      </w:r>
      <w:r w:rsidR="00917BC2">
        <w:rPr>
          <w:szCs w:val="32"/>
        </w:rPr>
        <w:fldChar w:fldCharType="end"/>
      </w:r>
      <w:r w:rsidR="00917BC2">
        <w:rPr>
          <w:szCs w:val="32"/>
        </w:rPr>
        <w:t xml:space="preserve"> of this document</w:t>
      </w:r>
      <w:r>
        <w:rPr>
          <w:szCs w:val="32"/>
        </w:rPr>
        <w:t>.</w:t>
      </w:r>
    </w:p>
    <w:p w14:paraId="286B8F46" w14:textId="77777777" w:rsidR="00F84F03" w:rsidRDefault="00F84F03">
      <w:pPr>
        <w:overflowPunct/>
        <w:autoSpaceDE/>
        <w:autoSpaceDN/>
        <w:adjustRightInd/>
        <w:textAlignment w:val="auto"/>
        <w:rPr>
          <w:szCs w:val="32"/>
        </w:rPr>
      </w:pPr>
      <w:r>
        <w:rPr>
          <w:szCs w:val="32"/>
        </w:rPr>
        <w:t xml:space="preserve"> </w:t>
      </w:r>
      <w:r w:rsidR="00917BC2">
        <w:rPr>
          <w:szCs w:val="32"/>
        </w:rPr>
        <w:t xml:space="preserve">Enumerate the techniques and heuristics used. Identify any assumptions made, or constraints identified during the process in general. </w:t>
      </w:r>
      <w:r>
        <w:rPr>
          <w:szCs w:val="32"/>
        </w:rPr>
        <w:t>&gt;&gt;</w:t>
      </w:r>
    </w:p>
    <w:p w14:paraId="41643C2F" w14:textId="77777777" w:rsidR="00067BA6" w:rsidRDefault="00067BA6">
      <w:pPr>
        <w:rPr>
          <w:vanish/>
          <w:sz w:val="32"/>
          <w:szCs w:val="32"/>
        </w:rPr>
      </w:pPr>
    </w:p>
    <w:p w14:paraId="3D65A30D" w14:textId="77777777" w:rsidR="00F84F03" w:rsidRDefault="00F84F03">
      <w:pPr>
        <w:rPr>
          <w:vanish/>
          <w:sz w:val="24"/>
          <w:szCs w:val="24"/>
        </w:rPr>
      </w:pPr>
    </w:p>
    <w:p w14:paraId="7F2D0A9A" w14:textId="77777777" w:rsidR="00F84F03" w:rsidRDefault="0071739B">
      <w:pPr>
        <w:pStyle w:val="Heading1"/>
      </w:pPr>
      <w:bookmarkStart w:id="46" w:name="_Toc254557455"/>
      <w:r>
        <w:t>Candidate Classes and Responsibilities</w:t>
      </w:r>
      <w:bookmarkEnd w:id="46"/>
    </w:p>
    <w:p w14:paraId="7DFCB0D3" w14:textId="77777777" w:rsidR="00950857" w:rsidRDefault="00950857">
      <w:pPr>
        <w:overflowPunct/>
        <w:autoSpaceDE/>
        <w:autoSpaceDN/>
        <w:adjustRightInd/>
        <w:textAlignment w:val="auto"/>
        <w:rPr>
          <w:szCs w:val="32"/>
        </w:rPr>
      </w:pPr>
    </w:p>
    <w:p w14:paraId="628C408C" w14:textId="5C1CD9F4" w:rsidR="00F84F03" w:rsidRDefault="00917BC2" w:rsidP="00704B0D">
      <w:pPr>
        <w:pStyle w:val="Heading2"/>
      </w:pPr>
      <w:bookmarkStart w:id="47" w:name="_Toc254557456"/>
      <w:r>
        <w:t>Candidate Classes</w:t>
      </w:r>
      <w:bookmarkEnd w:id="47"/>
    </w:p>
    <w:p w14:paraId="59E2434D" w14:textId="77777777" w:rsidR="00704B0D" w:rsidRDefault="00704B0D" w:rsidP="00704B0D"/>
    <w:p w14:paraId="583CBCC2" w14:textId="77777777" w:rsidR="00704B0D" w:rsidRDefault="00704B0D" w:rsidP="00704B0D"/>
    <w:p w14:paraId="2D224BE0" w14:textId="77777777" w:rsidR="00704B0D" w:rsidRDefault="00704B0D" w:rsidP="00704B0D"/>
    <w:p w14:paraId="17C58B59" w14:textId="77777777" w:rsidR="00704B0D" w:rsidRPr="00704B0D" w:rsidRDefault="00704B0D" w:rsidP="00704B0D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1350"/>
        <w:gridCol w:w="1150"/>
        <w:gridCol w:w="1190"/>
        <w:gridCol w:w="1260"/>
        <w:gridCol w:w="2970"/>
      </w:tblGrid>
      <w:tr w:rsidR="00F712F5" w:rsidRPr="00D04C69" w14:paraId="78D5B45B" w14:textId="77777777" w:rsidTr="00740BE5">
        <w:tc>
          <w:tcPr>
            <w:tcW w:w="1278" w:type="dxa"/>
            <w:shd w:val="clear" w:color="auto" w:fill="999999"/>
          </w:tcPr>
          <w:p w14:paraId="21EDEFA9" w14:textId="77777777" w:rsidR="00F712F5" w:rsidRPr="00D04C69" w:rsidRDefault="00F712F5" w:rsidP="00B71D5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350" w:type="dxa"/>
            <w:shd w:val="clear" w:color="auto" w:fill="999999"/>
          </w:tcPr>
          <w:p w14:paraId="400FF12C" w14:textId="77777777" w:rsidR="00F712F5" w:rsidRPr="00D04C69" w:rsidRDefault="00F712F5" w:rsidP="00B71D5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Noun Phrase</w:t>
            </w:r>
          </w:p>
        </w:tc>
        <w:tc>
          <w:tcPr>
            <w:tcW w:w="1150" w:type="dxa"/>
            <w:shd w:val="clear" w:color="auto" w:fill="999999"/>
          </w:tcPr>
          <w:p w14:paraId="3EA40977" w14:textId="77777777" w:rsidR="00F712F5" w:rsidRPr="00D04C69" w:rsidRDefault="00F712F5" w:rsidP="00B71D5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190" w:type="dxa"/>
            <w:shd w:val="clear" w:color="auto" w:fill="999999"/>
          </w:tcPr>
          <w:p w14:paraId="360BE3F6" w14:textId="77777777" w:rsidR="00F712F5" w:rsidRPr="00D04C69" w:rsidRDefault="00F712F5" w:rsidP="00B71D5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260" w:type="dxa"/>
            <w:shd w:val="clear" w:color="auto" w:fill="999999"/>
          </w:tcPr>
          <w:p w14:paraId="01352405" w14:textId="77777777" w:rsidR="00F712F5" w:rsidRPr="00D04C69" w:rsidRDefault="00F712F5" w:rsidP="00B71D5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2970" w:type="dxa"/>
            <w:shd w:val="clear" w:color="auto" w:fill="999999"/>
          </w:tcPr>
          <w:p w14:paraId="6EB38A83" w14:textId="77777777" w:rsidR="00F712F5" w:rsidRPr="00D04C69" w:rsidRDefault="00F712F5" w:rsidP="00B71D5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F712F5" w:rsidRPr="00D04C69" w14:paraId="0ABE56C0" w14:textId="77777777" w:rsidTr="00740BE5">
        <w:tc>
          <w:tcPr>
            <w:tcW w:w="1278" w:type="dxa"/>
            <w:vAlign w:val="center"/>
          </w:tcPr>
          <w:p w14:paraId="3974FAA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Database</w:t>
            </w:r>
          </w:p>
        </w:tc>
        <w:tc>
          <w:tcPr>
            <w:tcW w:w="1350" w:type="dxa"/>
            <w:vAlign w:val="center"/>
          </w:tcPr>
          <w:p w14:paraId="57C17CD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Update DB</w:t>
            </w:r>
          </w:p>
        </w:tc>
        <w:tc>
          <w:tcPr>
            <w:tcW w:w="1150" w:type="dxa"/>
            <w:vAlign w:val="center"/>
          </w:tcPr>
          <w:p w14:paraId="34DE19B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rFonts w:ascii="MS Gothic" w:eastAsia="MS Gothic" w:hAnsi="MS Gothic" w:hint="eastAsia"/>
                <w:color w:val="444444"/>
              </w:rPr>
              <w:t>✓</w:t>
            </w:r>
          </w:p>
        </w:tc>
        <w:tc>
          <w:tcPr>
            <w:tcW w:w="1190" w:type="dxa"/>
            <w:vAlign w:val="center"/>
          </w:tcPr>
          <w:p w14:paraId="478D7FB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 </w:t>
            </w:r>
          </w:p>
        </w:tc>
        <w:tc>
          <w:tcPr>
            <w:tcW w:w="1260" w:type="dxa"/>
            <w:vAlign w:val="center"/>
          </w:tcPr>
          <w:p w14:paraId="1A6A2B9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 </w:t>
            </w:r>
          </w:p>
        </w:tc>
        <w:tc>
          <w:tcPr>
            <w:tcW w:w="2970" w:type="dxa"/>
            <w:vAlign w:val="center"/>
          </w:tcPr>
          <w:p w14:paraId="7617D1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E74C62">
              <w:rPr>
                <w:color w:val="000000"/>
              </w:rPr>
              <w:t>Handles all the database calls</w:t>
            </w:r>
          </w:p>
        </w:tc>
      </w:tr>
      <w:tr w:rsidR="00F712F5" w:rsidRPr="00D04C69" w14:paraId="1BA10EC4" w14:textId="77777777" w:rsidTr="00740BE5">
        <w:tc>
          <w:tcPr>
            <w:tcW w:w="1278" w:type="dxa"/>
          </w:tcPr>
          <w:p w14:paraId="4312B82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Error </w:t>
            </w:r>
          </w:p>
        </w:tc>
        <w:tc>
          <w:tcPr>
            <w:tcW w:w="1350" w:type="dxa"/>
          </w:tcPr>
          <w:p w14:paraId="402E7C3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Error</w:t>
            </w:r>
          </w:p>
        </w:tc>
        <w:tc>
          <w:tcPr>
            <w:tcW w:w="1150" w:type="dxa"/>
          </w:tcPr>
          <w:p w14:paraId="525F321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911E22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E1E537B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  <w:vAlign w:val="center"/>
          </w:tcPr>
          <w:p w14:paraId="5C75509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color w:val="000000"/>
              </w:rPr>
              <w:t xml:space="preserve">Class that contains all errors in the system. </w:t>
            </w:r>
          </w:p>
        </w:tc>
      </w:tr>
      <w:tr w:rsidR="00F712F5" w:rsidRPr="00D04C69" w14:paraId="49FCA716" w14:textId="77777777" w:rsidTr="00740BE5">
        <w:tc>
          <w:tcPr>
            <w:tcW w:w="1278" w:type="dxa"/>
          </w:tcPr>
          <w:p w14:paraId="0CC0363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ExecutionQueue</w:t>
            </w:r>
          </w:p>
        </w:tc>
        <w:tc>
          <w:tcPr>
            <w:tcW w:w="1350" w:type="dxa"/>
          </w:tcPr>
          <w:p w14:paraId="44EDB57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 Execution Queue</w:t>
            </w:r>
          </w:p>
        </w:tc>
        <w:tc>
          <w:tcPr>
            <w:tcW w:w="1150" w:type="dxa"/>
          </w:tcPr>
          <w:p w14:paraId="6E57D1B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A14ABB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60BCC9E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DB5940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that contains all executed pipelines </w:t>
            </w:r>
          </w:p>
        </w:tc>
      </w:tr>
      <w:tr w:rsidR="00F712F5" w:rsidRPr="00D04C69" w14:paraId="672D8432" w14:textId="77777777" w:rsidTr="00740BE5">
        <w:tc>
          <w:tcPr>
            <w:tcW w:w="1278" w:type="dxa"/>
          </w:tcPr>
          <w:p w14:paraId="7CA2C8F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GUIAccountActivationConfirmation</w:t>
            </w:r>
          </w:p>
        </w:tc>
        <w:tc>
          <w:tcPr>
            <w:tcW w:w="1350" w:type="dxa"/>
          </w:tcPr>
          <w:p w14:paraId="0C047AA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Account activation confirmation page</w:t>
            </w:r>
          </w:p>
        </w:tc>
        <w:tc>
          <w:tcPr>
            <w:tcW w:w="1150" w:type="dxa"/>
          </w:tcPr>
          <w:p w14:paraId="22E156A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9C6B25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6B493BE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894953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account activation confirmation page </w:t>
            </w:r>
          </w:p>
        </w:tc>
      </w:tr>
      <w:tr w:rsidR="00F712F5" w:rsidRPr="00D04C69" w14:paraId="47C82D46" w14:textId="77777777" w:rsidTr="00740BE5">
        <w:tc>
          <w:tcPr>
            <w:tcW w:w="1278" w:type="dxa"/>
          </w:tcPr>
          <w:p w14:paraId="58355FD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GUIAnalizePipelines</w:t>
            </w:r>
          </w:p>
        </w:tc>
        <w:tc>
          <w:tcPr>
            <w:tcW w:w="1350" w:type="dxa"/>
          </w:tcPr>
          <w:p w14:paraId="12AB51C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Pipelines element/page</w:t>
            </w:r>
          </w:p>
        </w:tc>
        <w:tc>
          <w:tcPr>
            <w:tcW w:w="1150" w:type="dxa"/>
          </w:tcPr>
          <w:p w14:paraId="516C93A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D6A855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A8AB34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60D502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analyze pipelines page</w:t>
            </w:r>
          </w:p>
        </w:tc>
      </w:tr>
      <w:tr w:rsidR="00F712F5" w:rsidRPr="00D04C69" w14:paraId="01741D53" w14:textId="77777777" w:rsidTr="00740BE5">
        <w:tc>
          <w:tcPr>
            <w:tcW w:w="1278" w:type="dxa"/>
          </w:tcPr>
          <w:p w14:paraId="657DB91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GUIAnalizeQuieries</w:t>
            </w:r>
          </w:p>
        </w:tc>
        <w:tc>
          <w:tcPr>
            <w:tcW w:w="1350" w:type="dxa"/>
          </w:tcPr>
          <w:p w14:paraId="2333497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Queries element/page</w:t>
            </w:r>
          </w:p>
        </w:tc>
        <w:tc>
          <w:tcPr>
            <w:tcW w:w="1150" w:type="dxa"/>
          </w:tcPr>
          <w:p w14:paraId="0196B32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D638CE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F203F93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333B35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analyze queries page</w:t>
            </w:r>
          </w:p>
        </w:tc>
      </w:tr>
      <w:tr w:rsidR="00F712F5" w:rsidRPr="00D04C69" w14:paraId="457FF500" w14:textId="77777777" w:rsidTr="00740BE5">
        <w:tc>
          <w:tcPr>
            <w:tcW w:w="1278" w:type="dxa"/>
          </w:tcPr>
          <w:p w14:paraId="5E95B14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GUIAnalizeServices</w:t>
            </w:r>
          </w:p>
        </w:tc>
        <w:tc>
          <w:tcPr>
            <w:tcW w:w="1350" w:type="dxa"/>
          </w:tcPr>
          <w:p w14:paraId="2FBEA62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Services element/page</w:t>
            </w:r>
          </w:p>
        </w:tc>
        <w:tc>
          <w:tcPr>
            <w:tcW w:w="1150" w:type="dxa"/>
          </w:tcPr>
          <w:p w14:paraId="3FF8A4F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0DD9B8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0A4774B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081254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analyze services page</w:t>
            </w:r>
          </w:p>
        </w:tc>
      </w:tr>
      <w:tr w:rsidR="00F712F5" w:rsidRPr="00D04C69" w14:paraId="37472929" w14:textId="77777777" w:rsidTr="00740BE5">
        <w:tc>
          <w:tcPr>
            <w:tcW w:w="1278" w:type="dxa"/>
          </w:tcPr>
          <w:p w14:paraId="58E6E388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GUIChooseQueryStyle</w:t>
            </w:r>
          </w:p>
        </w:tc>
        <w:tc>
          <w:tcPr>
            <w:tcW w:w="1350" w:type="dxa"/>
          </w:tcPr>
          <w:p w14:paraId="2CB3ACC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Choose Query Style page</w:t>
            </w:r>
          </w:p>
        </w:tc>
        <w:tc>
          <w:tcPr>
            <w:tcW w:w="1150" w:type="dxa"/>
          </w:tcPr>
          <w:p w14:paraId="03F8160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F70D1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1B1008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742C33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choose query style page</w:t>
            </w:r>
          </w:p>
        </w:tc>
      </w:tr>
      <w:tr w:rsidR="00F712F5" w:rsidRPr="00D04C69" w14:paraId="2501A790" w14:textId="77777777" w:rsidTr="00740BE5">
        <w:tc>
          <w:tcPr>
            <w:tcW w:w="1278" w:type="dxa"/>
          </w:tcPr>
          <w:p w14:paraId="4002D51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GUIConfigureAccount</w:t>
            </w:r>
          </w:p>
        </w:tc>
        <w:tc>
          <w:tcPr>
            <w:tcW w:w="1350" w:type="dxa"/>
          </w:tcPr>
          <w:p w14:paraId="47B6EE3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Configure Account page</w:t>
            </w:r>
          </w:p>
        </w:tc>
        <w:tc>
          <w:tcPr>
            <w:tcW w:w="1150" w:type="dxa"/>
          </w:tcPr>
          <w:p w14:paraId="4FDC7EC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8F976B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54CD23A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F29E34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configure account page</w:t>
            </w:r>
          </w:p>
        </w:tc>
      </w:tr>
      <w:tr w:rsidR="00F712F5" w:rsidRPr="00D04C69" w14:paraId="1FBB4911" w14:textId="77777777" w:rsidTr="00740BE5">
        <w:tc>
          <w:tcPr>
            <w:tcW w:w="1278" w:type="dxa"/>
          </w:tcPr>
          <w:p w14:paraId="4B8607B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GUIEditConverter</w:t>
            </w:r>
          </w:p>
        </w:tc>
        <w:tc>
          <w:tcPr>
            <w:tcW w:w="1350" w:type="dxa"/>
          </w:tcPr>
          <w:p w14:paraId="6FE1FCF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Converter page</w:t>
            </w:r>
          </w:p>
        </w:tc>
        <w:tc>
          <w:tcPr>
            <w:tcW w:w="1150" w:type="dxa"/>
          </w:tcPr>
          <w:p w14:paraId="4BB2B6F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222321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4E98391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D68FCE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converter page</w:t>
            </w:r>
          </w:p>
        </w:tc>
      </w:tr>
      <w:tr w:rsidR="00F712F5" w:rsidRPr="00D04C69" w14:paraId="6255DAED" w14:textId="77777777" w:rsidTr="00740BE5">
        <w:tc>
          <w:tcPr>
            <w:tcW w:w="1278" w:type="dxa"/>
          </w:tcPr>
          <w:p w14:paraId="6EEEE38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GUIEditFilter</w:t>
            </w:r>
          </w:p>
        </w:tc>
        <w:tc>
          <w:tcPr>
            <w:tcW w:w="1350" w:type="dxa"/>
          </w:tcPr>
          <w:p w14:paraId="5D9B570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Filter page</w:t>
            </w:r>
          </w:p>
        </w:tc>
        <w:tc>
          <w:tcPr>
            <w:tcW w:w="1150" w:type="dxa"/>
          </w:tcPr>
          <w:p w14:paraId="2B67AA1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2F55E2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A297BD8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480F57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filter page</w:t>
            </w:r>
          </w:p>
        </w:tc>
      </w:tr>
      <w:tr w:rsidR="00F712F5" w:rsidRPr="00D04C69" w14:paraId="7E594CA3" w14:textId="77777777" w:rsidTr="00740BE5">
        <w:tc>
          <w:tcPr>
            <w:tcW w:w="1278" w:type="dxa"/>
          </w:tcPr>
          <w:p w14:paraId="12BCAA3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GUIEditMapper</w:t>
            </w:r>
          </w:p>
        </w:tc>
        <w:tc>
          <w:tcPr>
            <w:tcW w:w="1350" w:type="dxa"/>
          </w:tcPr>
          <w:p w14:paraId="6ADBAE7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Mapper page</w:t>
            </w:r>
          </w:p>
        </w:tc>
        <w:tc>
          <w:tcPr>
            <w:tcW w:w="1150" w:type="dxa"/>
          </w:tcPr>
          <w:p w14:paraId="08C0EFF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CC1827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B6AC27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8F7328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mapper page</w:t>
            </w:r>
          </w:p>
        </w:tc>
      </w:tr>
      <w:tr w:rsidR="00F712F5" w:rsidRPr="00D04C69" w14:paraId="0B2E8289" w14:textId="77777777" w:rsidTr="00740BE5">
        <w:tc>
          <w:tcPr>
            <w:tcW w:w="1278" w:type="dxa"/>
          </w:tcPr>
          <w:p w14:paraId="42DDF7E2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GUIEditPipelineParameters</w:t>
            </w:r>
          </w:p>
        </w:tc>
        <w:tc>
          <w:tcPr>
            <w:tcW w:w="1350" w:type="dxa"/>
          </w:tcPr>
          <w:p w14:paraId="587B7DE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Pipeline Parameters page</w:t>
            </w:r>
          </w:p>
        </w:tc>
        <w:tc>
          <w:tcPr>
            <w:tcW w:w="1150" w:type="dxa"/>
          </w:tcPr>
          <w:p w14:paraId="1499065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D951D2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C8B7FE9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EB6F05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pipeline parameters page</w:t>
            </w:r>
          </w:p>
        </w:tc>
      </w:tr>
      <w:tr w:rsidR="00F712F5" w:rsidRPr="00D04C69" w14:paraId="74D46EDA" w14:textId="77777777" w:rsidTr="00740BE5">
        <w:tc>
          <w:tcPr>
            <w:tcW w:w="1278" w:type="dxa"/>
          </w:tcPr>
          <w:p w14:paraId="1252883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GUIEditTransformers</w:t>
            </w:r>
          </w:p>
        </w:tc>
        <w:tc>
          <w:tcPr>
            <w:tcW w:w="1350" w:type="dxa"/>
          </w:tcPr>
          <w:p w14:paraId="034002D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Edit Transformer page </w:t>
            </w:r>
          </w:p>
        </w:tc>
        <w:tc>
          <w:tcPr>
            <w:tcW w:w="1150" w:type="dxa"/>
          </w:tcPr>
          <w:p w14:paraId="49B9C4A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76BB012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274F7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2215C0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transformers page</w:t>
            </w:r>
          </w:p>
        </w:tc>
      </w:tr>
      <w:tr w:rsidR="00F712F5" w:rsidRPr="00D04C69" w14:paraId="53D86209" w14:textId="77777777" w:rsidTr="00740BE5">
        <w:tc>
          <w:tcPr>
            <w:tcW w:w="1278" w:type="dxa"/>
          </w:tcPr>
          <w:p w14:paraId="14AD9A22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GUIEditViewer</w:t>
            </w:r>
          </w:p>
        </w:tc>
        <w:tc>
          <w:tcPr>
            <w:tcW w:w="1350" w:type="dxa"/>
          </w:tcPr>
          <w:p w14:paraId="62FEC46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Viewer page</w:t>
            </w:r>
          </w:p>
        </w:tc>
        <w:tc>
          <w:tcPr>
            <w:tcW w:w="1150" w:type="dxa"/>
          </w:tcPr>
          <w:p w14:paraId="62C2344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F5D82B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16C2295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C779D4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viewer page</w:t>
            </w:r>
          </w:p>
        </w:tc>
      </w:tr>
      <w:tr w:rsidR="00F712F5" w:rsidRPr="00D04C69" w14:paraId="243775FB" w14:textId="77777777" w:rsidTr="00740BE5">
        <w:tc>
          <w:tcPr>
            <w:tcW w:w="1278" w:type="dxa"/>
          </w:tcPr>
          <w:p w14:paraId="2F35DF8B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GUIEditViewerSet</w:t>
            </w:r>
          </w:p>
        </w:tc>
        <w:tc>
          <w:tcPr>
            <w:tcW w:w="1350" w:type="dxa"/>
          </w:tcPr>
          <w:p w14:paraId="40CD9D0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Viewer Set page</w:t>
            </w:r>
          </w:p>
        </w:tc>
        <w:tc>
          <w:tcPr>
            <w:tcW w:w="1150" w:type="dxa"/>
          </w:tcPr>
          <w:p w14:paraId="2B0E04F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3E12F0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0D5FB56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C17B2E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edit viewer set page</w:t>
            </w:r>
          </w:p>
        </w:tc>
      </w:tr>
      <w:tr w:rsidR="00F712F5" w:rsidRPr="00D04C69" w14:paraId="30996886" w14:textId="77777777" w:rsidTr="00740BE5">
        <w:tc>
          <w:tcPr>
            <w:tcW w:w="1278" w:type="dxa"/>
          </w:tcPr>
          <w:p w14:paraId="7EB5DB4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GUIGuestWelcome</w:t>
            </w:r>
          </w:p>
        </w:tc>
        <w:tc>
          <w:tcPr>
            <w:tcW w:w="1350" w:type="dxa"/>
          </w:tcPr>
          <w:p w14:paraId="21AA717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Guest Welcome page</w:t>
            </w:r>
          </w:p>
        </w:tc>
        <w:tc>
          <w:tcPr>
            <w:tcW w:w="1150" w:type="dxa"/>
          </w:tcPr>
          <w:p w14:paraId="22CF16A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7DA3EDC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4E5326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37CC385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Guest Welcome page </w:t>
            </w:r>
          </w:p>
        </w:tc>
      </w:tr>
      <w:tr w:rsidR="00F712F5" w:rsidRPr="00D04C69" w14:paraId="0890C13A" w14:textId="77777777" w:rsidTr="00740BE5">
        <w:tc>
          <w:tcPr>
            <w:tcW w:w="1278" w:type="dxa"/>
          </w:tcPr>
          <w:p w14:paraId="084BA22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GUIPasswordRecovery </w:t>
            </w:r>
          </w:p>
        </w:tc>
        <w:tc>
          <w:tcPr>
            <w:tcW w:w="1350" w:type="dxa"/>
          </w:tcPr>
          <w:p w14:paraId="5898012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Password Recovery page</w:t>
            </w:r>
          </w:p>
        </w:tc>
        <w:tc>
          <w:tcPr>
            <w:tcW w:w="1150" w:type="dxa"/>
          </w:tcPr>
          <w:p w14:paraId="5A718A0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0C97D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CCEFFE9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C3C839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Password Recovery page</w:t>
            </w:r>
          </w:p>
        </w:tc>
      </w:tr>
      <w:tr w:rsidR="00F712F5" w:rsidRPr="00D04C69" w14:paraId="33D2615B" w14:textId="77777777" w:rsidTr="00740BE5">
        <w:tc>
          <w:tcPr>
            <w:tcW w:w="1278" w:type="dxa"/>
          </w:tcPr>
          <w:p w14:paraId="3451763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GUIPrivilegedNavigation</w:t>
            </w:r>
          </w:p>
        </w:tc>
        <w:tc>
          <w:tcPr>
            <w:tcW w:w="1350" w:type="dxa"/>
          </w:tcPr>
          <w:p w14:paraId="34319D0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 User Navigation</w:t>
            </w:r>
          </w:p>
        </w:tc>
        <w:tc>
          <w:tcPr>
            <w:tcW w:w="1150" w:type="dxa"/>
          </w:tcPr>
          <w:p w14:paraId="6E632A4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D5AD4B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9F5D5A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CCD1CB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that implements the Privileged User navigation </w:t>
            </w:r>
          </w:p>
        </w:tc>
      </w:tr>
      <w:tr w:rsidR="00F712F5" w:rsidRPr="00D04C69" w14:paraId="7D7E1543" w14:textId="77777777" w:rsidTr="00740BE5">
        <w:tc>
          <w:tcPr>
            <w:tcW w:w="1278" w:type="dxa"/>
          </w:tcPr>
          <w:p w14:paraId="28EDBC9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lastRenderedPageBreak/>
              <w:t>GUIPrivilegedUSerHome</w:t>
            </w:r>
          </w:p>
        </w:tc>
        <w:tc>
          <w:tcPr>
            <w:tcW w:w="1350" w:type="dxa"/>
          </w:tcPr>
          <w:p w14:paraId="4368F99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 User home page</w:t>
            </w:r>
          </w:p>
        </w:tc>
        <w:tc>
          <w:tcPr>
            <w:tcW w:w="1150" w:type="dxa"/>
          </w:tcPr>
          <w:p w14:paraId="2D3B348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35AD4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E92E6C1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4AB5F9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privileged user Home page</w:t>
            </w:r>
          </w:p>
        </w:tc>
      </w:tr>
      <w:tr w:rsidR="00F712F5" w:rsidRPr="00D04C69" w14:paraId="16F9FD6F" w14:textId="77777777" w:rsidTr="00740BE5">
        <w:tc>
          <w:tcPr>
            <w:tcW w:w="1278" w:type="dxa"/>
          </w:tcPr>
          <w:p w14:paraId="6902B88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GUIPrivilegeHeading</w:t>
            </w:r>
          </w:p>
        </w:tc>
        <w:tc>
          <w:tcPr>
            <w:tcW w:w="1350" w:type="dxa"/>
          </w:tcPr>
          <w:p w14:paraId="286D0EC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 user heading</w:t>
            </w:r>
          </w:p>
        </w:tc>
        <w:tc>
          <w:tcPr>
            <w:tcW w:w="1150" w:type="dxa"/>
          </w:tcPr>
          <w:p w14:paraId="7ADD6B1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B62606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18D317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B66EF5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Class for privilege User Heading</w:t>
            </w:r>
          </w:p>
        </w:tc>
      </w:tr>
      <w:tr w:rsidR="00F712F5" w:rsidRPr="00D04C69" w14:paraId="06DC1F2F" w14:textId="77777777" w:rsidTr="00740BE5">
        <w:tc>
          <w:tcPr>
            <w:tcW w:w="1278" w:type="dxa"/>
          </w:tcPr>
          <w:p w14:paraId="0F7C50B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GUIRegister</w:t>
            </w:r>
          </w:p>
        </w:tc>
        <w:tc>
          <w:tcPr>
            <w:tcW w:w="1350" w:type="dxa"/>
          </w:tcPr>
          <w:p w14:paraId="2F31113D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Register page</w:t>
            </w:r>
          </w:p>
        </w:tc>
        <w:tc>
          <w:tcPr>
            <w:tcW w:w="1150" w:type="dxa"/>
          </w:tcPr>
          <w:p w14:paraId="086F10B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7E07E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A512040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54F1B6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Register page </w:t>
            </w:r>
          </w:p>
        </w:tc>
      </w:tr>
      <w:tr w:rsidR="00F712F5" w:rsidRPr="00D04C69" w14:paraId="1742CBFE" w14:textId="77777777" w:rsidTr="00740BE5">
        <w:tc>
          <w:tcPr>
            <w:tcW w:w="1278" w:type="dxa"/>
          </w:tcPr>
          <w:p w14:paraId="45A507D8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GUIRegularHeading</w:t>
            </w:r>
          </w:p>
        </w:tc>
        <w:tc>
          <w:tcPr>
            <w:tcW w:w="1350" w:type="dxa"/>
          </w:tcPr>
          <w:p w14:paraId="672AC50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heading</w:t>
            </w:r>
          </w:p>
        </w:tc>
        <w:tc>
          <w:tcPr>
            <w:tcW w:w="1150" w:type="dxa"/>
          </w:tcPr>
          <w:p w14:paraId="6ED59C6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3DDBC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C90F8CF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0A5E4A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Class for Regular User Heading</w:t>
            </w:r>
          </w:p>
        </w:tc>
      </w:tr>
      <w:tr w:rsidR="00F712F5" w:rsidRPr="00D04C69" w14:paraId="4D0E7C9D" w14:textId="77777777" w:rsidTr="00740BE5">
        <w:tc>
          <w:tcPr>
            <w:tcW w:w="1278" w:type="dxa"/>
          </w:tcPr>
          <w:p w14:paraId="78988E8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GUIRegularNavigation</w:t>
            </w:r>
          </w:p>
        </w:tc>
        <w:tc>
          <w:tcPr>
            <w:tcW w:w="1350" w:type="dxa"/>
          </w:tcPr>
          <w:p w14:paraId="0FA01D1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Navigation</w:t>
            </w:r>
          </w:p>
        </w:tc>
        <w:tc>
          <w:tcPr>
            <w:tcW w:w="1150" w:type="dxa"/>
          </w:tcPr>
          <w:p w14:paraId="0C89E68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15DD90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5CCC46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B15594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that implements the Regular User Navigation. </w:t>
            </w:r>
          </w:p>
        </w:tc>
      </w:tr>
      <w:tr w:rsidR="00F712F5" w:rsidRPr="00D04C69" w14:paraId="67DBFEF8" w14:textId="77777777" w:rsidTr="00740BE5">
        <w:tc>
          <w:tcPr>
            <w:tcW w:w="1278" w:type="dxa"/>
          </w:tcPr>
          <w:p w14:paraId="3FCF76F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GUIRegularUserHome</w:t>
            </w:r>
          </w:p>
        </w:tc>
        <w:tc>
          <w:tcPr>
            <w:tcW w:w="1350" w:type="dxa"/>
          </w:tcPr>
          <w:p w14:paraId="1514AD9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Home Page</w:t>
            </w:r>
          </w:p>
        </w:tc>
        <w:tc>
          <w:tcPr>
            <w:tcW w:w="1150" w:type="dxa"/>
          </w:tcPr>
          <w:p w14:paraId="55543FF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C27A75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84BE463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28588C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Regular User Home page</w:t>
            </w:r>
          </w:p>
        </w:tc>
      </w:tr>
      <w:tr w:rsidR="00F712F5" w:rsidRPr="00D04C69" w14:paraId="150B6660" w14:textId="77777777" w:rsidTr="00740BE5">
        <w:tc>
          <w:tcPr>
            <w:tcW w:w="1278" w:type="dxa"/>
          </w:tcPr>
          <w:p w14:paraId="7DD16C6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GUISearchQueries</w:t>
            </w:r>
          </w:p>
        </w:tc>
        <w:tc>
          <w:tcPr>
            <w:tcW w:w="1350" w:type="dxa"/>
          </w:tcPr>
          <w:p w14:paraId="66386C0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Queries element/page</w:t>
            </w:r>
          </w:p>
        </w:tc>
        <w:tc>
          <w:tcPr>
            <w:tcW w:w="1150" w:type="dxa"/>
          </w:tcPr>
          <w:p w14:paraId="1D94526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E29424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E0A556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833C4A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Search Queries page</w:t>
            </w:r>
          </w:p>
        </w:tc>
      </w:tr>
      <w:tr w:rsidR="00F712F5" w:rsidRPr="00D04C69" w14:paraId="7D950B9B" w14:textId="77777777" w:rsidTr="00740BE5">
        <w:tc>
          <w:tcPr>
            <w:tcW w:w="1278" w:type="dxa"/>
          </w:tcPr>
          <w:p w14:paraId="71633D7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GUISearchUSers</w:t>
            </w:r>
          </w:p>
        </w:tc>
        <w:tc>
          <w:tcPr>
            <w:tcW w:w="1350" w:type="dxa"/>
          </w:tcPr>
          <w:p w14:paraId="0739570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Users element/page</w:t>
            </w:r>
          </w:p>
        </w:tc>
        <w:tc>
          <w:tcPr>
            <w:tcW w:w="1150" w:type="dxa"/>
          </w:tcPr>
          <w:p w14:paraId="3DCD1AF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09115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8E570A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520922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Search Users page</w:t>
            </w:r>
          </w:p>
        </w:tc>
      </w:tr>
      <w:tr w:rsidR="00F712F5" w:rsidRPr="00D04C69" w14:paraId="16E5755E" w14:textId="77777777" w:rsidTr="00740BE5">
        <w:tc>
          <w:tcPr>
            <w:tcW w:w="1278" w:type="dxa"/>
          </w:tcPr>
          <w:p w14:paraId="59EB474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GUISelectOperation</w:t>
            </w:r>
          </w:p>
        </w:tc>
        <w:tc>
          <w:tcPr>
            <w:tcW w:w="1350" w:type="dxa"/>
          </w:tcPr>
          <w:p w14:paraId="321B108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Select Operation page</w:t>
            </w:r>
          </w:p>
        </w:tc>
        <w:tc>
          <w:tcPr>
            <w:tcW w:w="1150" w:type="dxa"/>
          </w:tcPr>
          <w:p w14:paraId="5356677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4CCC25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E4913BF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487557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Select Operation page</w:t>
            </w:r>
          </w:p>
        </w:tc>
      </w:tr>
      <w:tr w:rsidR="00F712F5" w:rsidRPr="00D04C69" w14:paraId="0647F604" w14:textId="77777777" w:rsidTr="00740BE5">
        <w:tc>
          <w:tcPr>
            <w:tcW w:w="1278" w:type="dxa"/>
          </w:tcPr>
          <w:p w14:paraId="7BD45C2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GUISelectPipeline</w:t>
            </w:r>
          </w:p>
        </w:tc>
        <w:tc>
          <w:tcPr>
            <w:tcW w:w="1350" w:type="dxa"/>
          </w:tcPr>
          <w:p w14:paraId="1CE04F8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Select Pipelines page</w:t>
            </w:r>
          </w:p>
        </w:tc>
        <w:tc>
          <w:tcPr>
            <w:tcW w:w="1150" w:type="dxa"/>
          </w:tcPr>
          <w:p w14:paraId="64580EE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214100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B077AB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DEBB33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Select Pipeline page</w:t>
            </w:r>
          </w:p>
        </w:tc>
      </w:tr>
      <w:tr w:rsidR="00F712F5" w:rsidRPr="00D04C69" w14:paraId="6E393E16" w14:textId="77777777" w:rsidTr="00740BE5">
        <w:tc>
          <w:tcPr>
            <w:tcW w:w="1278" w:type="dxa"/>
          </w:tcPr>
          <w:p w14:paraId="11B5BC9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GUISetQueryParameters</w:t>
            </w:r>
          </w:p>
        </w:tc>
        <w:tc>
          <w:tcPr>
            <w:tcW w:w="1350" w:type="dxa"/>
          </w:tcPr>
          <w:p w14:paraId="04119F9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Set Query Parameters page</w:t>
            </w:r>
          </w:p>
        </w:tc>
        <w:tc>
          <w:tcPr>
            <w:tcW w:w="1150" w:type="dxa"/>
          </w:tcPr>
          <w:p w14:paraId="332515F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0C7721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E712815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61BA94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Set Query Parameters</w:t>
            </w:r>
          </w:p>
        </w:tc>
      </w:tr>
      <w:tr w:rsidR="00F712F5" w:rsidRPr="00D04C69" w14:paraId="32F4ED60" w14:textId="77777777" w:rsidTr="00740BE5">
        <w:tc>
          <w:tcPr>
            <w:tcW w:w="1278" w:type="dxa"/>
          </w:tcPr>
          <w:p w14:paraId="250FCE8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GUISpecifyHistory</w:t>
            </w:r>
          </w:p>
        </w:tc>
        <w:tc>
          <w:tcPr>
            <w:tcW w:w="1350" w:type="dxa"/>
          </w:tcPr>
          <w:p w14:paraId="6A72C05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 xml:space="preserve">Specify Criteria page (history) </w:t>
            </w:r>
          </w:p>
        </w:tc>
        <w:tc>
          <w:tcPr>
            <w:tcW w:w="1150" w:type="dxa"/>
          </w:tcPr>
          <w:p w14:paraId="4F48FB3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DDAE06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0E06ED9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D09259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Specify History Criteria page</w:t>
            </w:r>
          </w:p>
        </w:tc>
      </w:tr>
      <w:tr w:rsidR="00F712F5" w:rsidRPr="00D04C69" w14:paraId="00426B90" w14:textId="77777777" w:rsidTr="00740BE5">
        <w:tc>
          <w:tcPr>
            <w:tcW w:w="1278" w:type="dxa"/>
          </w:tcPr>
          <w:p w14:paraId="7943409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GUISpecifyPipeline</w:t>
            </w:r>
          </w:p>
        </w:tc>
        <w:tc>
          <w:tcPr>
            <w:tcW w:w="1350" w:type="dxa"/>
          </w:tcPr>
          <w:p w14:paraId="241183A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 xml:space="preserve">Specify Criteria page (pipelines) </w:t>
            </w:r>
          </w:p>
        </w:tc>
        <w:tc>
          <w:tcPr>
            <w:tcW w:w="1150" w:type="dxa"/>
          </w:tcPr>
          <w:p w14:paraId="4EF34F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73986F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4FCAC0C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C60FFC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Specify Pipeline Criteria page</w:t>
            </w:r>
          </w:p>
        </w:tc>
      </w:tr>
      <w:tr w:rsidR="00F712F5" w:rsidRPr="00D04C69" w14:paraId="65F3AE59" w14:textId="77777777" w:rsidTr="00740BE5">
        <w:tc>
          <w:tcPr>
            <w:tcW w:w="1278" w:type="dxa"/>
          </w:tcPr>
          <w:p w14:paraId="0F25321B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GUISpecifyService</w:t>
            </w:r>
          </w:p>
        </w:tc>
        <w:tc>
          <w:tcPr>
            <w:tcW w:w="1350" w:type="dxa"/>
          </w:tcPr>
          <w:p w14:paraId="20FFF18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 xml:space="preserve">Specify Criteria page (Services) </w:t>
            </w:r>
          </w:p>
        </w:tc>
        <w:tc>
          <w:tcPr>
            <w:tcW w:w="1150" w:type="dxa"/>
          </w:tcPr>
          <w:p w14:paraId="15E1A75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CDD4B6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0A1D0D6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AD55A3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Specify Service Criteria page</w:t>
            </w:r>
          </w:p>
        </w:tc>
      </w:tr>
      <w:tr w:rsidR="00F712F5" w:rsidRPr="00D04C69" w14:paraId="4E865508" w14:textId="77777777" w:rsidTr="00740BE5">
        <w:tc>
          <w:tcPr>
            <w:tcW w:w="1278" w:type="dxa"/>
          </w:tcPr>
          <w:p w14:paraId="5074849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GUIViewArguments</w:t>
            </w:r>
          </w:p>
        </w:tc>
        <w:tc>
          <w:tcPr>
            <w:tcW w:w="1350" w:type="dxa"/>
          </w:tcPr>
          <w:p w14:paraId="210F832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 Arguments page</w:t>
            </w:r>
          </w:p>
        </w:tc>
        <w:tc>
          <w:tcPr>
            <w:tcW w:w="1150" w:type="dxa"/>
          </w:tcPr>
          <w:p w14:paraId="6B27310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990CCC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0CFC95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442B77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View Arguments page </w:t>
            </w:r>
          </w:p>
        </w:tc>
      </w:tr>
      <w:tr w:rsidR="00F712F5" w:rsidRPr="00D04C69" w14:paraId="34295A24" w14:textId="77777777" w:rsidTr="00740BE5">
        <w:tc>
          <w:tcPr>
            <w:tcW w:w="1278" w:type="dxa"/>
          </w:tcPr>
          <w:p w14:paraId="1279023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GUIViewDetailsHistory</w:t>
            </w:r>
          </w:p>
        </w:tc>
        <w:tc>
          <w:tcPr>
            <w:tcW w:w="1350" w:type="dxa"/>
          </w:tcPr>
          <w:p w14:paraId="475646C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>View Details pa</w:t>
            </w:r>
            <w:r>
              <w:rPr>
                <w:szCs w:val="26"/>
              </w:rPr>
              <w:t xml:space="preserve">ge (history) </w:t>
            </w:r>
          </w:p>
        </w:tc>
        <w:tc>
          <w:tcPr>
            <w:tcW w:w="1150" w:type="dxa"/>
          </w:tcPr>
          <w:p w14:paraId="53E526F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9159FB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D9BEC5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1C7AC4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View History Details page</w:t>
            </w:r>
          </w:p>
        </w:tc>
      </w:tr>
      <w:tr w:rsidR="00F712F5" w:rsidRPr="00D04C69" w14:paraId="3033AAA7" w14:textId="77777777" w:rsidTr="00740BE5">
        <w:tc>
          <w:tcPr>
            <w:tcW w:w="1278" w:type="dxa"/>
          </w:tcPr>
          <w:p w14:paraId="3173E6F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GUIViewDetailsPipeline</w:t>
            </w:r>
          </w:p>
        </w:tc>
        <w:tc>
          <w:tcPr>
            <w:tcW w:w="1350" w:type="dxa"/>
          </w:tcPr>
          <w:p w14:paraId="466FEA3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>View Details pa</w:t>
            </w:r>
            <w:r>
              <w:rPr>
                <w:szCs w:val="26"/>
              </w:rPr>
              <w:t xml:space="preserve">ge (pipeline) </w:t>
            </w:r>
          </w:p>
        </w:tc>
        <w:tc>
          <w:tcPr>
            <w:tcW w:w="1150" w:type="dxa"/>
          </w:tcPr>
          <w:p w14:paraId="4E7A30E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0B3DD3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3AA77A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837D00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View Pipeline Details page</w:t>
            </w:r>
          </w:p>
        </w:tc>
      </w:tr>
      <w:tr w:rsidR="00F712F5" w:rsidRPr="00D04C69" w14:paraId="26487F87" w14:textId="77777777" w:rsidTr="00740BE5">
        <w:tc>
          <w:tcPr>
            <w:tcW w:w="1278" w:type="dxa"/>
          </w:tcPr>
          <w:p w14:paraId="49269EE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GUIViewDetailsService</w:t>
            </w:r>
          </w:p>
        </w:tc>
        <w:tc>
          <w:tcPr>
            <w:tcW w:w="1350" w:type="dxa"/>
          </w:tcPr>
          <w:p w14:paraId="69AB2D1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D6FD8">
              <w:rPr>
                <w:szCs w:val="26"/>
              </w:rPr>
              <w:t>View Details pa</w:t>
            </w:r>
            <w:r>
              <w:rPr>
                <w:szCs w:val="26"/>
              </w:rPr>
              <w:t xml:space="preserve">ge (service) </w:t>
            </w:r>
          </w:p>
        </w:tc>
        <w:tc>
          <w:tcPr>
            <w:tcW w:w="1150" w:type="dxa"/>
          </w:tcPr>
          <w:p w14:paraId="66EE44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5DBAEE6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758E71E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58A753D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 class for View Service Details page</w:t>
            </w:r>
          </w:p>
        </w:tc>
      </w:tr>
      <w:tr w:rsidR="00F712F5" w:rsidRPr="00D04C69" w14:paraId="24643EB7" w14:textId="77777777" w:rsidTr="00740BE5">
        <w:tc>
          <w:tcPr>
            <w:tcW w:w="1278" w:type="dxa"/>
          </w:tcPr>
          <w:p w14:paraId="465133C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GUIViewResult</w:t>
            </w:r>
          </w:p>
        </w:tc>
        <w:tc>
          <w:tcPr>
            <w:tcW w:w="1350" w:type="dxa"/>
          </w:tcPr>
          <w:p w14:paraId="343B91E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 Result page</w:t>
            </w:r>
          </w:p>
        </w:tc>
        <w:tc>
          <w:tcPr>
            <w:tcW w:w="1150" w:type="dxa"/>
          </w:tcPr>
          <w:p w14:paraId="6C58875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B4CA7D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6D096FC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B3D293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GUI class for View (visualization) Results page </w:t>
            </w:r>
          </w:p>
        </w:tc>
      </w:tr>
      <w:tr w:rsidR="00F712F5" w:rsidRPr="00D04C69" w14:paraId="07365671" w14:textId="77777777" w:rsidTr="00740BE5">
        <w:tc>
          <w:tcPr>
            <w:tcW w:w="1278" w:type="dxa"/>
          </w:tcPr>
          <w:p w14:paraId="34C6AA7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Module</w:t>
            </w:r>
          </w:p>
        </w:tc>
        <w:tc>
          <w:tcPr>
            <w:tcW w:w="1350" w:type="dxa"/>
          </w:tcPr>
          <w:p w14:paraId="4485F1E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VisKo Module, VisKo module script</w:t>
            </w:r>
          </w:p>
        </w:tc>
        <w:tc>
          <w:tcPr>
            <w:tcW w:w="1150" w:type="dxa"/>
          </w:tcPr>
          <w:p w14:paraId="619E8CA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1A87AD8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219D8DB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4A1333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to communicate with VisKo module </w:t>
            </w:r>
          </w:p>
        </w:tc>
      </w:tr>
      <w:tr w:rsidR="00F712F5" w:rsidRPr="00D04C69" w14:paraId="0890C8AE" w14:textId="77777777" w:rsidTr="00740BE5">
        <w:tc>
          <w:tcPr>
            <w:tcW w:w="1278" w:type="dxa"/>
          </w:tcPr>
          <w:p w14:paraId="4A9EECE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</w:t>
            </w:r>
          </w:p>
        </w:tc>
        <w:tc>
          <w:tcPr>
            <w:tcW w:w="1350" w:type="dxa"/>
          </w:tcPr>
          <w:p w14:paraId="4DF2B76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</w:t>
            </w:r>
          </w:p>
        </w:tc>
        <w:tc>
          <w:tcPr>
            <w:tcW w:w="1150" w:type="dxa"/>
          </w:tcPr>
          <w:p w14:paraId="7371C1D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E25C7B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A6ABDDF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C02F57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Class to contain pipeline information, etc. Defined as sequence of services</w:t>
            </w:r>
          </w:p>
        </w:tc>
      </w:tr>
      <w:tr w:rsidR="00F712F5" w:rsidRPr="00D04C69" w14:paraId="605FD9E7" w14:textId="77777777" w:rsidTr="00740BE5">
        <w:tc>
          <w:tcPr>
            <w:tcW w:w="1278" w:type="dxa"/>
          </w:tcPr>
          <w:p w14:paraId="356F6FE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PrivilegedUs</w:t>
            </w:r>
            <w:r>
              <w:rPr>
                <w:szCs w:val="26"/>
              </w:rPr>
              <w:lastRenderedPageBreak/>
              <w:t>er</w:t>
            </w:r>
          </w:p>
        </w:tc>
        <w:tc>
          <w:tcPr>
            <w:tcW w:w="1350" w:type="dxa"/>
          </w:tcPr>
          <w:p w14:paraId="0F24258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Privileged </w:t>
            </w:r>
            <w:r>
              <w:rPr>
                <w:szCs w:val="26"/>
              </w:rPr>
              <w:lastRenderedPageBreak/>
              <w:t>User</w:t>
            </w:r>
          </w:p>
        </w:tc>
        <w:tc>
          <w:tcPr>
            <w:tcW w:w="1150" w:type="dxa"/>
          </w:tcPr>
          <w:p w14:paraId="78C1034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lastRenderedPageBreak/>
              <w:t>✓</w:t>
            </w:r>
          </w:p>
        </w:tc>
        <w:tc>
          <w:tcPr>
            <w:tcW w:w="1190" w:type="dxa"/>
          </w:tcPr>
          <w:p w14:paraId="1FA8E84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DE3F24A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CD2DC7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Subclass of User. Class to contain </w:t>
            </w:r>
            <w:r>
              <w:rPr>
                <w:szCs w:val="26"/>
              </w:rPr>
              <w:lastRenderedPageBreak/>
              <w:t xml:space="preserve">privileged user information, and special features. </w:t>
            </w:r>
          </w:p>
        </w:tc>
      </w:tr>
      <w:tr w:rsidR="00F712F5" w:rsidRPr="00D04C69" w14:paraId="18DC1033" w14:textId="77777777" w:rsidTr="00740BE5">
        <w:tc>
          <w:tcPr>
            <w:tcW w:w="1278" w:type="dxa"/>
          </w:tcPr>
          <w:p w14:paraId="5837609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lastRenderedPageBreak/>
              <w:t>Query</w:t>
            </w:r>
          </w:p>
        </w:tc>
        <w:tc>
          <w:tcPr>
            <w:tcW w:w="1350" w:type="dxa"/>
          </w:tcPr>
          <w:p w14:paraId="5F823DE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Query</w:t>
            </w:r>
          </w:p>
        </w:tc>
        <w:tc>
          <w:tcPr>
            <w:tcW w:w="1150" w:type="dxa"/>
          </w:tcPr>
          <w:p w14:paraId="228CA83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91E512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B1AF7DD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4A3BED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to contain query information, and special features of query. </w:t>
            </w:r>
          </w:p>
        </w:tc>
      </w:tr>
      <w:tr w:rsidR="00F712F5" w:rsidRPr="00D04C69" w14:paraId="41ED2102" w14:textId="77777777" w:rsidTr="00740BE5">
        <w:tc>
          <w:tcPr>
            <w:tcW w:w="1278" w:type="dxa"/>
          </w:tcPr>
          <w:p w14:paraId="4D6637D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RegularUser</w:t>
            </w:r>
          </w:p>
        </w:tc>
        <w:tc>
          <w:tcPr>
            <w:tcW w:w="1350" w:type="dxa"/>
          </w:tcPr>
          <w:p w14:paraId="657804B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</w:t>
            </w:r>
          </w:p>
        </w:tc>
        <w:tc>
          <w:tcPr>
            <w:tcW w:w="1150" w:type="dxa"/>
          </w:tcPr>
          <w:p w14:paraId="485AF99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525E66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A04E15E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2846DF3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Subclass to contain information for regular user. </w:t>
            </w:r>
          </w:p>
        </w:tc>
      </w:tr>
      <w:tr w:rsidR="00F712F5" w:rsidRPr="00D04C69" w14:paraId="39992115" w14:textId="77777777" w:rsidTr="00740BE5">
        <w:tc>
          <w:tcPr>
            <w:tcW w:w="1278" w:type="dxa"/>
          </w:tcPr>
          <w:p w14:paraId="41182B22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Service</w:t>
            </w:r>
          </w:p>
        </w:tc>
        <w:tc>
          <w:tcPr>
            <w:tcW w:w="1350" w:type="dxa"/>
          </w:tcPr>
          <w:p w14:paraId="573B964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Service</w:t>
            </w:r>
          </w:p>
        </w:tc>
        <w:tc>
          <w:tcPr>
            <w:tcW w:w="1150" w:type="dxa"/>
          </w:tcPr>
          <w:p w14:paraId="24014DA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10DD9E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B6DA758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8B9C3C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that contains all services information, and special features of service. </w:t>
            </w:r>
          </w:p>
        </w:tc>
      </w:tr>
      <w:tr w:rsidR="00F712F5" w:rsidRPr="00D04C69" w14:paraId="2A44C0FD" w14:textId="77777777" w:rsidTr="00740BE5">
        <w:tc>
          <w:tcPr>
            <w:tcW w:w="1278" w:type="dxa"/>
          </w:tcPr>
          <w:p w14:paraId="4296F06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Rule</w:t>
            </w:r>
          </w:p>
        </w:tc>
        <w:tc>
          <w:tcPr>
            <w:tcW w:w="1350" w:type="dxa"/>
          </w:tcPr>
          <w:p w14:paraId="33918E1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Rules</w:t>
            </w:r>
          </w:p>
        </w:tc>
        <w:tc>
          <w:tcPr>
            <w:tcW w:w="1150" w:type="dxa"/>
          </w:tcPr>
          <w:p w14:paraId="7204C6B1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3C47794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D054256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6DCE9C0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class containing a set of rules for designating a service as a transformer, filter or mapper. </w:t>
            </w:r>
          </w:p>
        </w:tc>
      </w:tr>
      <w:tr w:rsidR="00F712F5" w:rsidRPr="00D04C69" w14:paraId="1574278E" w14:textId="77777777" w:rsidTr="00740BE5">
        <w:tc>
          <w:tcPr>
            <w:tcW w:w="1278" w:type="dxa"/>
          </w:tcPr>
          <w:p w14:paraId="2AAC7AE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Statistics</w:t>
            </w:r>
          </w:p>
        </w:tc>
        <w:tc>
          <w:tcPr>
            <w:tcW w:w="1350" w:type="dxa"/>
          </w:tcPr>
          <w:p w14:paraId="35F3FDA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Statistics</w:t>
            </w:r>
          </w:p>
        </w:tc>
        <w:tc>
          <w:tcPr>
            <w:tcW w:w="1150" w:type="dxa"/>
          </w:tcPr>
          <w:p w14:paraId="6C57EF8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48CD66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A0AD90F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D35D68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Class containing system statistics, such as most common queries, pipelines, etc. </w:t>
            </w:r>
          </w:p>
        </w:tc>
      </w:tr>
      <w:tr w:rsidR="00F712F5" w:rsidRPr="00D04C69" w14:paraId="4BCA5193" w14:textId="77777777" w:rsidTr="00740BE5">
        <w:tc>
          <w:tcPr>
            <w:tcW w:w="1278" w:type="dxa"/>
          </w:tcPr>
          <w:p w14:paraId="241E27B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Toolkit</w:t>
            </w:r>
          </w:p>
        </w:tc>
        <w:tc>
          <w:tcPr>
            <w:tcW w:w="1350" w:type="dxa"/>
          </w:tcPr>
          <w:p w14:paraId="33E642A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</w:pPr>
            <w:r>
              <w:t>Toolkit, toolkits</w:t>
            </w:r>
          </w:p>
        </w:tc>
        <w:tc>
          <w:tcPr>
            <w:tcW w:w="1150" w:type="dxa"/>
          </w:tcPr>
          <w:p w14:paraId="23975908" w14:textId="77777777" w:rsidR="00F712F5" w:rsidRPr="00FA05F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03F5E6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1453E2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18E2B1C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class that contains all the information of a toolkit. </w:t>
            </w:r>
          </w:p>
        </w:tc>
      </w:tr>
      <w:tr w:rsidR="00F712F5" w:rsidRPr="00D04C69" w14:paraId="007C011E" w14:textId="77777777" w:rsidTr="00740BE5">
        <w:tc>
          <w:tcPr>
            <w:tcW w:w="1278" w:type="dxa"/>
          </w:tcPr>
          <w:p w14:paraId="2BA8483B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1350" w:type="dxa"/>
          </w:tcPr>
          <w:p w14:paraId="71E7C49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Users, User, </w:t>
            </w:r>
          </w:p>
        </w:tc>
        <w:tc>
          <w:tcPr>
            <w:tcW w:w="1150" w:type="dxa"/>
          </w:tcPr>
          <w:p w14:paraId="636DC7C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0596A92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E471BE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9EC7CC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An abstract class that contains information of users </w:t>
            </w:r>
          </w:p>
        </w:tc>
      </w:tr>
      <w:tr w:rsidR="00F712F5" w:rsidRPr="00D04C69" w14:paraId="67EF5FA5" w14:textId="77777777" w:rsidTr="00740BE5">
        <w:tc>
          <w:tcPr>
            <w:tcW w:w="1278" w:type="dxa"/>
          </w:tcPr>
          <w:p w14:paraId="3043842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VisKoAPIInterface</w:t>
            </w:r>
          </w:p>
        </w:tc>
        <w:tc>
          <w:tcPr>
            <w:tcW w:w="1350" w:type="dxa"/>
          </w:tcPr>
          <w:p w14:paraId="2930FAF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5056E">
              <w:rPr>
                <w:szCs w:val="26"/>
              </w:rPr>
              <w:t>VisKo API</w:t>
            </w:r>
          </w:p>
        </w:tc>
        <w:tc>
          <w:tcPr>
            <w:tcW w:w="1150" w:type="dxa"/>
          </w:tcPr>
          <w:p w14:paraId="5717FF2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4EA4463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2648E8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4AC7A41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Interface class, to interact with VisKo API</w:t>
            </w:r>
          </w:p>
        </w:tc>
      </w:tr>
      <w:tr w:rsidR="00F712F5" w:rsidRPr="00D04C69" w14:paraId="71E2DD93" w14:textId="77777777" w:rsidTr="00740BE5">
        <w:tc>
          <w:tcPr>
            <w:tcW w:w="1278" w:type="dxa"/>
          </w:tcPr>
          <w:p w14:paraId="653533DA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Visualization</w:t>
            </w:r>
          </w:p>
        </w:tc>
        <w:tc>
          <w:tcPr>
            <w:tcW w:w="1350" w:type="dxa"/>
          </w:tcPr>
          <w:p w14:paraId="4513162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Visualization </w:t>
            </w:r>
          </w:p>
        </w:tc>
        <w:tc>
          <w:tcPr>
            <w:tcW w:w="1150" w:type="dxa"/>
          </w:tcPr>
          <w:p w14:paraId="0845957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70847C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59CCB27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0B2A53F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class containing all information of </w:t>
            </w:r>
            <w:proofErr w:type="gramStart"/>
            <w:r>
              <w:rPr>
                <w:szCs w:val="26"/>
              </w:rPr>
              <w:t>a visualization</w:t>
            </w:r>
            <w:proofErr w:type="gramEnd"/>
            <w:r>
              <w:rPr>
                <w:szCs w:val="26"/>
              </w:rPr>
              <w:t xml:space="preserve">. </w:t>
            </w:r>
          </w:p>
        </w:tc>
      </w:tr>
      <w:tr w:rsidR="00F712F5" w:rsidRPr="00D04C69" w14:paraId="26618008" w14:textId="77777777" w:rsidTr="00740BE5">
        <w:tc>
          <w:tcPr>
            <w:tcW w:w="1278" w:type="dxa"/>
          </w:tcPr>
          <w:p w14:paraId="275B43DE" w14:textId="77777777" w:rsidR="00F712F5" w:rsidRPr="008457B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rPr>
                <w:szCs w:val="26"/>
              </w:rPr>
              <w:t>Visualization Query</w:t>
            </w:r>
          </w:p>
        </w:tc>
        <w:tc>
          <w:tcPr>
            <w:tcW w:w="1350" w:type="dxa"/>
          </w:tcPr>
          <w:p w14:paraId="7347720A" w14:textId="77777777" w:rsidR="00F712F5" w:rsidRPr="008457B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t>Visualization query</w:t>
            </w:r>
          </w:p>
        </w:tc>
        <w:tc>
          <w:tcPr>
            <w:tcW w:w="1150" w:type="dxa"/>
          </w:tcPr>
          <w:p w14:paraId="16EED409" w14:textId="77777777" w:rsidR="00F712F5" w:rsidRPr="008457B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190" w:type="dxa"/>
          </w:tcPr>
          <w:p w14:paraId="63490E0C" w14:textId="77777777" w:rsidR="00F712F5" w:rsidRPr="008457B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4ACC5B8" w14:textId="77777777" w:rsidR="00F712F5" w:rsidRPr="008457B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970" w:type="dxa"/>
          </w:tcPr>
          <w:p w14:paraId="7329D1C6" w14:textId="77777777" w:rsidR="00F712F5" w:rsidRPr="008457B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457B0">
              <w:rPr>
                <w:szCs w:val="26"/>
              </w:rPr>
              <w:t xml:space="preserve">A class containing all information of a visualization query </w:t>
            </w:r>
          </w:p>
        </w:tc>
      </w:tr>
      <w:tr w:rsidR="00F712F5" w:rsidRPr="00D04C69" w14:paraId="67B2D1D3" w14:textId="77777777" w:rsidTr="00740BE5">
        <w:tc>
          <w:tcPr>
            <w:tcW w:w="1278" w:type="dxa"/>
          </w:tcPr>
          <w:p w14:paraId="05798A5A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2BD513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Abstraction dropdown list</w:t>
            </w:r>
          </w:p>
        </w:tc>
        <w:tc>
          <w:tcPr>
            <w:tcW w:w="1150" w:type="dxa"/>
          </w:tcPr>
          <w:p w14:paraId="53E0D55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3652CD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B7623D4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E4928E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 class, GUISearchQuery class, and GUISpecifyService class, and GUI SpecifyHistory class</w:t>
            </w:r>
          </w:p>
        </w:tc>
      </w:tr>
      <w:tr w:rsidR="00F712F5" w:rsidRPr="00D04C69" w14:paraId="52550467" w14:textId="77777777" w:rsidTr="00740BE5">
        <w:tc>
          <w:tcPr>
            <w:tcW w:w="1278" w:type="dxa"/>
          </w:tcPr>
          <w:p w14:paraId="5228766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5540737" w14:textId="77777777" w:rsidR="00F712F5" w:rsidRPr="00754A9F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Account status</w:t>
            </w:r>
          </w:p>
        </w:tc>
        <w:tc>
          <w:tcPr>
            <w:tcW w:w="1150" w:type="dxa"/>
          </w:tcPr>
          <w:p w14:paraId="33A5BE1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87A74F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CE5DDD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97BED8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GUISearchUsers class and RegularUser</w:t>
            </w:r>
          </w:p>
        </w:tc>
      </w:tr>
      <w:tr w:rsidR="00F712F5" w:rsidRPr="00D04C69" w14:paraId="2E08D1F1" w14:textId="77777777" w:rsidTr="00740BE5">
        <w:tc>
          <w:tcPr>
            <w:tcW w:w="1278" w:type="dxa"/>
          </w:tcPr>
          <w:p w14:paraId="2296B68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AE4AA4B" w14:textId="77777777" w:rsidR="00F712F5" w:rsidRPr="00754A9F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Account Status drop down list</w:t>
            </w:r>
          </w:p>
        </w:tc>
        <w:tc>
          <w:tcPr>
            <w:tcW w:w="1150" w:type="dxa"/>
          </w:tcPr>
          <w:p w14:paraId="0165A5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38C4BA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3EA86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6CE290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GUISearchUsers class</w:t>
            </w:r>
          </w:p>
        </w:tc>
      </w:tr>
      <w:tr w:rsidR="00F712F5" w:rsidRPr="00D04C69" w14:paraId="60A18D1D" w14:textId="77777777" w:rsidTr="00740BE5">
        <w:tc>
          <w:tcPr>
            <w:tcW w:w="1278" w:type="dxa"/>
          </w:tcPr>
          <w:p w14:paraId="236AC4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212C840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Active</w:t>
            </w:r>
          </w:p>
        </w:tc>
        <w:tc>
          <w:tcPr>
            <w:tcW w:w="1150" w:type="dxa"/>
          </w:tcPr>
          <w:p w14:paraId="35992E4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090647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E6AA51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C4CFD6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RegularUser</w:t>
            </w:r>
          </w:p>
        </w:tc>
      </w:tr>
      <w:tr w:rsidR="00F712F5" w:rsidRPr="00D04C69" w14:paraId="47E0A874" w14:textId="77777777" w:rsidTr="00740BE5">
        <w:tc>
          <w:tcPr>
            <w:tcW w:w="1278" w:type="dxa"/>
          </w:tcPr>
          <w:p w14:paraId="30AF7CC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751F58B" w14:textId="77777777" w:rsidR="00F712F5" w:rsidRPr="00754A9F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Affiliation drop down list</w:t>
            </w:r>
          </w:p>
        </w:tc>
        <w:tc>
          <w:tcPr>
            <w:tcW w:w="1150" w:type="dxa"/>
          </w:tcPr>
          <w:p w14:paraId="7E45B1E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2C6038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181C5A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A897F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GUISearchUsers class</w:t>
            </w:r>
          </w:p>
        </w:tc>
      </w:tr>
      <w:tr w:rsidR="00F712F5" w:rsidRPr="00D04C69" w14:paraId="13D47992" w14:textId="77777777" w:rsidTr="00740BE5">
        <w:tc>
          <w:tcPr>
            <w:tcW w:w="1278" w:type="dxa"/>
          </w:tcPr>
          <w:p w14:paraId="10AB527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868CE6" w14:textId="77777777" w:rsidR="00F712F5" w:rsidRPr="00754A9F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Affiliation/s</w:t>
            </w:r>
          </w:p>
        </w:tc>
        <w:tc>
          <w:tcPr>
            <w:tcW w:w="1150" w:type="dxa"/>
          </w:tcPr>
          <w:p w14:paraId="1FD810D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F0B1EA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A329D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688A9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RegularUser</w:t>
            </w:r>
          </w:p>
        </w:tc>
      </w:tr>
      <w:tr w:rsidR="00F712F5" w:rsidRPr="00D04C69" w14:paraId="3ABA4C12" w14:textId="77777777" w:rsidTr="00740BE5">
        <w:tc>
          <w:tcPr>
            <w:tcW w:w="1278" w:type="dxa"/>
          </w:tcPr>
          <w:p w14:paraId="5948942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0688C4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Queries Element</w:t>
            </w:r>
          </w:p>
        </w:tc>
        <w:tc>
          <w:tcPr>
            <w:tcW w:w="1150" w:type="dxa"/>
          </w:tcPr>
          <w:p w14:paraId="55D9B5F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2787F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39825DD" w14:textId="77777777" w:rsidR="00F712F5" w:rsidRPr="00FA05F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EF150E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GUIPrivilegeNavigation class</w:t>
            </w:r>
          </w:p>
        </w:tc>
      </w:tr>
      <w:tr w:rsidR="00F712F5" w:rsidRPr="00D04C69" w14:paraId="0E8FB129" w14:textId="77777777" w:rsidTr="00740BE5">
        <w:tc>
          <w:tcPr>
            <w:tcW w:w="1278" w:type="dxa"/>
          </w:tcPr>
          <w:p w14:paraId="18051C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1EF79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Pipelines Element</w:t>
            </w:r>
          </w:p>
        </w:tc>
        <w:tc>
          <w:tcPr>
            <w:tcW w:w="1150" w:type="dxa"/>
          </w:tcPr>
          <w:p w14:paraId="1A0DAF8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A13AD0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E2B1D9" w14:textId="77777777" w:rsidR="00F712F5" w:rsidRPr="00FA05F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6CDC1C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GUIPrivilegeNavigation class</w:t>
            </w:r>
          </w:p>
        </w:tc>
      </w:tr>
      <w:tr w:rsidR="00F712F5" w:rsidRPr="00D04C69" w14:paraId="1A3AC38C" w14:textId="77777777" w:rsidTr="00740BE5">
        <w:tc>
          <w:tcPr>
            <w:tcW w:w="1278" w:type="dxa"/>
          </w:tcPr>
          <w:p w14:paraId="398C18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E91358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Analyze Users Element</w:t>
            </w:r>
          </w:p>
        </w:tc>
        <w:tc>
          <w:tcPr>
            <w:tcW w:w="1150" w:type="dxa"/>
          </w:tcPr>
          <w:p w14:paraId="33C0786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9D6FB6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7767F6C" w14:textId="77777777" w:rsidR="00F712F5" w:rsidRPr="00FA05F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8031B4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GUIPrivilegeNavigation class</w:t>
            </w:r>
          </w:p>
        </w:tc>
      </w:tr>
      <w:tr w:rsidR="00F712F5" w:rsidRPr="00D04C69" w14:paraId="16D7C1F1" w14:textId="77777777" w:rsidTr="00740BE5">
        <w:tc>
          <w:tcPr>
            <w:tcW w:w="1278" w:type="dxa"/>
          </w:tcPr>
          <w:p w14:paraId="5B6C874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D8EC28D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Bar graph</w:t>
            </w:r>
          </w:p>
        </w:tc>
        <w:tc>
          <w:tcPr>
            <w:tcW w:w="1150" w:type="dxa"/>
          </w:tcPr>
          <w:p w14:paraId="18CA7C8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B192BA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FAB835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1DBC31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3EB87595" w14:textId="77777777" w:rsidTr="00740BE5">
        <w:tc>
          <w:tcPr>
            <w:tcW w:w="1278" w:type="dxa"/>
          </w:tcPr>
          <w:p w14:paraId="6E37EEC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2D012EB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Brief Description field</w:t>
            </w:r>
          </w:p>
          <w:p w14:paraId="3372BE47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50" w:type="dxa"/>
          </w:tcPr>
          <w:p w14:paraId="53FA7BD7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4B6DBCF9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4BF77C71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06DC8AD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GUIViewerSet class</w:t>
            </w:r>
          </w:p>
        </w:tc>
      </w:tr>
      <w:tr w:rsidR="00F712F5" w:rsidRPr="00D04C69" w14:paraId="65F076EC" w14:textId="77777777" w:rsidTr="00740BE5">
        <w:tc>
          <w:tcPr>
            <w:tcW w:w="1278" w:type="dxa"/>
          </w:tcPr>
          <w:p w14:paraId="45839BC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4FC52DF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Browsers</w:t>
            </w:r>
          </w:p>
        </w:tc>
        <w:tc>
          <w:tcPr>
            <w:tcW w:w="1150" w:type="dxa"/>
          </w:tcPr>
          <w:p w14:paraId="3F04219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8932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6490B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B10288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about </w:t>
            </w:r>
            <w:r>
              <w:rPr>
                <w:szCs w:val="26"/>
              </w:rPr>
              <w:lastRenderedPageBreak/>
              <w:t xml:space="preserve">implementation (not relevant to classes) </w:t>
            </w:r>
          </w:p>
        </w:tc>
      </w:tr>
      <w:tr w:rsidR="00F712F5" w:rsidRPr="00D04C69" w14:paraId="02463056" w14:textId="77777777" w:rsidTr="00740BE5">
        <w:tc>
          <w:tcPr>
            <w:tcW w:w="1278" w:type="dxa"/>
          </w:tcPr>
          <w:p w14:paraId="550F238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0D22205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Calculated values</w:t>
            </w:r>
          </w:p>
        </w:tc>
        <w:tc>
          <w:tcPr>
            <w:tcW w:w="1150" w:type="dxa"/>
          </w:tcPr>
          <w:p w14:paraId="586FF3F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9EEC52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80F8B5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7617EB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Pipeline class</w:t>
            </w:r>
          </w:p>
        </w:tc>
      </w:tr>
      <w:tr w:rsidR="00F712F5" w:rsidRPr="00D04C69" w14:paraId="58AF6E0D" w14:textId="77777777" w:rsidTr="00740BE5">
        <w:tc>
          <w:tcPr>
            <w:tcW w:w="1278" w:type="dxa"/>
          </w:tcPr>
          <w:p w14:paraId="59B8F32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7555446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B31A63">
              <w:rPr>
                <w:szCs w:val="26"/>
              </w:rPr>
              <w:t>Change Email section</w:t>
            </w:r>
          </w:p>
        </w:tc>
        <w:tc>
          <w:tcPr>
            <w:tcW w:w="1150" w:type="dxa"/>
          </w:tcPr>
          <w:p w14:paraId="0F8ECCE3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7456D091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418C3C0B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BE8451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GUIConfigureAccount class </w:t>
            </w:r>
          </w:p>
        </w:tc>
      </w:tr>
      <w:tr w:rsidR="00F712F5" w:rsidRPr="00D04C69" w14:paraId="51DC3C5B" w14:textId="77777777" w:rsidTr="00740BE5">
        <w:tc>
          <w:tcPr>
            <w:tcW w:w="1278" w:type="dxa"/>
          </w:tcPr>
          <w:p w14:paraId="5D1DDBB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D83B488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B31A63">
              <w:rPr>
                <w:szCs w:val="26"/>
              </w:rPr>
              <w:t>Change Password section</w:t>
            </w:r>
          </w:p>
        </w:tc>
        <w:tc>
          <w:tcPr>
            <w:tcW w:w="1150" w:type="dxa"/>
          </w:tcPr>
          <w:p w14:paraId="20B19B34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589BCC8A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6C02C23E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0E2A4E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GUIConfigureAccount class</w:t>
            </w:r>
          </w:p>
        </w:tc>
      </w:tr>
      <w:tr w:rsidR="00F712F5" w:rsidRPr="00D04C69" w14:paraId="2135472C" w14:textId="77777777" w:rsidTr="00740BE5">
        <w:tc>
          <w:tcPr>
            <w:tcW w:w="1278" w:type="dxa"/>
          </w:tcPr>
          <w:p w14:paraId="0904492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47610D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Collapse button</w:t>
            </w:r>
          </w:p>
        </w:tc>
        <w:tc>
          <w:tcPr>
            <w:tcW w:w="1150" w:type="dxa"/>
          </w:tcPr>
          <w:p w14:paraId="4070D52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3AD48B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9CAE29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76322A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GUIChooseQueryStyle</w:t>
            </w:r>
          </w:p>
        </w:tc>
      </w:tr>
      <w:tr w:rsidR="00F712F5" w:rsidRPr="00D04C69" w14:paraId="20B54014" w14:textId="77777777" w:rsidTr="00740BE5">
        <w:tc>
          <w:tcPr>
            <w:tcW w:w="1278" w:type="dxa"/>
          </w:tcPr>
          <w:p w14:paraId="13F8290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24B5E7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Commit button</w:t>
            </w:r>
          </w:p>
        </w:tc>
        <w:tc>
          <w:tcPr>
            <w:tcW w:w="1150" w:type="dxa"/>
          </w:tcPr>
          <w:p w14:paraId="1073E2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8C18E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478C2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7CC39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GUIEditMapper class</w:t>
            </w:r>
          </w:p>
        </w:tc>
      </w:tr>
      <w:tr w:rsidR="00F712F5" w:rsidRPr="00D04C69" w14:paraId="5EBBDBDC" w14:textId="77777777" w:rsidTr="00740BE5">
        <w:tc>
          <w:tcPr>
            <w:tcW w:w="1278" w:type="dxa"/>
          </w:tcPr>
          <w:p w14:paraId="6467F40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309128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D7208">
              <w:rPr>
                <w:szCs w:val="26"/>
              </w:rPr>
              <w:t>Converter</w:t>
            </w:r>
          </w:p>
        </w:tc>
        <w:tc>
          <w:tcPr>
            <w:tcW w:w="1150" w:type="dxa"/>
          </w:tcPr>
          <w:p w14:paraId="0E17723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484BCC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34A521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53C209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GUIEditConverter class and Service class</w:t>
            </w:r>
          </w:p>
        </w:tc>
      </w:tr>
      <w:tr w:rsidR="00F712F5" w:rsidRPr="00D04C69" w14:paraId="09A819A9" w14:textId="77777777" w:rsidTr="00740BE5">
        <w:tc>
          <w:tcPr>
            <w:tcW w:w="1278" w:type="dxa"/>
          </w:tcPr>
          <w:p w14:paraId="67EE62E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F5646C3" w14:textId="77777777" w:rsidR="00F712F5" w:rsidRPr="004D72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Configure Account Element</w:t>
            </w:r>
          </w:p>
        </w:tc>
        <w:tc>
          <w:tcPr>
            <w:tcW w:w="1150" w:type="dxa"/>
          </w:tcPr>
          <w:p w14:paraId="6BE57BC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DCB8D4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4F828AC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F3D31B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GUIRegular Navigation class </w:t>
            </w:r>
          </w:p>
        </w:tc>
      </w:tr>
      <w:tr w:rsidR="00F712F5" w:rsidRPr="00D04C69" w14:paraId="1304C73F" w14:textId="77777777" w:rsidTr="00740BE5">
        <w:tc>
          <w:tcPr>
            <w:tcW w:w="1278" w:type="dxa"/>
          </w:tcPr>
          <w:p w14:paraId="10ED316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68C069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Converters drop down list</w:t>
            </w:r>
          </w:p>
        </w:tc>
        <w:tc>
          <w:tcPr>
            <w:tcW w:w="1150" w:type="dxa"/>
          </w:tcPr>
          <w:p w14:paraId="74E4C89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7EFE92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D03BB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490687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GUISelectOperation class </w:t>
            </w:r>
          </w:p>
        </w:tc>
      </w:tr>
      <w:tr w:rsidR="00F712F5" w:rsidRPr="00D04C69" w14:paraId="5ED7AD7E" w14:textId="77777777" w:rsidTr="00740BE5">
        <w:tc>
          <w:tcPr>
            <w:tcW w:w="1278" w:type="dxa"/>
          </w:tcPr>
          <w:p w14:paraId="395C74D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AFAEB0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Create Account button</w:t>
            </w:r>
          </w:p>
        </w:tc>
        <w:tc>
          <w:tcPr>
            <w:tcW w:w="1150" w:type="dxa"/>
          </w:tcPr>
          <w:p w14:paraId="7716D7E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265EF3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B970EA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D194E2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GUIRegister class</w:t>
            </w:r>
          </w:p>
        </w:tc>
      </w:tr>
      <w:tr w:rsidR="00F712F5" w:rsidRPr="00D04C69" w14:paraId="6D297875" w14:textId="77777777" w:rsidTr="00740BE5">
        <w:tc>
          <w:tcPr>
            <w:tcW w:w="1278" w:type="dxa"/>
          </w:tcPr>
          <w:p w14:paraId="1327A2A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296A485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Current Password</w:t>
            </w:r>
          </w:p>
        </w:tc>
        <w:tc>
          <w:tcPr>
            <w:tcW w:w="1150" w:type="dxa"/>
          </w:tcPr>
          <w:p w14:paraId="18327EB3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64336095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220D1FE1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970" w:type="dxa"/>
          </w:tcPr>
          <w:p w14:paraId="6C8CB5D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User class</w:t>
            </w:r>
          </w:p>
        </w:tc>
      </w:tr>
      <w:tr w:rsidR="00F712F5" w:rsidRPr="00D04C69" w14:paraId="23AC66AC" w14:textId="77777777" w:rsidTr="00740BE5">
        <w:tc>
          <w:tcPr>
            <w:tcW w:w="1278" w:type="dxa"/>
          </w:tcPr>
          <w:p w14:paraId="6AFF21E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8C48F6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Data Format dropdown list</w:t>
            </w:r>
          </w:p>
        </w:tc>
        <w:tc>
          <w:tcPr>
            <w:tcW w:w="1150" w:type="dxa"/>
          </w:tcPr>
          <w:p w14:paraId="07BF5A3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2F3942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587057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7E97EA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Edit Mapper, Edit Converter, Edit Transformer, and Edit Filter pages</w:t>
            </w:r>
          </w:p>
        </w:tc>
      </w:tr>
      <w:tr w:rsidR="00F712F5" w:rsidRPr="00D04C69" w14:paraId="51507196" w14:textId="77777777" w:rsidTr="00740BE5">
        <w:tc>
          <w:tcPr>
            <w:tcW w:w="1278" w:type="dxa"/>
          </w:tcPr>
          <w:p w14:paraId="27EB891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1F6D81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Data Types, Type, Dataset</w:t>
            </w:r>
          </w:p>
        </w:tc>
        <w:tc>
          <w:tcPr>
            <w:tcW w:w="1150" w:type="dxa"/>
          </w:tcPr>
          <w:p w14:paraId="45CD1F6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939C67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87EE7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773675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Edit Mapper, Edit Converter, Edit Transformer, and Edit Filter</w:t>
            </w:r>
          </w:p>
        </w:tc>
      </w:tr>
      <w:tr w:rsidR="00F712F5" w:rsidRPr="00D04C69" w14:paraId="4C7397B1" w14:textId="77777777" w:rsidTr="00740BE5">
        <w:tc>
          <w:tcPr>
            <w:tcW w:w="1278" w:type="dxa"/>
          </w:tcPr>
          <w:p w14:paraId="1622606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FDA4D1A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Date frequency</w:t>
            </w:r>
          </w:p>
        </w:tc>
        <w:tc>
          <w:tcPr>
            <w:tcW w:w="1150" w:type="dxa"/>
          </w:tcPr>
          <w:p w14:paraId="34CCC2E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E5EC7D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524DFA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2A559D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Pipeline class</w:t>
            </w:r>
          </w:p>
        </w:tc>
      </w:tr>
      <w:tr w:rsidR="00F712F5" w:rsidRPr="00D04C69" w14:paraId="3DF7AC1C" w14:textId="77777777" w:rsidTr="00740BE5">
        <w:tc>
          <w:tcPr>
            <w:tcW w:w="1278" w:type="dxa"/>
          </w:tcPr>
          <w:p w14:paraId="098F496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8FECD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Date Range Calenda</w:t>
            </w:r>
            <w:r>
              <w:rPr>
                <w:szCs w:val="26"/>
              </w:rPr>
              <w:t>r, D</w:t>
            </w:r>
            <w:r w:rsidRPr="00CC3FF2">
              <w:rPr>
                <w:szCs w:val="26"/>
              </w:rPr>
              <w:t>ate</w:t>
            </w:r>
            <w:r>
              <w:rPr>
                <w:szCs w:val="26"/>
              </w:rPr>
              <w:t xml:space="preserve">, </w:t>
            </w:r>
            <w:r w:rsidRPr="00CC3FF2">
              <w:rPr>
                <w:szCs w:val="26"/>
              </w:rPr>
              <w:t>date range</w:t>
            </w:r>
            <w:r>
              <w:rPr>
                <w:szCs w:val="26"/>
              </w:rPr>
              <w:t xml:space="preserve">, </w:t>
            </w:r>
          </w:p>
        </w:tc>
        <w:tc>
          <w:tcPr>
            <w:tcW w:w="1150" w:type="dxa"/>
          </w:tcPr>
          <w:p w14:paraId="4212275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D7D09D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EEEB3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8C1CD8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30EFA581" w14:textId="77777777" w:rsidTr="00740BE5">
        <w:tc>
          <w:tcPr>
            <w:tcW w:w="1278" w:type="dxa"/>
          </w:tcPr>
          <w:p w14:paraId="61927AD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B7EC386" w14:textId="77777777" w:rsidR="00F712F5" w:rsidRPr="00CC3F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54A9F">
              <w:rPr>
                <w:szCs w:val="26"/>
              </w:rPr>
              <w:t>Delete button</w:t>
            </w:r>
          </w:p>
        </w:tc>
        <w:tc>
          <w:tcPr>
            <w:tcW w:w="1150" w:type="dxa"/>
          </w:tcPr>
          <w:p w14:paraId="591FC17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24E17F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8FA7D3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CA2144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GUISpecifyService class, GUISelectOperation class</w:t>
            </w:r>
          </w:p>
        </w:tc>
      </w:tr>
      <w:tr w:rsidR="00F712F5" w:rsidRPr="00D04C69" w14:paraId="1AE35888" w14:textId="77777777" w:rsidTr="00740BE5">
        <w:tc>
          <w:tcPr>
            <w:tcW w:w="1278" w:type="dxa"/>
          </w:tcPr>
          <w:p w14:paraId="74AD1FE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0AEADAD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Documentation URL field</w:t>
            </w:r>
          </w:p>
        </w:tc>
        <w:tc>
          <w:tcPr>
            <w:tcW w:w="1150" w:type="dxa"/>
          </w:tcPr>
          <w:p w14:paraId="384992F3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79974A97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3C158CA6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1C197A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GUIEditMapper class, GUIEditConverter class, GUIEditTranformer class, GUIEditFilter class</w:t>
            </w:r>
          </w:p>
        </w:tc>
      </w:tr>
      <w:tr w:rsidR="00F712F5" w:rsidRPr="00D04C69" w14:paraId="17E4ADDB" w14:textId="77777777" w:rsidTr="00740BE5">
        <w:tc>
          <w:tcPr>
            <w:tcW w:w="1278" w:type="dxa"/>
          </w:tcPr>
          <w:p w14:paraId="1EC806B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AB7566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button</w:t>
            </w:r>
          </w:p>
        </w:tc>
        <w:tc>
          <w:tcPr>
            <w:tcW w:w="1150" w:type="dxa"/>
          </w:tcPr>
          <w:p w14:paraId="6679994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1FA5B7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C93A4D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726D5C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GUISpecifyService class, GUISelectOperation class</w:t>
            </w:r>
          </w:p>
        </w:tc>
      </w:tr>
      <w:tr w:rsidR="00F712F5" w:rsidRPr="00D04C69" w14:paraId="210AA741" w14:textId="77777777" w:rsidTr="00740BE5">
        <w:tc>
          <w:tcPr>
            <w:tcW w:w="1278" w:type="dxa"/>
          </w:tcPr>
          <w:p w14:paraId="3AEE6D9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7F0360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Edit service page</w:t>
            </w:r>
          </w:p>
        </w:tc>
        <w:tc>
          <w:tcPr>
            <w:tcW w:w="1150" w:type="dxa"/>
          </w:tcPr>
          <w:p w14:paraId="0556103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1B843F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513AFC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F4BFBD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It’s very general and its functions are implemented in other classes.</w:t>
            </w:r>
          </w:p>
        </w:tc>
      </w:tr>
      <w:tr w:rsidR="00F712F5" w:rsidRPr="00D04C69" w14:paraId="3FA4F590" w14:textId="77777777" w:rsidTr="00740BE5">
        <w:tc>
          <w:tcPr>
            <w:tcW w:w="1278" w:type="dxa"/>
          </w:tcPr>
          <w:p w14:paraId="30BF2B3A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0EA15E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Email, email address</w:t>
            </w:r>
          </w:p>
        </w:tc>
        <w:tc>
          <w:tcPr>
            <w:tcW w:w="1150" w:type="dxa"/>
          </w:tcPr>
          <w:p w14:paraId="1F5723D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D07090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1F16F0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63CA57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User class</w:t>
            </w:r>
          </w:p>
        </w:tc>
      </w:tr>
      <w:tr w:rsidR="00F712F5" w:rsidRPr="00D04C69" w14:paraId="57B49624" w14:textId="77777777" w:rsidTr="00740BE5">
        <w:tc>
          <w:tcPr>
            <w:tcW w:w="1278" w:type="dxa"/>
          </w:tcPr>
          <w:p w14:paraId="366D70A7" w14:textId="77777777" w:rsidR="00F712F5" w:rsidRPr="007711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  <w:highlight w:val="yellow"/>
              </w:rPr>
            </w:pPr>
          </w:p>
        </w:tc>
        <w:tc>
          <w:tcPr>
            <w:tcW w:w="1350" w:type="dxa"/>
          </w:tcPr>
          <w:p w14:paraId="1F877A41" w14:textId="77777777" w:rsidR="00F712F5" w:rsidRPr="007711F2" w:rsidRDefault="00F712F5" w:rsidP="00B71D5E">
            <w:pPr>
              <w:rPr>
                <w:sz w:val="22"/>
                <w:szCs w:val="22"/>
              </w:rPr>
            </w:pPr>
            <w:r w:rsidRPr="007711F2">
              <w:t>Empty pipeline set</w:t>
            </w:r>
          </w:p>
        </w:tc>
        <w:tc>
          <w:tcPr>
            <w:tcW w:w="1150" w:type="dxa"/>
          </w:tcPr>
          <w:p w14:paraId="2B69E34F" w14:textId="77777777" w:rsidR="00F712F5" w:rsidRPr="007711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842236C" w14:textId="77777777" w:rsidR="00F712F5" w:rsidRPr="007711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C5591EB" w14:textId="77777777" w:rsidR="00F712F5" w:rsidRPr="007711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711F2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CBBA3D" w14:textId="77777777" w:rsidR="00F712F5" w:rsidRPr="007711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711F2">
              <w:rPr>
                <w:szCs w:val="26"/>
              </w:rPr>
              <w:t xml:space="preserve">Attribute of Error class </w:t>
            </w:r>
          </w:p>
        </w:tc>
      </w:tr>
      <w:tr w:rsidR="00F712F5" w:rsidRPr="00D04C69" w14:paraId="4F356F7C" w14:textId="77777777" w:rsidTr="00740BE5">
        <w:tc>
          <w:tcPr>
            <w:tcW w:w="1278" w:type="dxa"/>
          </w:tcPr>
          <w:p w14:paraId="45F0D7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37787E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End Date sectio</w:t>
            </w:r>
            <w:r>
              <w:rPr>
                <w:szCs w:val="26"/>
              </w:rPr>
              <w:t>n</w:t>
            </w:r>
          </w:p>
        </w:tc>
        <w:tc>
          <w:tcPr>
            <w:tcW w:w="1150" w:type="dxa"/>
          </w:tcPr>
          <w:p w14:paraId="5BA5BC3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032DA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A06B35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E1AA4E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GUISpecifyPipeline, GUISpecifyServices, GUISpecifyHistory, </w:t>
            </w:r>
            <w:r>
              <w:rPr>
                <w:szCs w:val="26"/>
              </w:rPr>
              <w:lastRenderedPageBreak/>
              <w:t>GUISpecifyQuery classes</w:t>
            </w:r>
          </w:p>
        </w:tc>
      </w:tr>
      <w:tr w:rsidR="00F712F5" w:rsidRPr="00D04C69" w14:paraId="6D6B12F8" w14:textId="77777777" w:rsidTr="00740BE5">
        <w:tc>
          <w:tcPr>
            <w:tcW w:w="1278" w:type="dxa"/>
          </w:tcPr>
          <w:p w14:paraId="5002D70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FF8EA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Entered drop down information</w:t>
            </w:r>
          </w:p>
        </w:tc>
        <w:tc>
          <w:tcPr>
            <w:tcW w:w="1150" w:type="dxa"/>
          </w:tcPr>
          <w:p w14:paraId="4211044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1DDB63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1A42C1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23BDBC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55F5FC39" w14:textId="77777777" w:rsidTr="00740BE5">
        <w:tc>
          <w:tcPr>
            <w:tcW w:w="1278" w:type="dxa"/>
          </w:tcPr>
          <w:p w14:paraId="3FC39E5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E9E5F5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Error drop down list</w:t>
            </w:r>
          </w:p>
        </w:tc>
        <w:tc>
          <w:tcPr>
            <w:tcW w:w="1150" w:type="dxa"/>
          </w:tcPr>
          <w:p w14:paraId="2CBBC65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AB4297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CA7360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5D0CA8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1D9AE8D4" w14:textId="77777777" w:rsidTr="00740BE5">
        <w:tc>
          <w:tcPr>
            <w:tcW w:w="1278" w:type="dxa"/>
          </w:tcPr>
          <w:p w14:paraId="58DA017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E779F4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Error types</w:t>
            </w:r>
          </w:p>
        </w:tc>
        <w:tc>
          <w:tcPr>
            <w:tcW w:w="1150" w:type="dxa"/>
          </w:tcPr>
          <w:p w14:paraId="0E27421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31F1C2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B8826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135877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Error Class</w:t>
            </w:r>
          </w:p>
        </w:tc>
      </w:tr>
      <w:tr w:rsidR="00F712F5" w:rsidRPr="00D04C69" w14:paraId="68427EE6" w14:textId="77777777" w:rsidTr="00740BE5">
        <w:tc>
          <w:tcPr>
            <w:tcW w:w="1278" w:type="dxa"/>
          </w:tcPr>
          <w:p w14:paraId="5AE2C58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8C00AC8" w14:textId="77777777" w:rsidR="00F712F5" w:rsidRPr="00CC3F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Error logs</w:t>
            </w:r>
          </w:p>
        </w:tc>
        <w:tc>
          <w:tcPr>
            <w:tcW w:w="1150" w:type="dxa"/>
          </w:tcPr>
          <w:p w14:paraId="0A6A6C7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FD06BA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9BE8549" w14:textId="77777777" w:rsidR="00F712F5" w:rsidRPr="00FA05F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D0C346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color w:val="000000"/>
              </w:rPr>
              <w:t>G</w:t>
            </w:r>
            <w:r w:rsidRPr="00A86BBF">
              <w:rPr>
                <w:color w:val="000000"/>
              </w:rPr>
              <w:t>eneral Error Message used for all errors  [</w:t>
            </w:r>
            <w:r>
              <w:rPr>
                <w:color w:val="000000"/>
              </w:rPr>
              <w:t>incorrect password, other errors, etc]</w:t>
            </w:r>
          </w:p>
        </w:tc>
      </w:tr>
      <w:tr w:rsidR="00F712F5" w:rsidRPr="00D04C69" w14:paraId="0D39B9F7" w14:textId="77777777" w:rsidTr="00740BE5">
        <w:tc>
          <w:tcPr>
            <w:tcW w:w="1278" w:type="dxa"/>
          </w:tcPr>
          <w:p w14:paraId="5A0B1B9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72E481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Expand button</w:t>
            </w:r>
          </w:p>
        </w:tc>
        <w:tc>
          <w:tcPr>
            <w:tcW w:w="1150" w:type="dxa"/>
          </w:tcPr>
          <w:p w14:paraId="4591A60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F9C240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41E07B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F19D6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GUIChooseQueryStyle</w:t>
            </w:r>
          </w:p>
        </w:tc>
      </w:tr>
      <w:tr w:rsidR="00F712F5" w:rsidRPr="00D04C69" w14:paraId="61A6AEAC" w14:textId="77777777" w:rsidTr="00740BE5">
        <w:tc>
          <w:tcPr>
            <w:tcW w:w="1278" w:type="dxa"/>
          </w:tcPr>
          <w:p w14:paraId="7A9FEEC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4973A8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Filter</w:t>
            </w:r>
          </w:p>
        </w:tc>
        <w:tc>
          <w:tcPr>
            <w:tcW w:w="1150" w:type="dxa"/>
          </w:tcPr>
          <w:p w14:paraId="18AD33C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7A7E78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6A138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37B70E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</w:t>
            </w:r>
          </w:p>
        </w:tc>
      </w:tr>
      <w:tr w:rsidR="00F712F5" w:rsidRPr="00D04C69" w14:paraId="0D0C7ABE" w14:textId="77777777" w:rsidTr="00740BE5">
        <w:tc>
          <w:tcPr>
            <w:tcW w:w="1278" w:type="dxa"/>
          </w:tcPr>
          <w:p w14:paraId="5287E03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1B16EC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Filters drop down list</w:t>
            </w:r>
          </w:p>
        </w:tc>
        <w:tc>
          <w:tcPr>
            <w:tcW w:w="1150" w:type="dxa"/>
          </w:tcPr>
          <w:p w14:paraId="4EF2B49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0079DF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44BA2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A6D37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GUIEditFilter</w:t>
            </w:r>
          </w:p>
        </w:tc>
      </w:tr>
      <w:tr w:rsidR="00F712F5" w:rsidRPr="00D04C69" w14:paraId="1B9A389A" w14:textId="77777777" w:rsidTr="00740BE5">
        <w:tc>
          <w:tcPr>
            <w:tcW w:w="1278" w:type="dxa"/>
          </w:tcPr>
          <w:p w14:paraId="32CD891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21013F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Forgot Password link</w:t>
            </w:r>
          </w:p>
        </w:tc>
        <w:tc>
          <w:tcPr>
            <w:tcW w:w="1150" w:type="dxa"/>
          </w:tcPr>
          <w:p w14:paraId="0DD9B1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38CE0B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E94B43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9D2EB5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GUIGuestWelcome class, and GUIAccountActivation</w:t>
            </w:r>
          </w:p>
        </w:tc>
      </w:tr>
      <w:tr w:rsidR="00F712F5" w:rsidRPr="00D04C69" w14:paraId="34F2F354" w14:textId="77777777" w:rsidTr="00740BE5">
        <w:tc>
          <w:tcPr>
            <w:tcW w:w="1278" w:type="dxa"/>
          </w:tcPr>
          <w:p w14:paraId="067A2BF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F44E50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Frequency of service errors</w:t>
            </w:r>
          </w:p>
        </w:tc>
        <w:tc>
          <w:tcPr>
            <w:tcW w:w="1150" w:type="dxa"/>
          </w:tcPr>
          <w:p w14:paraId="126D086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BE88A9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18E87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D9C018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3DF36FC5" w14:textId="77777777" w:rsidTr="00740BE5">
        <w:tc>
          <w:tcPr>
            <w:tcW w:w="1278" w:type="dxa"/>
          </w:tcPr>
          <w:p w14:paraId="676DB73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71A2FFC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Functions of the system</w:t>
            </w:r>
          </w:p>
        </w:tc>
        <w:tc>
          <w:tcPr>
            <w:tcW w:w="1150" w:type="dxa"/>
          </w:tcPr>
          <w:p w14:paraId="42AFDE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FF948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4DCE2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8E96C7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Very general, not a class. </w:t>
            </w:r>
          </w:p>
        </w:tc>
      </w:tr>
      <w:tr w:rsidR="00F712F5" w:rsidRPr="00D04C69" w14:paraId="19259AE7" w14:textId="77777777" w:rsidTr="00740BE5">
        <w:tc>
          <w:tcPr>
            <w:tcW w:w="1278" w:type="dxa"/>
          </w:tcPr>
          <w:p w14:paraId="3F139E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EA7F45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Home element</w:t>
            </w:r>
          </w:p>
        </w:tc>
        <w:tc>
          <w:tcPr>
            <w:tcW w:w="1150" w:type="dxa"/>
          </w:tcPr>
          <w:p w14:paraId="3C56BA0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62C60F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9087D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6B8586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GUIPrivilegedNavigation class, and GUIRegularNavigation</w:t>
            </w:r>
          </w:p>
        </w:tc>
      </w:tr>
      <w:tr w:rsidR="00F712F5" w:rsidRPr="00D04C69" w14:paraId="50169E30" w14:textId="77777777" w:rsidTr="00740BE5">
        <w:tc>
          <w:tcPr>
            <w:tcW w:w="1278" w:type="dxa"/>
          </w:tcPr>
          <w:p w14:paraId="52B45E1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C899D5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Image</w:t>
            </w:r>
          </w:p>
        </w:tc>
        <w:tc>
          <w:tcPr>
            <w:tcW w:w="1150" w:type="dxa"/>
          </w:tcPr>
          <w:p w14:paraId="7665493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6B7FCD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B6B567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FE0D9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ExecutionQueue</w:t>
            </w:r>
          </w:p>
        </w:tc>
      </w:tr>
      <w:tr w:rsidR="00F712F5" w:rsidRPr="00D04C69" w14:paraId="5740264C" w14:textId="77777777" w:rsidTr="00740BE5">
        <w:tc>
          <w:tcPr>
            <w:tcW w:w="1278" w:type="dxa"/>
          </w:tcPr>
          <w:p w14:paraId="0EBF7FE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39A093F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Inaccessible input data URL error</w:t>
            </w:r>
          </w:p>
        </w:tc>
        <w:tc>
          <w:tcPr>
            <w:tcW w:w="1150" w:type="dxa"/>
          </w:tcPr>
          <w:p w14:paraId="2761914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510018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217679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6EEEE7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7EC4BE65" w14:textId="77777777" w:rsidTr="00740BE5">
        <w:tc>
          <w:tcPr>
            <w:tcW w:w="1278" w:type="dxa"/>
          </w:tcPr>
          <w:p w14:paraId="530A193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576F4A7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 xml:space="preserve">Incorrect Current Password </w:t>
            </w:r>
          </w:p>
        </w:tc>
        <w:tc>
          <w:tcPr>
            <w:tcW w:w="1150" w:type="dxa"/>
          </w:tcPr>
          <w:p w14:paraId="7F948D0C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00F3F229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299DB87B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2BB194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5CA78775" w14:textId="77777777" w:rsidTr="00740BE5">
        <w:tc>
          <w:tcPr>
            <w:tcW w:w="1278" w:type="dxa"/>
          </w:tcPr>
          <w:p w14:paraId="5CC920D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AFDA8C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format</w:t>
            </w:r>
          </w:p>
        </w:tc>
        <w:tc>
          <w:tcPr>
            <w:tcW w:w="1150" w:type="dxa"/>
          </w:tcPr>
          <w:p w14:paraId="6041B25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364773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3E8C9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AA4504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</w:t>
            </w:r>
            <w:proofErr w:type="gramStart"/>
            <w:r>
              <w:rPr>
                <w:szCs w:val="26"/>
              </w:rPr>
              <w:t>,GUISpecifyServices</w:t>
            </w:r>
            <w:proofErr w:type="gramEnd"/>
            <w:r>
              <w:rPr>
                <w:szCs w:val="26"/>
              </w:rPr>
              <w:t>, GUISpecifyHistory, GUISpecifyQuery classes</w:t>
            </w:r>
          </w:p>
        </w:tc>
      </w:tr>
      <w:tr w:rsidR="00F712F5" w:rsidRPr="00D04C69" w14:paraId="4B3847C2" w14:textId="77777777" w:rsidTr="00740BE5">
        <w:trPr>
          <w:trHeight w:val="1007"/>
        </w:trPr>
        <w:tc>
          <w:tcPr>
            <w:tcW w:w="1278" w:type="dxa"/>
          </w:tcPr>
          <w:p w14:paraId="2204760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0310BA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type</w:t>
            </w:r>
          </w:p>
        </w:tc>
        <w:tc>
          <w:tcPr>
            <w:tcW w:w="1150" w:type="dxa"/>
          </w:tcPr>
          <w:p w14:paraId="14985A4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3CC75D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5D1925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3E820A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6C00CAED" w14:textId="77777777" w:rsidTr="00740BE5">
        <w:tc>
          <w:tcPr>
            <w:tcW w:w="1278" w:type="dxa"/>
          </w:tcPr>
          <w:p w14:paraId="4925A8B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4C5E951" w14:textId="77777777" w:rsidR="00F712F5" w:rsidRPr="00034A2E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type drop down list</w:t>
            </w:r>
          </w:p>
        </w:tc>
        <w:tc>
          <w:tcPr>
            <w:tcW w:w="1150" w:type="dxa"/>
          </w:tcPr>
          <w:p w14:paraId="77949F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BC300A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2FC81F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C12101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33DE815E" w14:textId="77777777" w:rsidTr="00740BE5">
        <w:tc>
          <w:tcPr>
            <w:tcW w:w="1278" w:type="dxa"/>
          </w:tcPr>
          <w:p w14:paraId="7575CE3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376334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 URL</w:t>
            </w:r>
          </w:p>
        </w:tc>
        <w:tc>
          <w:tcPr>
            <w:tcW w:w="1150" w:type="dxa"/>
          </w:tcPr>
          <w:p w14:paraId="289B313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4BD05A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8F4B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E4CD04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577480E2" w14:textId="77777777" w:rsidTr="00740BE5">
        <w:tc>
          <w:tcPr>
            <w:tcW w:w="1278" w:type="dxa"/>
          </w:tcPr>
          <w:p w14:paraId="7A15C39E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FFE87C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dataset</w:t>
            </w:r>
          </w:p>
        </w:tc>
        <w:tc>
          <w:tcPr>
            <w:tcW w:w="1150" w:type="dxa"/>
          </w:tcPr>
          <w:p w14:paraId="52AA944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5069B1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77B50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0682C3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GUIEditMapper class, GUIEditConverter class, GUIEditTranformer class, GUIEditFilter class</w:t>
            </w:r>
          </w:p>
        </w:tc>
      </w:tr>
      <w:tr w:rsidR="00F712F5" w:rsidRPr="00D04C69" w14:paraId="1424B116" w14:textId="77777777" w:rsidTr="00740BE5">
        <w:tc>
          <w:tcPr>
            <w:tcW w:w="1278" w:type="dxa"/>
          </w:tcPr>
          <w:p w14:paraId="2B814E92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AB0032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Input format drop down </w:t>
            </w:r>
            <w:r>
              <w:rPr>
                <w:szCs w:val="26"/>
              </w:rPr>
              <w:lastRenderedPageBreak/>
              <w:t>list</w:t>
            </w:r>
          </w:p>
        </w:tc>
        <w:tc>
          <w:tcPr>
            <w:tcW w:w="1150" w:type="dxa"/>
          </w:tcPr>
          <w:p w14:paraId="6D76511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F1138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2B303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88868A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GUIEditMapper class, GUIEditConverter class, </w:t>
            </w:r>
            <w:r>
              <w:rPr>
                <w:szCs w:val="26"/>
              </w:rPr>
              <w:lastRenderedPageBreak/>
              <w:t>GUIEditTranformer class, GUIEditFilter class</w:t>
            </w:r>
          </w:p>
        </w:tc>
      </w:tr>
      <w:tr w:rsidR="00F712F5" w:rsidRPr="00D04C69" w14:paraId="7FF5ACF6" w14:textId="77777777" w:rsidTr="00740BE5">
        <w:tc>
          <w:tcPr>
            <w:tcW w:w="1278" w:type="dxa"/>
          </w:tcPr>
          <w:p w14:paraId="5EAA434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4E2D92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Input URL dropdown list</w:t>
            </w:r>
          </w:p>
        </w:tc>
        <w:tc>
          <w:tcPr>
            <w:tcW w:w="1150" w:type="dxa"/>
          </w:tcPr>
          <w:p w14:paraId="4DB24E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C7BF10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D98A4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9ABA9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4755436F" w14:textId="77777777" w:rsidTr="00740BE5">
        <w:tc>
          <w:tcPr>
            <w:tcW w:w="1278" w:type="dxa"/>
          </w:tcPr>
          <w:p w14:paraId="0EF965B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0BFB2D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Local file system</w:t>
            </w:r>
          </w:p>
        </w:tc>
        <w:tc>
          <w:tcPr>
            <w:tcW w:w="1150" w:type="dxa"/>
          </w:tcPr>
          <w:p w14:paraId="253C8CA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EED36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44C6E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28E476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GUIViewResult class</w:t>
            </w:r>
          </w:p>
        </w:tc>
      </w:tr>
      <w:tr w:rsidR="00F712F5" w:rsidRPr="00D04C69" w14:paraId="4B98A448" w14:textId="77777777" w:rsidTr="00740BE5">
        <w:tc>
          <w:tcPr>
            <w:tcW w:w="1278" w:type="dxa"/>
          </w:tcPr>
          <w:p w14:paraId="2D08C21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40A616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Location</w:t>
            </w:r>
          </w:p>
        </w:tc>
        <w:tc>
          <w:tcPr>
            <w:tcW w:w="1150" w:type="dxa"/>
          </w:tcPr>
          <w:p w14:paraId="5D480BC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FF8BD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47EC9D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F12B43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GUIViewResult</w:t>
            </w:r>
          </w:p>
        </w:tc>
      </w:tr>
      <w:tr w:rsidR="00F712F5" w:rsidRPr="00D04C69" w14:paraId="7BB8E61B" w14:textId="77777777" w:rsidTr="00740BE5">
        <w:tc>
          <w:tcPr>
            <w:tcW w:w="1278" w:type="dxa"/>
          </w:tcPr>
          <w:p w14:paraId="39E3332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C2D2BB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Login button</w:t>
            </w:r>
          </w:p>
        </w:tc>
        <w:tc>
          <w:tcPr>
            <w:tcW w:w="1150" w:type="dxa"/>
          </w:tcPr>
          <w:p w14:paraId="4BF2E43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0292E6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E5EFE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E3113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GUIGuestWelcome class</w:t>
            </w:r>
          </w:p>
        </w:tc>
      </w:tr>
      <w:tr w:rsidR="00F712F5" w:rsidRPr="00D04C69" w14:paraId="2BE258A7" w14:textId="77777777" w:rsidTr="00740BE5">
        <w:tc>
          <w:tcPr>
            <w:tcW w:w="1278" w:type="dxa"/>
          </w:tcPr>
          <w:p w14:paraId="7F608E52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640CB0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Logout button</w:t>
            </w:r>
          </w:p>
        </w:tc>
        <w:tc>
          <w:tcPr>
            <w:tcW w:w="1150" w:type="dxa"/>
          </w:tcPr>
          <w:p w14:paraId="6EB9093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BA3FF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D98BCD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790DFB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GUIRegularHeading, GUIPrivilegeHeading class</w:t>
            </w:r>
          </w:p>
        </w:tc>
      </w:tr>
      <w:tr w:rsidR="00F712F5" w:rsidRPr="00D04C69" w14:paraId="1987DA21" w14:textId="77777777" w:rsidTr="00740BE5">
        <w:tc>
          <w:tcPr>
            <w:tcW w:w="1278" w:type="dxa"/>
          </w:tcPr>
          <w:p w14:paraId="256FBFD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B200F72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Malformed URI error</w:t>
            </w:r>
          </w:p>
        </w:tc>
        <w:tc>
          <w:tcPr>
            <w:tcW w:w="1150" w:type="dxa"/>
          </w:tcPr>
          <w:p w14:paraId="27FD6EE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094F36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D4B966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7D6E12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44BA983C" w14:textId="77777777" w:rsidTr="00740BE5">
        <w:tc>
          <w:tcPr>
            <w:tcW w:w="1278" w:type="dxa"/>
          </w:tcPr>
          <w:p w14:paraId="0BC7D25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BDE4AB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Manage Services element</w:t>
            </w:r>
          </w:p>
        </w:tc>
        <w:tc>
          <w:tcPr>
            <w:tcW w:w="1150" w:type="dxa"/>
          </w:tcPr>
          <w:p w14:paraId="69E473B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C391B2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5D2E2C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6520C9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GUIRegularNavigation class</w:t>
            </w:r>
          </w:p>
        </w:tc>
      </w:tr>
      <w:tr w:rsidR="00F712F5" w:rsidRPr="00D04C69" w14:paraId="02C2FCB2" w14:textId="77777777" w:rsidTr="00740BE5">
        <w:tc>
          <w:tcPr>
            <w:tcW w:w="1278" w:type="dxa"/>
          </w:tcPr>
          <w:p w14:paraId="456F0E70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089B3F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Mapper</w:t>
            </w:r>
          </w:p>
        </w:tc>
        <w:tc>
          <w:tcPr>
            <w:tcW w:w="1150" w:type="dxa"/>
          </w:tcPr>
          <w:p w14:paraId="4DC98C9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823DE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1D31D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20EF46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712F5" w:rsidRPr="00D04C69" w14:paraId="3937285B" w14:textId="77777777" w:rsidTr="00740BE5">
        <w:tc>
          <w:tcPr>
            <w:tcW w:w="1278" w:type="dxa"/>
          </w:tcPr>
          <w:p w14:paraId="0D64F40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4F1C52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Mappers drop down list</w:t>
            </w:r>
          </w:p>
        </w:tc>
        <w:tc>
          <w:tcPr>
            <w:tcW w:w="1150" w:type="dxa"/>
          </w:tcPr>
          <w:p w14:paraId="7A260EA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10D55F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7A7C63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6BEB8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GUIEditMapper class</w:t>
            </w:r>
          </w:p>
        </w:tc>
      </w:tr>
      <w:tr w:rsidR="00F712F5" w:rsidRPr="00D04C69" w14:paraId="3D868A75" w14:textId="77777777" w:rsidTr="00740BE5">
        <w:tc>
          <w:tcPr>
            <w:tcW w:w="1278" w:type="dxa"/>
          </w:tcPr>
          <w:p w14:paraId="1413F92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D497187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MD5 algorithm</w:t>
            </w:r>
          </w:p>
        </w:tc>
        <w:tc>
          <w:tcPr>
            <w:tcW w:w="1150" w:type="dxa"/>
          </w:tcPr>
          <w:p w14:paraId="659542A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A29D44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1C0C3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B1A5D9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about implementation, not a class. </w:t>
            </w:r>
          </w:p>
        </w:tc>
      </w:tr>
      <w:tr w:rsidR="00F712F5" w:rsidRPr="00D04C69" w14:paraId="7899F12D" w14:textId="77777777" w:rsidTr="00740BE5">
        <w:tc>
          <w:tcPr>
            <w:tcW w:w="1278" w:type="dxa"/>
          </w:tcPr>
          <w:p w14:paraId="6D7A815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FC0FAD1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Mobile web browsers</w:t>
            </w:r>
          </w:p>
        </w:tc>
        <w:tc>
          <w:tcPr>
            <w:tcW w:w="1150" w:type="dxa"/>
          </w:tcPr>
          <w:p w14:paraId="7962E27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197C8F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704EFB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36D065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about implementation, not a class. </w:t>
            </w:r>
          </w:p>
        </w:tc>
      </w:tr>
      <w:tr w:rsidR="00F712F5" w:rsidRPr="00D04C69" w14:paraId="68FE3008" w14:textId="77777777" w:rsidTr="00740BE5">
        <w:tc>
          <w:tcPr>
            <w:tcW w:w="1278" w:type="dxa"/>
          </w:tcPr>
          <w:p w14:paraId="44C651E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74186E8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input data type</w:t>
            </w:r>
          </w:p>
        </w:tc>
        <w:tc>
          <w:tcPr>
            <w:tcW w:w="1150" w:type="dxa"/>
          </w:tcPr>
          <w:p w14:paraId="77E1204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2A07E9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2253A4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938897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243E5C0A" w14:textId="77777777" w:rsidTr="00740BE5">
        <w:tc>
          <w:tcPr>
            <w:tcW w:w="1278" w:type="dxa"/>
          </w:tcPr>
          <w:p w14:paraId="7A859DA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2FD6448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input data type specified</w:t>
            </w:r>
          </w:p>
        </w:tc>
        <w:tc>
          <w:tcPr>
            <w:tcW w:w="1150" w:type="dxa"/>
          </w:tcPr>
          <w:p w14:paraId="7DFD17E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18B4C4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7FA9C7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4510BC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216084A5" w14:textId="77777777" w:rsidTr="00740BE5">
        <w:tc>
          <w:tcPr>
            <w:tcW w:w="1278" w:type="dxa"/>
          </w:tcPr>
          <w:p w14:paraId="075DB7B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15C9C6D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input format</w:t>
            </w:r>
          </w:p>
        </w:tc>
        <w:tc>
          <w:tcPr>
            <w:tcW w:w="1150" w:type="dxa"/>
          </w:tcPr>
          <w:p w14:paraId="48E9D1F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D29F9A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E5B699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3EE8B3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441324BC" w14:textId="77777777" w:rsidTr="00740BE5">
        <w:tc>
          <w:tcPr>
            <w:tcW w:w="1278" w:type="dxa"/>
          </w:tcPr>
          <w:p w14:paraId="0ECD6D8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9F0C297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input format specified</w:t>
            </w:r>
          </w:p>
        </w:tc>
        <w:tc>
          <w:tcPr>
            <w:tcW w:w="1150" w:type="dxa"/>
          </w:tcPr>
          <w:p w14:paraId="24660B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9C77B9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4DE0DB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5C079F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38ED6038" w14:textId="77777777" w:rsidTr="00740BE5">
        <w:tc>
          <w:tcPr>
            <w:tcW w:w="1278" w:type="dxa"/>
          </w:tcPr>
          <w:p w14:paraId="2D7528C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2A9092C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viewer set specified</w:t>
            </w:r>
          </w:p>
        </w:tc>
        <w:tc>
          <w:tcPr>
            <w:tcW w:w="1150" w:type="dxa"/>
          </w:tcPr>
          <w:p w14:paraId="29D1920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7DC2DD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4D6DE3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2184A7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14453806" w14:textId="77777777" w:rsidTr="00740BE5">
        <w:tc>
          <w:tcPr>
            <w:tcW w:w="1278" w:type="dxa"/>
          </w:tcPr>
          <w:p w14:paraId="0591058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78E0D4C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visualization abstraction</w:t>
            </w:r>
          </w:p>
        </w:tc>
        <w:tc>
          <w:tcPr>
            <w:tcW w:w="1150" w:type="dxa"/>
          </w:tcPr>
          <w:p w14:paraId="0FA0DCC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94177C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9E13A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E656E4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65BA1726" w14:textId="77777777" w:rsidTr="00740BE5">
        <w:tc>
          <w:tcPr>
            <w:tcW w:w="1278" w:type="dxa"/>
          </w:tcPr>
          <w:p w14:paraId="3E82EC9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FBA147F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common visualization abstraction specified</w:t>
            </w:r>
          </w:p>
        </w:tc>
        <w:tc>
          <w:tcPr>
            <w:tcW w:w="1150" w:type="dxa"/>
          </w:tcPr>
          <w:p w14:paraId="60B1313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8B9E61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EBCFBC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31347E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6877ADD5" w14:textId="77777777" w:rsidTr="00740BE5">
        <w:tc>
          <w:tcPr>
            <w:tcW w:w="1278" w:type="dxa"/>
          </w:tcPr>
          <w:p w14:paraId="2F16E96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D0574D5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 xml:space="preserve">Most generated </w:t>
            </w:r>
            <w:r>
              <w:lastRenderedPageBreak/>
              <w:t>output format</w:t>
            </w:r>
          </w:p>
        </w:tc>
        <w:tc>
          <w:tcPr>
            <w:tcW w:w="1150" w:type="dxa"/>
          </w:tcPr>
          <w:p w14:paraId="755FC36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5D73C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D321F2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6E1333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1A283980" w14:textId="77777777" w:rsidTr="00740BE5">
        <w:tc>
          <w:tcPr>
            <w:tcW w:w="1278" w:type="dxa"/>
          </w:tcPr>
          <w:p w14:paraId="5254BC3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C4684A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generated output type</w:t>
            </w:r>
          </w:p>
        </w:tc>
        <w:tc>
          <w:tcPr>
            <w:tcW w:w="1150" w:type="dxa"/>
          </w:tcPr>
          <w:p w14:paraId="64E1931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CD563C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162860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BBC196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4C045C3A" w14:textId="77777777" w:rsidTr="00740BE5">
        <w:tc>
          <w:tcPr>
            <w:tcW w:w="1278" w:type="dxa"/>
          </w:tcPr>
          <w:p w14:paraId="1432A13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56094C6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generated visualization abstraction</w:t>
            </w:r>
          </w:p>
        </w:tc>
        <w:tc>
          <w:tcPr>
            <w:tcW w:w="1150" w:type="dxa"/>
          </w:tcPr>
          <w:p w14:paraId="1538543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D026A6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B9281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A43F4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3D296516" w14:textId="77777777" w:rsidTr="00740BE5">
        <w:tc>
          <w:tcPr>
            <w:tcW w:w="1278" w:type="dxa"/>
          </w:tcPr>
          <w:p w14:paraId="5E52EF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EAC27C5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ingested input format</w:t>
            </w:r>
          </w:p>
        </w:tc>
        <w:tc>
          <w:tcPr>
            <w:tcW w:w="1150" w:type="dxa"/>
          </w:tcPr>
          <w:p w14:paraId="1D7E6A3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5BC81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BB023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F50787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0B4A272D" w14:textId="77777777" w:rsidTr="00740BE5">
        <w:tc>
          <w:tcPr>
            <w:tcW w:w="1278" w:type="dxa"/>
          </w:tcPr>
          <w:p w14:paraId="7817D54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55D1DC4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ingested input type</w:t>
            </w:r>
          </w:p>
        </w:tc>
        <w:tc>
          <w:tcPr>
            <w:tcW w:w="1150" w:type="dxa"/>
          </w:tcPr>
          <w:p w14:paraId="204BCB7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6CA216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36F24B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E1175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106785EB" w14:textId="77777777" w:rsidTr="00740BE5">
        <w:tc>
          <w:tcPr>
            <w:tcW w:w="1278" w:type="dxa"/>
          </w:tcPr>
          <w:p w14:paraId="36CD9B6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8CF7EC9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popular pipeline</w:t>
            </w:r>
          </w:p>
        </w:tc>
        <w:tc>
          <w:tcPr>
            <w:tcW w:w="1150" w:type="dxa"/>
          </w:tcPr>
          <w:p w14:paraId="1B3F999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1F52FD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63A3FF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3B4211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41BEDE77" w14:textId="77777777" w:rsidTr="00740BE5">
        <w:tc>
          <w:tcPr>
            <w:tcW w:w="1278" w:type="dxa"/>
          </w:tcPr>
          <w:p w14:paraId="6E89522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5225EF7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Most popular query</w:t>
            </w:r>
          </w:p>
        </w:tc>
        <w:tc>
          <w:tcPr>
            <w:tcW w:w="1150" w:type="dxa"/>
          </w:tcPr>
          <w:p w14:paraId="32A202A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C4D4B4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C4D2DD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7E39B0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04113DA6" w14:textId="77777777" w:rsidTr="00740BE5">
        <w:tc>
          <w:tcPr>
            <w:tcW w:w="1278" w:type="dxa"/>
          </w:tcPr>
          <w:p w14:paraId="5269584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E6CFFA7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No pipeline results error</w:t>
            </w:r>
          </w:p>
        </w:tc>
        <w:tc>
          <w:tcPr>
            <w:tcW w:w="1150" w:type="dxa"/>
          </w:tcPr>
          <w:p w14:paraId="26986B4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0596DA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1D12D4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0C22BA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</w:t>
            </w:r>
          </w:p>
        </w:tc>
      </w:tr>
      <w:tr w:rsidR="00F712F5" w:rsidRPr="00D04C69" w14:paraId="5F78BBC1" w14:textId="77777777" w:rsidTr="00740BE5">
        <w:tc>
          <w:tcPr>
            <w:tcW w:w="1278" w:type="dxa"/>
          </w:tcPr>
          <w:p w14:paraId="2476C19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AED0E0C" w14:textId="77777777" w:rsidR="00F712F5" w:rsidRPr="00923E08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923E08">
              <w:rPr>
                <w:szCs w:val="26"/>
              </w:rPr>
              <w:t>Operation drop down list</w:t>
            </w:r>
          </w:p>
        </w:tc>
        <w:tc>
          <w:tcPr>
            <w:tcW w:w="1150" w:type="dxa"/>
          </w:tcPr>
          <w:p w14:paraId="7340E6E8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190" w:type="dxa"/>
          </w:tcPr>
          <w:p w14:paraId="1BE73890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26"/>
              </w:rPr>
            </w:pPr>
          </w:p>
        </w:tc>
        <w:tc>
          <w:tcPr>
            <w:tcW w:w="1260" w:type="dxa"/>
          </w:tcPr>
          <w:p w14:paraId="10719D8B" w14:textId="77777777" w:rsidR="00F712F5" w:rsidRPr="00C82B4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1B59DE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GUIEditMapper class, GUIEditConverter class, GUIEditTranformer class, GUIEditFilter class</w:t>
            </w:r>
          </w:p>
        </w:tc>
      </w:tr>
      <w:tr w:rsidR="00F712F5" w:rsidRPr="00D04C69" w14:paraId="22FA1434" w14:textId="77777777" w:rsidTr="00740BE5">
        <w:tc>
          <w:tcPr>
            <w:tcW w:w="1278" w:type="dxa"/>
          </w:tcPr>
          <w:p w14:paraId="35C7C48A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BCBAB6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Output format drop down list</w:t>
            </w:r>
          </w:p>
        </w:tc>
        <w:tc>
          <w:tcPr>
            <w:tcW w:w="1150" w:type="dxa"/>
          </w:tcPr>
          <w:p w14:paraId="5F7BCDB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B8F8E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D5C32A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510077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GUIEditTranformer class</w:t>
            </w:r>
          </w:p>
        </w:tc>
      </w:tr>
      <w:tr w:rsidR="00F712F5" w:rsidRPr="00D04C69" w14:paraId="114CCD01" w14:textId="77777777" w:rsidTr="00740BE5">
        <w:tc>
          <w:tcPr>
            <w:tcW w:w="1278" w:type="dxa"/>
          </w:tcPr>
          <w:p w14:paraId="6EE5D16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1A027D4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Output Data Type drop down list</w:t>
            </w:r>
          </w:p>
        </w:tc>
        <w:tc>
          <w:tcPr>
            <w:tcW w:w="1150" w:type="dxa"/>
          </w:tcPr>
          <w:p w14:paraId="7824B2C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2EB50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86B5E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03728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GUIEditTranformer class</w:t>
            </w:r>
          </w:p>
        </w:tc>
      </w:tr>
      <w:tr w:rsidR="00F712F5" w:rsidRPr="00D04C69" w14:paraId="3F15BC7F" w14:textId="77777777" w:rsidTr="00740BE5">
        <w:tc>
          <w:tcPr>
            <w:tcW w:w="1278" w:type="dxa"/>
          </w:tcPr>
          <w:p w14:paraId="4A6168C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5FE0DE3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Parameter values</w:t>
            </w:r>
          </w:p>
        </w:tc>
        <w:tc>
          <w:tcPr>
            <w:tcW w:w="1150" w:type="dxa"/>
          </w:tcPr>
          <w:p w14:paraId="4E6784A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4589D3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93F05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4781DA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Too general, parameters are broken down, in different classes. </w:t>
            </w:r>
          </w:p>
        </w:tc>
      </w:tr>
      <w:tr w:rsidR="00F712F5" w:rsidRPr="00D04C69" w14:paraId="761CC415" w14:textId="77777777" w:rsidTr="00740BE5">
        <w:tc>
          <w:tcPr>
            <w:tcW w:w="1278" w:type="dxa"/>
          </w:tcPr>
          <w:p w14:paraId="3FED3CA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B3D0826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Password</w:t>
            </w:r>
          </w:p>
        </w:tc>
        <w:tc>
          <w:tcPr>
            <w:tcW w:w="1150" w:type="dxa"/>
          </w:tcPr>
          <w:p w14:paraId="3F6E4AB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535D93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DDB52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1EA571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User class</w:t>
            </w:r>
          </w:p>
        </w:tc>
      </w:tr>
      <w:tr w:rsidR="00F712F5" w:rsidRPr="00D04C69" w14:paraId="32E269A1" w14:textId="77777777" w:rsidTr="00740BE5">
        <w:tc>
          <w:tcPr>
            <w:tcW w:w="1278" w:type="dxa"/>
          </w:tcPr>
          <w:p w14:paraId="489B3D9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69662F6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Pipeline errors</w:t>
            </w:r>
          </w:p>
        </w:tc>
        <w:tc>
          <w:tcPr>
            <w:tcW w:w="1150" w:type="dxa"/>
          </w:tcPr>
          <w:p w14:paraId="525F251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71E1C1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928CEE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D95B23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7047D723" w14:textId="77777777" w:rsidTr="00740BE5">
        <w:tc>
          <w:tcPr>
            <w:tcW w:w="1278" w:type="dxa"/>
          </w:tcPr>
          <w:p w14:paraId="32FB1F2E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6E7EB7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 row</w:t>
            </w:r>
          </w:p>
        </w:tc>
        <w:tc>
          <w:tcPr>
            <w:tcW w:w="1150" w:type="dxa"/>
          </w:tcPr>
          <w:p w14:paraId="6A4056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131D7D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031FF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9251F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GUISelectPipelines</w:t>
            </w:r>
          </w:p>
        </w:tc>
      </w:tr>
      <w:tr w:rsidR="00F712F5" w:rsidRPr="00D04C69" w14:paraId="23F8DE72" w14:textId="77777777" w:rsidTr="00740BE5">
        <w:tc>
          <w:tcPr>
            <w:tcW w:w="1278" w:type="dxa"/>
          </w:tcPr>
          <w:p w14:paraId="0F15517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FE28CCF" w14:textId="77777777" w:rsidR="00F712F5" w:rsidRDefault="00F712F5" w:rsidP="00B71D5E">
            <w:r>
              <w:t>Pipeline Statistics</w:t>
            </w:r>
          </w:p>
        </w:tc>
        <w:tc>
          <w:tcPr>
            <w:tcW w:w="1150" w:type="dxa"/>
          </w:tcPr>
          <w:p w14:paraId="7140A77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866020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C69D456" w14:textId="77777777" w:rsidR="00F712F5" w:rsidRPr="00FA05F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303CDB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5D629AE5" w14:textId="77777777" w:rsidTr="00740BE5">
        <w:tc>
          <w:tcPr>
            <w:tcW w:w="1278" w:type="dxa"/>
          </w:tcPr>
          <w:p w14:paraId="1D7A8EE3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1C85B4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Pipelines options</w:t>
            </w:r>
          </w:p>
        </w:tc>
        <w:tc>
          <w:tcPr>
            <w:tcW w:w="1150" w:type="dxa"/>
          </w:tcPr>
          <w:p w14:paraId="7E62913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6694CA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0ADE46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201F6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GUISelectPipelines class</w:t>
            </w:r>
          </w:p>
        </w:tc>
      </w:tr>
      <w:tr w:rsidR="00F712F5" w:rsidRPr="00D04C69" w14:paraId="616AA2CF" w14:textId="77777777" w:rsidTr="00740BE5">
        <w:tc>
          <w:tcPr>
            <w:tcW w:w="1278" w:type="dxa"/>
          </w:tcPr>
          <w:p w14:paraId="2ADD3E8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4B473C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Privileged User page</w:t>
            </w:r>
          </w:p>
        </w:tc>
        <w:tc>
          <w:tcPr>
            <w:tcW w:w="1150" w:type="dxa"/>
          </w:tcPr>
          <w:p w14:paraId="19CA254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B0517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5F482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B6088B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Very general, is divided into classes of GUI. </w:t>
            </w:r>
          </w:p>
        </w:tc>
      </w:tr>
      <w:tr w:rsidR="00F712F5" w:rsidRPr="00D04C69" w14:paraId="7C33E037" w14:textId="77777777" w:rsidTr="00740BE5">
        <w:tc>
          <w:tcPr>
            <w:tcW w:w="1278" w:type="dxa"/>
          </w:tcPr>
          <w:p w14:paraId="52F4CB7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42EA67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Query Details section.</w:t>
            </w:r>
          </w:p>
        </w:tc>
        <w:tc>
          <w:tcPr>
            <w:tcW w:w="1150" w:type="dxa"/>
          </w:tcPr>
          <w:p w14:paraId="5CB5F8D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C17BAA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5615AA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2DEE63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GUISearchQuery </w:t>
            </w:r>
          </w:p>
        </w:tc>
      </w:tr>
      <w:tr w:rsidR="00F712F5" w:rsidRPr="00D04C69" w14:paraId="1A9F4429" w14:textId="77777777" w:rsidTr="00740BE5">
        <w:tc>
          <w:tcPr>
            <w:tcW w:w="1278" w:type="dxa"/>
          </w:tcPr>
          <w:p w14:paraId="6D2D9C4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9D26622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Query errors</w:t>
            </w:r>
          </w:p>
        </w:tc>
        <w:tc>
          <w:tcPr>
            <w:tcW w:w="1150" w:type="dxa"/>
          </w:tcPr>
          <w:p w14:paraId="67A4DB5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A7EE91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1C15E2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24560C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0FC6CDCE" w14:textId="77777777" w:rsidTr="00740BE5">
        <w:tc>
          <w:tcPr>
            <w:tcW w:w="1278" w:type="dxa"/>
          </w:tcPr>
          <w:p w14:paraId="6B06886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4AB9109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Query parameters</w:t>
            </w:r>
          </w:p>
        </w:tc>
        <w:tc>
          <w:tcPr>
            <w:tcW w:w="1150" w:type="dxa"/>
          </w:tcPr>
          <w:p w14:paraId="74E7FA5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27B76A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583D48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D7D6CE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Attributes of Query class</w:t>
            </w:r>
          </w:p>
        </w:tc>
      </w:tr>
      <w:tr w:rsidR="00F712F5" w:rsidRPr="00D04C69" w14:paraId="5DE19D2F" w14:textId="77777777" w:rsidTr="00740BE5">
        <w:tc>
          <w:tcPr>
            <w:tcW w:w="1278" w:type="dxa"/>
          </w:tcPr>
          <w:p w14:paraId="58D2180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EF177C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Radio button</w:t>
            </w:r>
          </w:p>
        </w:tc>
        <w:tc>
          <w:tcPr>
            <w:tcW w:w="1150" w:type="dxa"/>
          </w:tcPr>
          <w:p w14:paraId="608BD01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EBB36A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F2BBFB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C679C3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GUISelectOperation class</w:t>
            </w:r>
          </w:p>
        </w:tc>
      </w:tr>
      <w:tr w:rsidR="00F712F5" w:rsidRPr="00D04C69" w14:paraId="0D709D8F" w14:textId="77777777" w:rsidTr="00740BE5">
        <w:tc>
          <w:tcPr>
            <w:tcW w:w="1278" w:type="dxa"/>
          </w:tcPr>
          <w:p w14:paraId="335809CA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37C4B9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Recover button</w:t>
            </w:r>
          </w:p>
        </w:tc>
        <w:tc>
          <w:tcPr>
            <w:tcW w:w="1150" w:type="dxa"/>
          </w:tcPr>
          <w:p w14:paraId="626BFAE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3863C9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FCFA60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C2047D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GUIPasswordRecovery class</w:t>
            </w:r>
          </w:p>
        </w:tc>
      </w:tr>
      <w:tr w:rsidR="00F712F5" w:rsidRPr="00D04C69" w14:paraId="7593864F" w14:textId="77777777" w:rsidTr="00740BE5">
        <w:tc>
          <w:tcPr>
            <w:tcW w:w="1278" w:type="dxa"/>
          </w:tcPr>
          <w:p w14:paraId="34592EF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C6CC16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Register button</w:t>
            </w:r>
          </w:p>
        </w:tc>
        <w:tc>
          <w:tcPr>
            <w:tcW w:w="1150" w:type="dxa"/>
          </w:tcPr>
          <w:p w14:paraId="534390C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216541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A51E3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284393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GUIGuestWelcome Page class</w:t>
            </w:r>
          </w:p>
        </w:tc>
      </w:tr>
      <w:tr w:rsidR="00F712F5" w:rsidRPr="00D04C69" w14:paraId="060C6AE7" w14:textId="77777777" w:rsidTr="00740BE5">
        <w:tc>
          <w:tcPr>
            <w:tcW w:w="1278" w:type="dxa"/>
          </w:tcPr>
          <w:p w14:paraId="37947FA8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6F22CB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Registration Information</w:t>
            </w:r>
          </w:p>
        </w:tc>
        <w:tc>
          <w:tcPr>
            <w:tcW w:w="1150" w:type="dxa"/>
          </w:tcPr>
          <w:p w14:paraId="23AA5CC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9B5C7C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DBF2CA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212EC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GUIRegister class</w:t>
            </w:r>
          </w:p>
        </w:tc>
      </w:tr>
      <w:tr w:rsidR="00F712F5" w:rsidRPr="00D04C69" w14:paraId="1B9F3E74" w14:textId="77777777" w:rsidTr="00740BE5">
        <w:tc>
          <w:tcPr>
            <w:tcW w:w="1278" w:type="dxa"/>
          </w:tcPr>
          <w:p w14:paraId="256DD4E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18D18C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Heading</w:t>
            </w:r>
          </w:p>
        </w:tc>
        <w:tc>
          <w:tcPr>
            <w:tcW w:w="1150" w:type="dxa"/>
          </w:tcPr>
          <w:p w14:paraId="1CFC5DF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8AE88A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ABC660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8A34B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 User page</w:t>
            </w:r>
          </w:p>
        </w:tc>
      </w:tr>
      <w:tr w:rsidR="00F712F5" w:rsidRPr="00D04C69" w14:paraId="37A017B0" w14:textId="77777777" w:rsidTr="00740BE5">
        <w:tc>
          <w:tcPr>
            <w:tcW w:w="1278" w:type="dxa"/>
          </w:tcPr>
          <w:p w14:paraId="472BB93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36D3AFC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Regular user’s account status</w:t>
            </w:r>
          </w:p>
        </w:tc>
        <w:tc>
          <w:tcPr>
            <w:tcW w:w="1150" w:type="dxa"/>
          </w:tcPr>
          <w:p w14:paraId="407CC4B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D9475C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3773B7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0304A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RegularUser class</w:t>
            </w:r>
          </w:p>
        </w:tc>
      </w:tr>
      <w:tr w:rsidR="00F712F5" w:rsidRPr="00D04C69" w14:paraId="0F0F1D16" w14:textId="77777777" w:rsidTr="00740BE5">
        <w:tc>
          <w:tcPr>
            <w:tcW w:w="1278" w:type="dxa"/>
          </w:tcPr>
          <w:p w14:paraId="13B983F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F0984E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Remove button</w:t>
            </w:r>
          </w:p>
        </w:tc>
        <w:tc>
          <w:tcPr>
            <w:tcW w:w="1150" w:type="dxa"/>
          </w:tcPr>
          <w:p w14:paraId="3B3DA09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6476E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D56638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6344A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GUISelectPipelines class</w:t>
            </w:r>
          </w:p>
        </w:tc>
      </w:tr>
      <w:tr w:rsidR="00F712F5" w:rsidRPr="00D04C69" w14:paraId="4B8C2294" w14:textId="77777777" w:rsidTr="00740BE5">
        <w:tc>
          <w:tcPr>
            <w:tcW w:w="1278" w:type="dxa"/>
          </w:tcPr>
          <w:p w14:paraId="51DB7BF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C2F2AD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Required field/s</w:t>
            </w:r>
          </w:p>
        </w:tc>
        <w:tc>
          <w:tcPr>
            <w:tcW w:w="1150" w:type="dxa"/>
          </w:tcPr>
          <w:p w14:paraId="688C375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634543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09041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389A8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for different classes, that need required fields (i.e. GUIRegister) </w:t>
            </w:r>
          </w:p>
        </w:tc>
      </w:tr>
      <w:tr w:rsidR="00F712F5" w:rsidRPr="00D04C69" w14:paraId="5C7522E1" w14:textId="77777777" w:rsidTr="00740BE5">
        <w:tc>
          <w:tcPr>
            <w:tcW w:w="1278" w:type="dxa"/>
          </w:tcPr>
          <w:p w14:paraId="5A17534B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BE341A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Result</w:t>
            </w:r>
          </w:p>
        </w:tc>
        <w:tc>
          <w:tcPr>
            <w:tcW w:w="1150" w:type="dxa"/>
          </w:tcPr>
          <w:p w14:paraId="685B9D7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DB464E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C8FABC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EBD3A5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Visualization</w:t>
            </w:r>
          </w:p>
        </w:tc>
      </w:tr>
      <w:tr w:rsidR="00F712F5" w:rsidRPr="00D04C69" w14:paraId="4687F367" w14:textId="77777777" w:rsidTr="00740BE5">
        <w:tc>
          <w:tcPr>
            <w:tcW w:w="1278" w:type="dxa"/>
          </w:tcPr>
          <w:p w14:paraId="14C7FFD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7AD7B85" w14:textId="77777777" w:rsidR="00F712F5" w:rsidRPr="00F712F5" w:rsidRDefault="00F712F5" w:rsidP="00B71D5E">
            <w:pPr>
              <w:widowControl w:val="0"/>
              <w:overflowPunct/>
              <w:spacing w:after="240"/>
              <w:textAlignment w:val="auto"/>
              <w:rPr>
                <w:rFonts w:ascii="Times" w:eastAsia="ＭＳ 明朝" w:hAnsi="Times" w:cs="Times"/>
              </w:rPr>
            </w:pPr>
            <w:r w:rsidRPr="00F712F5">
              <w:rPr>
                <w:rFonts w:ascii="Times" w:eastAsia="ＭＳ 明朝" w:hAnsi="Times" w:cs="Times"/>
              </w:rPr>
              <w:t>Results row</w:t>
            </w:r>
          </w:p>
        </w:tc>
        <w:tc>
          <w:tcPr>
            <w:tcW w:w="1150" w:type="dxa"/>
          </w:tcPr>
          <w:p w14:paraId="3568768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3990C3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177542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9E44DC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4EF1B9BF" w14:textId="77777777" w:rsidTr="00740BE5">
        <w:tc>
          <w:tcPr>
            <w:tcW w:w="1278" w:type="dxa"/>
          </w:tcPr>
          <w:p w14:paraId="68918DD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2FC09CA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Results section</w:t>
            </w:r>
          </w:p>
        </w:tc>
        <w:tc>
          <w:tcPr>
            <w:tcW w:w="1150" w:type="dxa"/>
          </w:tcPr>
          <w:p w14:paraId="0A104E3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E94966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55AB6C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4229D1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6433174F" w14:textId="77777777" w:rsidTr="00740BE5">
        <w:tc>
          <w:tcPr>
            <w:tcW w:w="1278" w:type="dxa"/>
          </w:tcPr>
          <w:p w14:paraId="2A6FC348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CA3746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Run button</w:t>
            </w:r>
          </w:p>
        </w:tc>
        <w:tc>
          <w:tcPr>
            <w:tcW w:w="1150" w:type="dxa"/>
          </w:tcPr>
          <w:p w14:paraId="45B565B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B0AFBB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6748B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85E49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53750ED8" w14:textId="77777777" w:rsidTr="00740BE5">
        <w:tc>
          <w:tcPr>
            <w:tcW w:w="1278" w:type="dxa"/>
          </w:tcPr>
          <w:p w14:paraId="17122D8F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F6A841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Save button</w:t>
            </w:r>
          </w:p>
        </w:tc>
        <w:tc>
          <w:tcPr>
            <w:tcW w:w="1150" w:type="dxa"/>
          </w:tcPr>
          <w:p w14:paraId="245A489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69F815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03231E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0B0A34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of GUIEdit PipelineParemeters</w:t>
            </w:r>
          </w:p>
        </w:tc>
      </w:tr>
      <w:tr w:rsidR="00F712F5" w:rsidRPr="00D04C69" w14:paraId="7F0003D9" w14:textId="77777777" w:rsidTr="00740BE5">
        <w:tc>
          <w:tcPr>
            <w:tcW w:w="1278" w:type="dxa"/>
          </w:tcPr>
          <w:p w14:paraId="4CC760D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D9FE6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Search button</w:t>
            </w:r>
          </w:p>
        </w:tc>
        <w:tc>
          <w:tcPr>
            <w:tcW w:w="1150" w:type="dxa"/>
          </w:tcPr>
          <w:p w14:paraId="210286E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8FDDD3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E1CD25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2BE062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0908EE5A" w14:textId="77777777" w:rsidTr="00740BE5">
        <w:tc>
          <w:tcPr>
            <w:tcW w:w="1278" w:type="dxa"/>
          </w:tcPr>
          <w:p w14:paraId="3EA0A6D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42CC465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 xml:space="preserve">Search </w:t>
            </w:r>
            <w:r>
              <w:lastRenderedPageBreak/>
              <w:t>Criteria</w:t>
            </w:r>
          </w:p>
        </w:tc>
        <w:tc>
          <w:tcPr>
            <w:tcW w:w="1150" w:type="dxa"/>
          </w:tcPr>
          <w:p w14:paraId="3477251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9D5D6D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BA0C66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1E77F3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GUISearchUsers </w:t>
            </w:r>
          </w:p>
        </w:tc>
      </w:tr>
      <w:tr w:rsidR="00F712F5" w:rsidRPr="00D04C69" w14:paraId="337A4264" w14:textId="77777777" w:rsidTr="00740BE5">
        <w:tc>
          <w:tcPr>
            <w:tcW w:w="1278" w:type="dxa"/>
          </w:tcPr>
          <w:p w14:paraId="36ACA61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86CD7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History element</w:t>
            </w:r>
          </w:p>
        </w:tc>
        <w:tc>
          <w:tcPr>
            <w:tcW w:w="1150" w:type="dxa"/>
          </w:tcPr>
          <w:p w14:paraId="229F178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C568A4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F02D54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ABBD8D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GUIRegularNavigation class</w:t>
            </w:r>
          </w:p>
        </w:tc>
      </w:tr>
      <w:tr w:rsidR="00F712F5" w:rsidRPr="00D04C69" w14:paraId="2BA315B6" w14:textId="77777777" w:rsidTr="00740BE5">
        <w:tc>
          <w:tcPr>
            <w:tcW w:w="1278" w:type="dxa"/>
          </w:tcPr>
          <w:p w14:paraId="7451B61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DC3804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Pipelines</w:t>
            </w:r>
          </w:p>
        </w:tc>
        <w:tc>
          <w:tcPr>
            <w:tcW w:w="1150" w:type="dxa"/>
          </w:tcPr>
          <w:p w14:paraId="501DCBD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2219DB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EAB7E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40F57A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931D0">
              <w:rPr>
                <w:szCs w:val="26"/>
              </w:rPr>
              <w:t>Attribute of GUISpecifyPipeline</w:t>
            </w:r>
            <w:r>
              <w:rPr>
                <w:szCs w:val="26"/>
              </w:rPr>
              <w:t xml:space="preserve"> class</w:t>
            </w:r>
          </w:p>
        </w:tc>
      </w:tr>
      <w:tr w:rsidR="00F712F5" w:rsidRPr="00D04C69" w14:paraId="116590D2" w14:textId="77777777" w:rsidTr="00740BE5">
        <w:tc>
          <w:tcPr>
            <w:tcW w:w="1278" w:type="dxa"/>
          </w:tcPr>
          <w:p w14:paraId="2A84B1B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FA3C2EE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Search pipelines criteria</w:t>
            </w:r>
          </w:p>
        </w:tc>
        <w:tc>
          <w:tcPr>
            <w:tcW w:w="1150" w:type="dxa"/>
          </w:tcPr>
          <w:p w14:paraId="0879F67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9EFCF3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EDA1D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A6575D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931D0">
              <w:rPr>
                <w:szCs w:val="26"/>
              </w:rPr>
              <w:t>Attribute of GUISpecifyPipeline</w:t>
            </w:r>
            <w:r>
              <w:rPr>
                <w:szCs w:val="26"/>
              </w:rPr>
              <w:t xml:space="preserve"> class</w:t>
            </w:r>
          </w:p>
        </w:tc>
      </w:tr>
      <w:tr w:rsidR="00F712F5" w:rsidRPr="00D04C69" w14:paraId="12DFC359" w14:textId="77777777" w:rsidTr="00740BE5">
        <w:tc>
          <w:tcPr>
            <w:tcW w:w="1278" w:type="dxa"/>
          </w:tcPr>
          <w:p w14:paraId="00717D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CD99D8D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Search services criteria</w:t>
            </w:r>
          </w:p>
        </w:tc>
        <w:tc>
          <w:tcPr>
            <w:tcW w:w="1150" w:type="dxa"/>
          </w:tcPr>
          <w:p w14:paraId="637DDFC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EFF759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4E967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6EF3C0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2A52D450" w14:textId="77777777" w:rsidTr="00740BE5">
        <w:tc>
          <w:tcPr>
            <w:tcW w:w="1278" w:type="dxa"/>
          </w:tcPr>
          <w:p w14:paraId="2D55F42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583D58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Services element</w:t>
            </w:r>
          </w:p>
        </w:tc>
        <w:tc>
          <w:tcPr>
            <w:tcW w:w="1150" w:type="dxa"/>
          </w:tcPr>
          <w:p w14:paraId="3DA29A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2022B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85D2DE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9B6868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GUIPrivilegedNavigation class</w:t>
            </w:r>
          </w:p>
        </w:tc>
      </w:tr>
      <w:tr w:rsidR="00F712F5" w:rsidRPr="00D04C69" w14:paraId="3C01EC9A" w14:textId="77777777" w:rsidTr="00740BE5">
        <w:tc>
          <w:tcPr>
            <w:tcW w:w="1278" w:type="dxa"/>
          </w:tcPr>
          <w:p w14:paraId="46A7C58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D526673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Pipelines element</w:t>
            </w:r>
          </w:p>
        </w:tc>
        <w:tc>
          <w:tcPr>
            <w:tcW w:w="1150" w:type="dxa"/>
          </w:tcPr>
          <w:p w14:paraId="4D31146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EE8B0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FC1321F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1ACC4A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GUIPrivilegedNavigation class</w:t>
            </w:r>
          </w:p>
        </w:tc>
      </w:tr>
      <w:tr w:rsidR="00F712F5" w:rsidRPr="00D04C69" w14:paraId="4CAADC83" w14:textId="77777777" w:rsidTr="00740BE5">
        <w:tc>
          <w:tcPr>
            <w:tcW w:w="1278" w:type="dxa"/>
          </w:tcPr>
          <w:p w14:paraId="30DE9BE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7108D9D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Queries element</w:t>
            </w:r>
          </w:p>
        </w:tc>
        <w:tc>
          <w:tcPr>
            <w:tcW w:w="1150" w:type="dxa"/>
          </w:tcPr>
          <w:p w14:paraId="0115BAE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9B09F0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7D12788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DE671D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GUIPrivilegedNavigation class</w:t>
            </w:r>
          </w:p>
        </w:tc>
      </w:tr>
      <w:tr w:rsidR="00F712F5" w:rsidRPr="00D04C69" w14:paraId="2F5C5CB6" w14:textId="77777777" w:rsidTr="00740BE5">
        <w:tc>
          <w:tcPr>
            <w:tcW w:w="1278" w:type="dxa"/>
          </w:tcPr>
          <w:p w14:paraId="51DA746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4B00242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Search Users element</w:t>
            </w:r>
          </w:p>
        </w:tc>
        <w:tc>
          <w:tcPr>
            <w:tcW w:w="1150" w:type="dxa"/>
          </w:tcPr>
          <w:p w14:paraId="2F53875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27B63D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B18C57" w14:textId="77777777" w:rsidR="00F712F5" w:rsidRPr="003977A3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061B4A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GUIPrivilegedNavigation class</w:t>
            </w:r>
          </w:p>
        </w:tc>
      </w:tr>
      <w:tr w:rsidR="00F712F5" w:rsidRPr="00D04C69" w14:paraId="00B96870" w14:textId="77777777" w:rsidTr="00740BE5">
        <w:tc>
          <w:tcPr>
            <w:tcW w:w="1278" w:type="dxa"/>
          </w:tcPr>
          <w:p w14:paraId="055D772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DAFEBA0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Service execution error</w:t>
            </w:r>
          </w:p>
        </w:tc>
        <w:tc>
          <w:tcPr>
            <w:tcW w:w="1150" w:type="dxa"/>
          </w:tcPr>
          <w:p w14:paraId="10EF53A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868471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37C240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C7E34B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6013A4EA" w14:textId="77777777" w:rsidTr="00740BE5">
        <w:tc>
          <w:tcPr>
            <w:tcW w:w="1278" w:type="dxa"/>
          </w:tcPr>
          <w:p w14:paraId="63E8523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2A8389E" w14:textId="77777777" w:rsidR="00F712F5" w:rsidRDefault="00F712F5" w:rsidP="00B71D5E">
            <w:r>
              <w:t>Service Statistics</w:t>
            </w:r>
          </w:p>
        </w:tc>
        <w:tc>
          <w:tcPr>
            <w:tcW w:w="1150" w:type="dxa"/>
          </w:tcPr>
          <w:p w14:paraId="6A90E2C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35812C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4D44DA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FB2F95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7DD1005E" w14:textId="77777777" w:rsidTr="00740BE5">
        <w:tc>
          <w:tcPr>
            <w:tcW w:w="1278" w:type="dxa"/>
          </w:tcPr>
          <w:p w14:paraId="6CAA94F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721165A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Service timeout error</w:t>
            </w:r>
          </w:p>
        </w:tc>
        <w:tc>
          <w:tcPr>
            <w:tcW w:w="1150" w:type="dxa"/>
          </w:tcPr>
          <w:p w14:paraId="7B63601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E69898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1CDC49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DFC298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 class</w:t>
            </w:r>
          </w:p>
        </w:tc>
      </w:tr>
      <w:tr w:rsidR="00F712F5" w:rsidRPr="00D04C69" w14:paraId="6B235DD5" w14:textId="77777777" w:rsidTr="00740BE5">
        <w:tc>
          <w:tcPr>
            <w:tcW w:w="1278" w:type="dxa"/>
          </w:tcPr>
          <w:p w14:paraId="5608138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EE1115C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Service Type drop down list</w:t>
            </w:r>
          </w:p>
        </w:tc>
        <w:tc>
          <w:tcPr>
            <w:tcW w:w="1150" w:type="dxa"/>
          </w:tcPr>
          <w:p w14:paraId="6B63B39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AEC7D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D991C6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5E4873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GUISpecificError class</w:t>
            </w:r>
          </w:p>
        </w:tc>
      </w:tr>
      <w:tr w:rsidR="00F712F5" w:rsidRPr="00D04C69" w14:paraId="46170271" w14:textId="77777777" w:rsidTr="00740BE5">
        <w:tc>
          <w:tcPr>
            <w:tcW w:w="1278" w:type="dxa"/>
          </w:tcPr>
          <w:p w14:paraId="46D397F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E797B47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Services used</w:t>
            </w:r>
          </w:p>
        </w:tc>
        <w:tc>
          <w:tcPr>
            <w:tcW w:w="1150" w:type="dxa"/>
          </w:tcPr>
          <w:p w14:paraId="557B348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299E6F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53DA09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846903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Pipeline class</w:t>
            </w:r>
          </w:p>
        </w:tc>
      </w:tr>
      <w:tr w:rsidR="00F712F5" w:rsidRPr="00D04C69" w14:paraId="2B77C1B9" w14:textId="77777777" w:rsidTr="00740BE5">
        <w:tc>
          <w:tcPr>
            <w:tcW w:w="1278" w:type="dxa"/>
          </w:tcPr>
          <w:p w14:paraId="7BC58416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369346E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Source Format dropdown list</w:t>
            </w:r>
          </w:p>
        </w:tc>
        <w:tc>
          <w:tcPr>
            <w:tcW w:w="1150" w:type="dxa"/>
          </w:tcPr>
          <w:p w14:paraId="560D444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01AD0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958308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74A60F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3ECCCD24" w14:textId="77777777" w:rsidTr="00740BE5">
        <w:tc>
          <w:tcPr>
            <w:tcW w:w="1278" w:type="dxa"/>
          </w:tcPr>
          <w:p w14:paraId="2C4F9AB1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4EE52E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Source Formats</w:t>
            </w:r>
          </w:p>
        </w:tc>
        <w:tc>
          <w:tcPr>
            <w:tcW w:w="1150" w:type="dxa"/>
          </w:tcPr>
          <w:p w14:paraId="45EEBF7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333C2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3A8185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2BA43E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 class</w:t>
            </w:r>
          </w:p>
        </w:tc>
      </w:tr>
      <w:tr w:rsidR="00F712F5" w:rsidRPr="00D04C69" w14:paraId="1BFA7F89" w14:textId="77777777" w:rsidTr="00740BE5">
        <w:tc>
          <w:tcPr>
            <w:tcW w:w="1278" w:type="dxa"/>
          </w:tcPr>
          <w:p w14:paraId="51E6A31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80B7F00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Source Type</w:t>
            </w:r>
            <w:r>
              <w:rPr>
                <w:szCs w:val="26"/>
              </w:rPr>
              <w:t xml:space="preserve"> drop down list</w:t>
            </w:r>
          </w:p>
        </w:tc>
        <w:tc>
          <w:tcPr>
            <w:tcW w:w="1150" w:type="dxa"/>
          </w:tcPr>
          <w:p w14:paraId="0C13EE1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3A14F4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E6A503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F946BD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7B520FEB" w14:textId="77777777" w:rsidTr="00740BE5">
        <w:tc>
          <w:tcPr>
            <w:tcW w:w="1278" w:type="dxa"/>
          </w:tcPr>
          <w:p w14:paraId="73FB6F7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FF08AD1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Start Date sectio</w:t>
            </w:r>
            <w:r>
              <w:rPr>
                <w:szCs w:val="26"/>
              </w:rPr>
              <w:t>n</w:t>
            </w:r>
          </w:p>
        </w:tc>
        <w:tc>
          <w:tcPr>
            <w:tcW w:w="1150" w:type="dxa"/>
          </w:tcPr>
          <w:p w14:paraId="1A0A323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434597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759180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FFA95C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3F69E4E0" w14:textId="77777777" w:rsidTr="00740BE5">
        <w:tc>
          <w:tcPr>
            <w:tcW w:w="1278" w:type="dxa"/>
          </w:tcPr>
          <w:p w14:paraId="1639B5F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F06877E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 xml:space="preserve">Status, </w:t>
            </w:r>
            <w:r>
              <w:rPr>
                <w:szCs w:val="26"/>
              </w:rPr>
              <w:t>S</w:t>
            </w:r>
            <w:r w:rsidRPr="00754A9F">
              <w:rPr>
                <w:szCs w:val="26"/>
              </w:rPr>
              <w:t>tatus types</w:t>
            </w:r>
            <w:r>
              <w:rPr>
                <w:szCs w:val="26"/>
              </w:rPr>
              <w:t xml:space="preserve">, </w:t>
            </w:r>
            <w:r w:rsidRPr="00754A9F">
              <w:rPr>
                <w:szCs w:val="26"/>
              </w:rPr>
              <w:t>status of this service</w:t>
            </w:r>
          </w:p>
        </w:tc>
        <w:tc>
          <w:tcPr>
            <w:tcW w:w="1150" w:type="dxa"/>
          </w:tcPr>
          <w:p w14:paraId="7888C08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14F712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FB5E61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04844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RegularService class</w:t>
            </w:r>
          </w:p>
        </w:tc>
      </w:tr>
      <w:tr w:rsidR="00F712F5" w:rsidRPr="00D04C69" w14:paraId="5CC77A94" w14:textId="77777777" w:rsidTr="00740BE5">
        <w:tc>
          <w:tcPr>
            <w:tcW w:w="1278" w:type="dxa"/>
          </w:tcPr>
          <w:p w14:paraId="5C7E452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32F086F" w14:textId="77777777" w:rsidR="00F712F5" w:rsidRPr="00CC3F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Status drop down list</w:t>
            </w:r>
          </w:p>
        </w:tc>
        <w:tc>
          <w:tcPr>
            <w:tcW w:w="1150" w:type="dxa"/>
          </w:tcPr>
          <w:p w14:paraId="6E63776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8E92FB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4D781D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A9C647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GUISpecifyService class</w:t>
            </w:r>
          </w:p>
        </w:tc>
      </w:tr>
      <w:tr w:rsidR="00F712F5" w:rsidRPr="00D04C69" w14:paraId="794B8F47" w14:textId="77777777" w:rsidTr="00740BE5">
        <w:tc>
          <w:tcPr>
            <w:tcW w:w="1278" w:type="dxa"/>
          </w:tcPr>
          <w:p w14:paraId="6BB66D15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083BF5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Supported abstraction drop down list</w:t>
            </w:r>
          </w:p>
        </w:tc>
        <w:tc>
          <w:tcPr>
            <w:tcW w:w="1150" w:type="dxa"/>
          </w:tcPr>
          <w:p w14:paraId="6950E24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F06481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F0862F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FC9519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GUIEditMapper class</w:t>
            </w:r>
          </w:p>
        </w:tc>
      </w:tr>
      <w:tr w:rsidR="00F712F5" w:rsidRPr="00D04C69" w14:paraId="2935918F" w14:textId="77777777" w:rsidTr="00740BE5">
        <w:tc>
          <w:tcPr>
            <w:tcW w:w="1278" w:type="dxa"/>
          </w:tcPr>
          <w:p w14:paraId="62C481F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7B9CACD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Suspended, status</w:t>
            </w:r>
          </w:p>
        </w:tc>
        <w:tc>
          <w:tcPr>
            <w:tcW w:w="1150" w:type="dxa"/>
          </w:tcPr>
          <w:p w14:paraId="1DA5E28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FF1316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300679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193411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RegularUser class</w:t>
            </w:r>
          </w:p>
        </w:tc>
      </w:tr>
      <w:tr w:rsidR="00F712F5" w:rsidRPr="00D04C69" w14:paraId="5D615E80" w14:textId="77777777" w:rsidTr="00740BE5">
        <w:tc>
          <w:tcPr>
            <w:tcW w:w="1278" w:type="dxa"/>
          </w:tcPr>
          <w:p w14:paraId="071DF23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2E2FF74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Syntax error</w:t>
            </w:r>
          </w:p>
        </w:tc>
        <w:tc>
          <w:tcPr>
            <w:tcW w:w="1150" w:type="dxa"/>
          </w:tcPr>
          <w:p w14:paraId="796ED1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B5C2CA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A29D33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198C8F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Error</w:t>
            </w:r>
          </w:p>
        </w:tc>
      </w:tr>
      <w:tr w:rsidR="00F712F5" w:rsidRPr="00D04C69" w14:paraId="333921E3" w14:textId="77777777" w:rsidTr="00740BE5">
        <w:tc>
          <w:tcPr>
            <w:tcW w:w="1278" w:type="dxa"/>
          </w:tcPr>
          <w:p w14:paraId="7B7340F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F915C8B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Target Format drop down list</w:t>
            </w:r>
          </w:p>
        </w:tc>
        <w:tc>
          <w:tcPr>
            <w:tcW w:w="1150" w:type="dxa"/>
          </w:tcPr>
          <w:p w14:paraId="5697F52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EA5671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A6F8EA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4BF8AB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7248166A" w14:textId="77777777" w:rsidTr="00740BE5">
        <w:tc>
          <w:tcPr>
            <w:tcW w:w="1278" w:type="dxa"/>
          </w:tcPr>
          <w:p w14:paraId="31D5DD0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48D2E0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Target Format drop down list, target formats</w:t>
            </w:r>
          </w:p>
        </w:tc>
        <w:tc>
          <w:tcPr>
            <w:tcW w:w="1150" w:type="dxa"/>
          </w:tcPr>
          <w:p w14:paraId="672BD69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7D4A8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45C14D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B99471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46EC4FD4" w14:textId="77777777" w:rsidTr="00740BE5">
        <w:tc>
          <w:tcPr>
            <w:tcW w:w="1278" w:type="dxa"/>
          </w:tcPr>
          <w:p w14:paraId="5290C60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0A25E8" w14:textId="77777777" w:rsidR="00F712F5" w:rsidRPr="00F712F5" w:rsidRDefault="00F712F5" w:rsidP="00B71D5E">
            <w:pPr>
              <w:widowControl w:val="0"/>
              <w:overflowPunct/>
              <w:spacing w:after="240"/>
              <w:textAlignment w:val="auto"/>
              <w:rPr>
                <w:rFonts w:eastAsia="ＭＳ 明朝"/>
              </w:rPr>
            </w:pPr>
            <w:r w:rsidRPr="00F712F5">
              <w:rPr>
                <w:rFonts w:eastAsia="ＭＳ 明朝"/>
              </w:rPr>
              <w:t>Target Type drop down list</w:t>
            </w:r>
          </w:p>
        </w:tc>
        <w:tc>
          <w:tcPr>
            <w:tcW w:w="1150" w:type="dxa"/>
          </w:tcPr>
          <w:p w14:paraId="7B5CF89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8B8B0D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065CE3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CA4520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4457BEB4" w14:textId="77777777" w:rsidTr="00740BE5">
        <w:tc>
          <w:tcPr>
            <w:tcW w:w="1278" w:type="dxa"/>
          </w:tcPr>
          <w:p w14:paraId="72BF5E2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28B7B0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Target Type drop down list</w:t>
            </w:r>
          </w:p>
        </w:tc>
        <w:tc>
          <w:tcPr>
            <w:tcW w:w="1150" w:type="dxa"/>
          </w:tcPr>
          <w:p w14:paraId="2BFB570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4470DD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4EC0B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E8D0DD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6E46FFC9" w14:textId="77777777" w:rsidTr="00740BE5">
        <w:tc>
          <w:tcPr>
            <w:tcW w:w="1278" w:type="dxa"/>
          </w:tcPr>
          <w:p w14:paraId="753BC69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13DBE5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Target types</w:t>
            </w:r>
          </w:p>
        </w:tc>
        <w:tc>
          <w:tcPr>
            <w:tcW w:w="1150" w:type="dxa"/>
          </w:tcPr>
          <w:p w14:paraId="08BAAC8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C786F2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34C53E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23AA13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1F57EB7D" w14:textId="77777777" w:rsidTr="00740BE5">
        <w:tc>
          <w:tcPr>
            <w:tcW w:w="1278" w:type="dxa"/>
          </w:tcPr>
          <w:p w14:paraId="34CFAF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E80B74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The system</w:t>
            </w:r>
          </w:p>
        </w:tc>
        <w:tc>
          <w:tcPr>
            <w:tcW w:w="1150" w:type="dxa"/>
          </w:tcPr>
          <w:p w14:paraId="4B04F04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782651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06D6EB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13D14E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The whole system is not a class by itself. </w:t>
            </w:r>
          </w:p>
        </w:tc>
      </w:tr>
      <w:tr w:rsidR="00F712F5" w:rsidRPr="00D04C69" w14:paraId="7409DDDE" w14:textId="77777777" w:rsidTr="00740BE5">
        <w:tc>
          <w:tcPr>
            <w:tcW w:w="1278" w:type="dxa"/>
          </w:tcPr>
          <w:p w14:paraId="0AF1EC4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E01D3B0" w14:textId="77777777" w:rsidR="00F712F5" w:rsidRPr="00CC3FF2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Toggle button</w:t>
            </w:r>
          </w:p>
        </w:tc>
        <w:tc>
          <w:tcPr>
            <w:tcW w:w="1150" w:type="dxa"/>
          </w:tcPr>
          <w:p w14:paraId="27230D7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6C8A6D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AB61FD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7F02D6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GUISpecifyService class, and GUISearchUsers</w:t>
            </w:r>
          </w:p>
        </w:tc>
      </w:tr>
      <w:tr w:rsidR="00F712F5" w:rsidRPr="00D04C69" w14:paraId="1111182B" w14:textId="77777777" w:rsidTr="00740BE5">
        <w:tc>
          <w:tcPr>
            <w:tcW w:w="1278" w:type="dxa"/>
          </w:tcPr>
          <w:p w14:paraId="3991829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E4C895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Toolkit drop down list</w:t>
            </w:r>
          </w:p>
        </w:tc>
        <w:tc>
          <w:tcPr>
            <w:tcW w:w="1150" w:type="dxa"/>
          </w:tcPr>
          <w:p w14:paraId="793DB34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F14BC5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6989F29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2970" w:type="dxa"/>
          </w:tcPr>
          <w:p w14:paraId="6C2CE31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GUIEditTransformer class </w:t>
            </w:r>
          </w:p>
        </w:tc>
      </w:tr>
      <w:tr w:rsidR="00F712F5" w:rsidRPr="00D04C69" w14:paraId="02115D77" w14:textId="77777777" w:rsidTr="00740BE5">
        <w:tc>
          <w:tcPr>
            <w:tcW w:w="1278" w:type="dxa"/>
          </w:tcPr>
          <w:p w14:paraId="57D8D44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453A904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malformed URI errors</w:t>
            </w:r>
          </w:p>
        </w:tc>
        <w:tc>
          <w:tcPr>
            <w:tcW w:w="1150" w:type="dxa"/>
          </w:tcPr>
          <w:p w14:paraId="0887CB6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C931D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2D2999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45A2A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26D09AE7" w14:textId="77777777" w:rsidTr="00740BE5">
        <w:tc>
          <w:tcPr>
            <w:tcW w:w="1278" w:type="dxa"/>
          </w:tcPr>
          <w:p w14:paraId="6F3B528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1D9FD01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pipeline input data errors</w:t>
            </w:r>
          </w:p>
        </w:tc>
        <w:tc>
          <w:tcPr>
            <w:tcW w:w="1150" w:type="dxa"/>
          </w:tcPr>
          <w:p w14:paraId="32CBF8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1426A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E1C13F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63693C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07F1F604" w14:textId="77777777" w:rsidTr="00740BE5">
        <w:tc>
          <w:tcPr>
            <w:tcW w:w="1278" w:type="dxa"/>
          </w:tcPr>
          <w:p w14:paraId="2BD366C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81A0E52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pipeline time outs</w:t>
            </w:r>
          </w:p>
        </w:tc>
        <w:tc>
          <w:tcPr>
            <w:tcW w:w="1150" w:type="dxa"/>
          </w:tcPr>
          <w:p w14:paraId="4AA4449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AE7544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7990D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5A0E15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6432EAF1" w14:textId="77777777" w:rsidTr="00740BE5">
        <w:tc>
          <w:tcPr>
            <w:tcW w:w="1278" w:type="dxa"/>
          </w:tcPr>
          <w:p w14:paraId="6877B36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532A0F85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query syntax errors</w:t>
            </w:r>
          </w:p>
        </w:tc>
        <w:tc>
          <w:tcPr>
            <w:tcW w:w="1150" w:type="dxa"/>
          </w:tcPr>
          <w:p w14:paraId="0FA2356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CE6E9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18BADB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69383C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4BCA22B4" w14:textId="77777777" w:rsidTr="00740BE5">
        <w:tc>
          <w:tcPr>
            <w:tcW w:w="1278" w:type="dxa"/>
          </w:tcPr>
          <w:p w14:paraId="106BF93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9458343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 xml:space="preserve">Total number of </w:t>
            </w:r>
            <w:r>
              <w:lastRenderedPageBreak/>
              <w:t>service execution errors</w:t>
            </w:r>
          </w:p>
        </w:tc>
        <w:tc>
          <w:tcPr>
            <w:tcW w:w="1150" w:type="dxa"/>
          </w:tcPr>
          <w:p w14:paraId="1AC95C9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9F29A2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B10769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1A2C0C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33E7918E" w14:textId="77777777" w:rsidTr="00740BE5">
        <w:tc>
          <w:tcPr>
            <w:tcW w:w="1278" w:type="dxa"/>
          </w:tcPr>
          <w:p w14:paraId="24A224C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B6930B7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service input data errors</w:t>
            </w:r>
          </w:p>
        </w:tc>
        <w:tc>
          <w:tcPr>
            <w:tcW w:w="1150" w:type="dxa"/>
          </w:tcPr>
          <w:p w14:paraId="0D7EE18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79FCED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CEE82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4ADA03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32A2FB78" w14:textId="77777777" w:rsidTr="00740BE5">
        <w:tc>
          <w:tcPr>
            <w:tcW w:w="1278" w:type="dxa"/>
          </w:tcPr>
          <w:p w14:paraId="55C7C3E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BB48F5F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service time outs</w:t>
            </w:r>
          </w:p>
        </w:tc>
        <w:tc>
          <w:tcPr>
            <w:tcW w:w="1150" w:type="dxa"/>
          </w:tcPr>
          <w:p w14:paraId="08ED30C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E748F6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8AEC8E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45DEEE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63E12940" w14:textId="77777777" w:rsidTr="00740BE5">
        <w:tc>
          <w:tcPr>
            <w:tcW w:w="1278" w:type="dxa"/>
          </w:tcPr>
          <w:p w14:paraId="3196057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35D262F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services registered</w:t>
            </w:r>
          </w:p>
        </w:tc>
        <w:tc>
          <w:tcPr>
            <w:tcW w:w="1150" w:type="dxa"/>
          </w:tcPr>
          <w:p w14:paraId="078EC58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B3B6C9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1C25D7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8893C7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766EA345" w14:textId="77777777" w:rsidTr="00740BE5">
        <w:tc>
          <w:tcPr>
            <w:tcW w:w="1278" w:type="dxa"/>
          </w:tcPr>
          <w:p w14:paraId="4FF8577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53F3FB4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Total number of zero pipeline results errors</w:t>
            </w:r>
          </w:p>
        </w:tc>
        <w:tc>
          <w:tcPr>
            <w:tcW w:w="1150" w:type="dxa"/>
          </w:tcPr>
          <w:p w14:paraId="667B91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2D9B85B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264FD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74F409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776AA321" w14:textId="77777777" w:rsidTr="00740BE5">
        <w:tc>
          <w:tcPr>
            <w:tcW w:w="1278" w:type="dxa"/>
          </w:tcPr>
          <w:p w14:paraId="0D7A7EE9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F637967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Transformer</w:t>
            </w:r>
          </w:p>
        </w:tc>
        <w:tc>
          <w:tcPr>
            <w:tcW w:w="1150" w:type="dxa"/>
          </w:tcPr>
          <w:p w14:paraId="1635263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007852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B8C61C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39071C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712F5" w:rsidRPr="00D04C69" w14:paraId="415EA4F4" w14:textId="77777777" w:rsidTr="00740BE5">
        <w:tc>
          <w:tcPr>
            <w:tcW w:w="1278" w:type="dxa"/>
          </w:tcPr>
          <w:p w14:paraId="51012B2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34E0CB30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URIs</w:t>
            </w:r>
          </w:p>
        </w:tc>
        <w:tc>
          <w:tcPr>
            <w:tcW w:w="1150" w:type="dxa"/>
          </w:tcPr>
          <w:p w14:paraId="2EDFB26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6CAE0B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01BD68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700B64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712F5" w:rsidRPr="00D04C69" w14:paraId="1C77D08E" w14:textId="77777777" w:rsidTr="00740BE5">
        <w:tc>
          <w:tcPr>
            <w:tcW w:w="1278" w:type="dxa"/>
          </w:tcPr>
          <w:p w14:paraId="66EAFD94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00F07E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URL</w:t>
            </w:r>
          </w:p>
        </w:tc>
        <w:tc>
          <w:tcPr>
            <w:tcW w:w="1150" w:type="dxa"/>
          </w:tcPr>
          <w:p w14:paraId="3BAF33C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B61899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7E775A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059ABE0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Service class</w:t>
            </w:r>
          </w:p>
        </w:tc>
      </w:tr>
      <w:tr w:rsidR="00F712F5" w:rsidRPr="00D04C69" w14:paraId="2621809F" w14:textId="77777777" w:rsidTr="00740BE5">
        <w:tc>
          <w:tcPr>
            <w:tcW w:w="1278" w:type="dxa"/>
          </w:tcPr>
          <w:p w14:paraId="3B88A7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481A5FE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User account</w:t>
            </w:r>
          </w:p>
        </w:tc>
        <w:tc>
          <w:tcPr>
            <w:tcW w:w="1150" w:type="dxa"/>
          </w:tcPr>
          <w:p w14:paraId="7CC9A96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F75EEF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4A5CC23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393549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Regular User class</w:t>
            </w:r>
          </w:p>
        </w:tc>
      </w:tr>
      <w:tr w:rsidR="00F712F5" w:rsidRPr="00D04C69" w14:paraId="5398F3D1" w14:textId="77777777" w:rsidTr="00740BE5">
        <w:tc>
          <w:tcPr>
            <w:tcW w:w="1278" w:type="dxa"/>
          </w:tcPr>
          <w:p w14:paraId="6E50241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3852F0B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Users’ pipeline execution histories</w:t>
            </w:r>
          </w:p>
        </w:tc>
        <w:tc>
          <w:tcPr>
            <w:tcW w:w="1150" w:type="dxa"/>
          </w:tcPr>
          <w:p w14:paraId="776A84BF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C7385B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DE119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056236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</w:t>
            </w:r>
          </w:p>
        </w:tc>
      </w:tr>
      <w:tr w:rsidR="00F712F5" w:rsidRPr="00D04C69" w14:paraId="73676F95" w14:textId="77777777" w:rsidTr="00740BE5">
        <w:tc>
          <w:tcPr>
            <w:tcW w:w="1278" w:type="dxa"/>
          </w:tcPr>
          <w:p w14:paraId="2DCE8B1E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7BBD0D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Values</w:t>
            </w:r>
          </w:p>
        </w:tc>
        <w:tc>
          <w:tcPr>
            <w:tcW w:w="1150" w:type="dxa"/>
          </w:tcPr>
          <w:p w14:paraId="2B47CB3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C4C6B5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1ABE47A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0CF150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GUIEditMapper class</w:t>
            </w:r>
          </w:p>
        </w:tc>
      </w:tr>
      <w:tr w:rsidR="00F712F5" w:rsidRPr="00D04C69" w14:paraId="47491A0C" w14:textId="77777777" w:rsidTr="00740BE5">
        <w:tc>
          <w:tcPr>
            <w:tcW w:w="1278" w:type="dxa"/>
          </w:tcPr>
          <w:p w14:paraId="62309B7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DCA0E0E" w14:textId="77777777" w:rsidR="00F712F5" w:rsidRPr="00754A9F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754A9F">
              <w:rPr>
                <w:szCs w:val="26"/>
              </w:rPr>
              <w:t>View Arguments button</w:t>
            </w:r>
          </w:p>
        </w:tc>
        <w:tc>
          <w:tcPr>
            <w:tcW w:w="1150" w:type="dxa"/>
          </w:tcPr>
          <w:p w14:paraId="4B8A34C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016D21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68781F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2792D6D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GUIViewServiceDetails class</w:t>
            </w:r>
          </w:p>
        </w:tc>
      </w:tr>
      <w:tr w:rsidR="00F712F5" w:rsidRPr="00D04C69" w14:paraId="64F04768" w14:textId="77777777" w:rsidTr="00740BE5">
        <w:tc>
          <w:tcPr>
            <w:tcW w:w="1278" w:type="dxa"/>
          </w:tcPr>
          <w:p w14:paraId="5A7928A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751A91BF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CC3FF2">
              <w:rPr>
                <w:szCs w:val="26"/>
              </w:rPr>
              <w:t>View Details button</w:t>
            </w:r>
          </w:p>
        </w:tc>
        <w:tc>
          <w:tcPr>
            <w:tcW w:w="1150" w:type="dxa"/>
          </w:tcPr>
          <w:p w14:paraId="175633D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6110794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0098A6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190EB98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3E6DB07C" w14:textId="77777777" w:rsidTr="00740BE5">
        <w:tc>
          <w:tcPr>
            <w:tcW w:w="1278" w:type="dxa"/>
          </w:tcPr>
          <w:p w14:paraId="70F0590A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F94C2ED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Viewer Set</w:t>
            </w:r>
          </w:p>
        </w:tc>
        <w:tc>
          <w:tcPr>
            <w:tcW w:w="1150" w:type="dxa"/>
          </w:tcPr>
          <w:p w14:paraId="1906E65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38BECB0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A7FB35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00F1A3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 class</w:t>
            </w:r>
          </w:p>
        </w:tc>
      </w:tr>
      <w:tr w:rsidR="00F712F5" w:rsidRPr="00D04C69" w14:paraId="1D0CD5F5" w14:textId="77777777" w:rsidTr="00740BE5">
        <w:tc>
          <w:tcPr>
            <w:tcW w:w="1278" w:type="dxa"/>
          </w:tcPr>
          <w:p w14:paraId="11184C3B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C313C56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Viewer set dropdown list</w:t>
            </w:r>
          </w:p>
        </w:tc>
        <w:tc>
          <w:tcPr>
            <w:tcW w:w="1150" w:type="dxa"/>
          </w:tcPr>
          <w:p w14:paraId="37E4A55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9A76B8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06D5A02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C6D6D7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GUISpecifyPipeline, GUISpecifyServices, GUISpecifyHistory, GUISpecifyQuery classes</w:t>
            </w:r>
          </w:p>
        </w:tc>
      </w:tr>
      <w:tr w:rsidR="00F712F5" w:rsidRPr="00D04C69" w14:paraId="3205C2DE" w14:textId="77777777" w:rsidTr="00740BE5">
        <w:tc>
          <w:tcPr>
            <w:tcW w:w="1278" w:type="dxa"/>
          </w:tcPr>
          <w:p w14:paraId="1078D12D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5FD7588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Viewers</w:t>
            </w:r>
          </w:p>
        </w:tc>
        <w:tc>
          <w:tcPr>
            <w:tcW w:w="1150" w:type="dxa"/>
          </w:tcPr>
          <w:p w14:paraId="67928F2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C8A1C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970DB2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599486D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</w:t>
            </w:r>
          </w:p>
        </w:tc>
      </w:tr>
      <w:tr w:rsidR="00F712F5" w:rsidRPr="00D04C69" w14:paraId="650AD221" w14:textId="77777777" w:rsidTr="00740BE5">
        <w:tc>
          <w:tcPr>
            <w:tcW w:w="1278" w:type="dxa"/>
          </w:tcPr>
          <w:p w14:paraId="2211938B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7560D9F" w14:textId="77777777" w:rsidR="00F712F5" w:rsidRPr="0045056E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45056E">
              <w:rPr>
                <w:szCs w:val="26"/>
              </w:rPr>
              <w:t>Visko module installer script, module</w:t>
            </w:r>
          </w:p>
        </w:tc>
        <w:tc>
          <w:tcPr>
            <w:tcW w:w="1150" w:type="dxa"/>
          </w:tcPr>
          <w:p w14:paraId="5B55433C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10130A8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260" w:type="dxa"/>
          </w:tcPr>
          <w:p w14:paraId="55B4916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2970" w:type="dxa"/>
          </w:tcPr>
          <w:p w14:paraId="0B3AACF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 possible attribute of Service class, still need to review. </w:t>
            </w:r>
          </w:p>
        </w:tc>
      </w:tr>
      <w:tr w:rsidR="00F712F5" w:rsidRPr="00D04C69" w14:paraId="53351C65" w14:textId="77777777" w:rsidTr="00740BE5">
        <w:tc>
          <w:tcPr>
            <w:tcW w:w="1278" w:type="dxa"/>
          </w:tcPr>
          <w:p w14:paraId="6B2C17A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5933496" w14:textId="77777777" w:rsidR="00F712F5" w:rsidRDefault="00F712F5" w:rsidP="00B71D5E">
            <w:pPr>
              <w:rPr>
                <w:sz w:val="22"/>
                <w:szCs w:val="22"/>
              </w:rPr>
            </w:pPr>
            <w:r>
              <w:t>VisKo’s web server</w:t>
            </w:r>
          </w:p>
        </w:tc>
        <w:tc>
          <w:tcPr>
            <w:tcW w:w="1150" w:type="dxa"/>
          </w:tcPr>
          <w:p w14:paraId="4B5521D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1C008D5A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C3B716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F7AC06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Not relevant to our system. </w:t>
            </w:r>
          </w:p>
        </w:tc>
      </w:tr>
      <w:tr w:rsidR="00F712F5" w:rsidRPr="00D04C69" w14:paraId="12FD6B9D" w14:textId="77777777" w:rsidTr="00740BE5">
        <w:tc>
          <w:tcPr>
            <w:tcW w:w="1278" w:type="dxa"/>
          </w:tcPr>
          <w:p w14:paraId="378F1FD7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08C54A1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Visualization Abstraction</w:t>
            </w:r>
          </w:p>
        </w:tc>
        <w:tc>
          <w:tcPr>
            <w:tcW w:w="1150" w:type="dxa"/>
          </w:tcPr>
          <w:p w14:paraId="13B7CC5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D26EEB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29A186E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34C209C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Query class</w:t>
            </w:r>
          </w:p>
        </w:tc>
      </w:tr>
      <w:tr w:rsidR="00F712F5" w:rsidRPr="00D04C69" w14:paraId="3857281E" w14:textId="77777777" w:rsidTr="00740BE5">
        <w:tc>
          <w:tcPr>
            <w:tcW w:w="1278" w:type="dxa"/>
          </w:tcPr>
          <w:p w14:paraId="1F161D7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2E75E169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Visualize element</w:t>
            </w:r>
          </w:p>
        </w:tc>
        <w:tc>
          <w:tcPr>
            <w:tcW w:w="1150" w:type="dxa"/>
          </w:tcPr>
          <w:p w14:paraId="7B5537EE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0F4FADE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ECF6E4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76C6813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</w:t>
            </w:r>
            <w:proofErr w:type="gramStart"/>
            <w:r>
              <w:rPr>
                <w:szCs w:val="26"/>
              </w:rPr>
              <w:t>of  GUIRegularHeading</w:t>
            </w:r>
            <w:proofErr w:type="gramEnd"/>
            <w:r>
              <w:rPr>
                <w:szCs w:val="26"/>
              </w:rPr>
              <w:t xml:space="preserve"> class</w:t>
            </w:r>
          </w:p>
        </w:tc>
      </w:tr>
      <w:tr w:rsidR="00F712F5" w:rsidRPr="00D04C69" w14:paraId="0D0954DD" w14:textId="77777777" w:rsidTr="00740BE5">
        <w:tc>
          <w:tcPr>
            <w:tcW w:w="1278" w:type="dxa"/>
          </w:tcPr>
          <w:p w14:paraId="02AACF5C" w14:textId="77777777" w:rsidR="00F712F5" w:rsidRPr="00915AE0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6DE1A255" w14:textId="77777777" w:rsidR="00F712F5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Error </w:t>
            </w:r>
            <w:r>
              <w:rPr>
                <w:szCs w:val="26"/>
              </w:rPr>
              <w:lastRenderedPageBreak/>
              <w:t>message</w:t>
            </w:r>
          </w:p>
        </w:tc>
        <w:tc>
          <w:tcPr>
            <w:tcW w:w="1150" w:type="dxa"/>
          </w:tcPr>
          <w:p w14:paraId="041D93A4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7DB5AF4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3E111EB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  <w:vAlign w:val="center"/>
          </w:tcPr>
          <w:p w14:paraId="31D32A45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A86BBF">
              <w:rPr>
                <w:color w:val="000000"/>
              </w:rPr>
              <w:t xml:space="preserve">General Error Message used for </w:t>
            </w:r>
            <w:r w:rsidRPr="00A86BBF">
              <w:rPr>
                <w:color w:val="000000"/>
              </w:rPr>
              <w:lastRenderedPageBreak/>
              <w:t>all errors  [</w:t>
            </w:r>
            <w:r>
              <w:rPr>
                <w:color w:val="000000"/>
              </w:rPr>
              <w:t>incorrect password, other errors, etc]</w:t>
            </w:r>
          </w:p>
        </w:tc>
      </w:tr>
      <w:tr w:rsidR="00F712F5" w:rsidRPr="00D04C69" w14:paraId="5E9E5445" w14:textId="77777777" w:rsidTr="00740BE5">
        <w:tc>
          <w:tcPr>
            <w:tcW w:w="1278" w:type="dxa"/>
          </w:tcPr>
          <w:p w14:paraId="3A0953D0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12E12EE1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Regular User Page</w:t>
            </w:r>
          </w:p>
        </w:tc>
        <w:tc>
          <w:tcPr>
            <w:tcW w:w="1150" w:type="dxa"/>
          </w:tcPr>
          <w:p w14:paraId="63D018D2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41551B23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78FEE84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3977A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6622C2F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Broken down into small GUI classes in the system, therefore is not a class. </w:t>
            </w:r>
          </w:p>
        </w:tc>
      </w:tr>
      <w:tr w:rsidR="00F712F5" w:rsidRPr="00D04C69" w14:paraId="44E28923" w14:textId="77777777" w:rsidTr="00740BE5">
        <w:tc>
          <w:tcPr>
            <w:tcW w:w="1278" w:type="dxa"/>
          </w:tcPr>
          <w:p w14:paraId="7B13D366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50" w:type="dxa"/>
          </w:tcPr>
          <w:p w14:paraId="42A1E551" w14:textId="77777777" w:rsidR="00F712F5" w:rsidRDefault="00F712F5" w:rsidP="00B71D5E">
            <w:r>
              <w:rPr>
                <w:szCs w:val="26"/>
              </w:rPr>
              <w:t>Query Statistics</w:t>
            </w:r>
          </w:p>
        </w:tc>
        <w:tc>
          <w:tcPr>
            <w:tcW w:w="1150" w:type="dxa"/>
          </w:tcPr>
          <w:p w14:paraId="57E7389B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90" w:type="dxa"/>
          </w:tcPr>
          <w:p w14:paraId="5C736687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260" w:type="dxa"/>
          </w:tcPr>
          <w:p w14:paraId="5231292D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FA05F3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2970" w:type="dxa"/>
          </w:tcPr>
          <w:p w14:paraId="43057EE9" w14:textId="77777777" w:rsidR="00F712F5" w:rsidRPr="00D04C69" w:rsidRDefault="00F712F5" w:rsidP="00B71D5E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Statistics class.</w:t>
            </w:r>
          </w:p>
        </w:tc>
      </w:tr>
    </w:tbl>
    <w:p w14:paraId="39951BD1" w14:textId="77777777" w:rsidR="00A827E7" w:rsidRDefault="00A827E7">
      <w:pPr>
        <w:overflowPunct/>
        <w:autoSpaceDE/>
        <w:autoSpaceDN/>
        <w:adjustRightInd/>
        <w:textAlignment w:val="auto"/>
        <w:rPr>
          <w:szCs w:val="26"/>
        </w:rPr>
      </w:pPr>
    </w:p>
    <w:p w14:paraId="748E3BA6" w14:textId="77777777" w:rsidR="00A827E7" w:rsidRDefault="00A827E7">
      <w:pPr>
        <w:overflowPunct/>
        <w:autoSpaceDE/>
        <w:autoSpaceDN/>
        <w:adjustRightInd/>
        <w:textAlignment w:val="auto"/>
        <w:rPr>
          <w:szCs w:val="26"/>
        </w:rPr>
      </w:pPr>
    </w:p>
    <w:p w14:paraId="0F933429" w14:textId="77777777" w:rsidR="00F84F03" w:rsidRDefault="0071739B">
      <w:pPr>
        <w:pStyle w:val="Heading2"/>
      </w:pPr>
      <w:bookmarkStart w:id="48" w:name="_Toc254557457"/>
      <w:r>
        <w:t>Candidate Responsibilities</w:t>
      </w:r>
      <w:bookmarkEnd w:id="48"/>
    </w:p>
    <w:p w14:paraId="1D44CF41" w14:textId="77777777" w:rsidR="00A827E7" w:rsidRDefault="00A827E7" w:rsidP="00A827E7"/>
    <w:p w14:paraId="73CFB997" w14:textId="77777777" w:rsidR="001C20D6" w:rsidRDefault="001C20D6" w:rsidP="001C20D6">
      <w:pPr>
        <w:overflowPunct/>
        <w:autoSpaceDE/>
        <w:autoSpaceDN/>
        <w:adjustRightInd/>
        <w:textAlignment w:val="auto"/>
        <w:rPr>
          <w:szCs w:val="26"/>
        </w:rPr>
      </w:pPr>
      <w:r>
        <w:rPr>
          <w:szCs w:val="26"/>
        </w:rPr>
        <w:t>&lt;&lt; List your candidate responsibilities alphabetically. Use a checkmark to indicate the category of the responsibility (Obvious, Discarded or Unsure)</w:t>
      </w:r>
      <w:r w:rsidRPr="00284CA6">
        <w:rPr>
          <w:szCs w:val="26"/>
        </w:rPr>
        <w:t xml:space="preserve">. </w:t>
      </w:r>
      <w:r>
        <w:rPr>
          <w:szCs w:val="26"/>
        </w:rPr>
        <w:t>Write down any individual assumptions, constraints or inconsistencies found throughout the process</w:t>
      </w:r>
      <w:proofErr w:type="gramStart"/>
      <w:r>
        <w:rPr>
          <w:szCs w:val="26"/>
        </w:rPr>
        <w:t>.</w:t>
      </w:r>
      <w:r w:rsidRPr="00284CA6">
        <w:rPr>
          <w:szCs w:val="26"/>
        </w:rPr>
        <w:t>&gt;</w:t>
      </w:r>
      <w:proofErr w:type="gramEnd"/>
      <w:r w:rsidRPr="00284CA6">
        <w:rPr>
          <w:szCs w:val="26"/>
        </w:rPr>
        <w:t>&gt;</w:t>
      </w:r>
    </w:p>
    <w:p w14:paraId="030FD2EA" w14:textId="77777777" w:rsidR="001C20D6" w:rsidRDefault="001C20D6" w:rsidP="001C20D6">
      <w:pPr>
        <w:overflowPunct/>
        <w:autoSpaceDE/>
        <w:autoSpaceDN/>
        <w:adjustRightInd/>
        <w:textAlignment w:val="auto"/>
        <w:rPr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923"/>
        <w:gridCol w:w="1122"/>
        <w:gridCol w:w="1043"/>
        <w:gridCol w:w="1382"/>
        <w:gridCol w:w="2958"/>
      </w:tblGrid>
      <w:tr w:rsidR="00B43183" w:rsidRPr="00D04C69" w14:paraId="0B990A62" w14:textId="77777777" w:rsidTr="00B43183">
        <w:tc>
          <w:tcPr>
            <w:tcW w:w="1792" w:type="dxa"/>
            <w:shd w:val="clear" w:color="auto" w:fill="999999"/>
          </w:tcPr>
          <w:p w14:paraId="111B14A2" w14:textId="77777777" w:rsidR="00B43183" w:rsidRPr="00D04C69" w:rsidRDefault="00B43183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871" w:type="dxa"/>
            <w:shd w:val="clear" w:color="auto" w:fill="999999"/>
          </w:tcPr>
          <w:p w14:paraId="530833A4" w14:textId="63921CDD" w:rsidR="00B43183" w:rsidRPr="00D04C69" w:rsidRDefault="00B43183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Verb Phrase </w:t>
            </w:r>
          </w:p>
        </w:tc>
        <w:tc>
          <w:tcPr>
            <w:tcW w:w="1123" w:type="dxa"/>
            <w:shd w:val="clear" w:color="auto" w:fill="999999"/>
          </w:tcPr>
          <w:p w14:paraId="56F3321E" w14:textId="0BBFAACD" w:rsidR="00B43183" w:rsidRPr="00D04C69" w:rsidRDefault="00B43183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045" w:type="dxa"/>
            <w:shd w:val="clear" w:color="auto" w:fill="999999"/>
          </w:tcPr>
          <w:p w14:paraId="4AD67A45" w14:textId="77777777" w:rsidR="00B43183" w:rsidRPr="00D04C69" w:rsidRDefault="00B43183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385" w:type="dxa"/>
            <w:shd w:val="clear" w:color="auto" w:fill="999999"/>
          </w:tcPr>
          <w:p w14:paraId="211D8CF3" w14:textId="77777777" w:rsidR="00B43183" w:rsidRPr="00D04C69" w:rsidRDefault="00B43183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3000" w:type="dxa"/>
            <w:shd w:val="clear" w:color="auto" w:fill="999999"/>
          </w:tcPr>
          <w:p w14:paraId="05B4FEA1" w14:textId="77777777" w:rsidR="00B43183" w:rsidRPr="00D04C69" w:rsidRDefault="00B43183" w:rsidP="00D04C6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B43183" w:rsidRPr="00D04C69" w14:paraId="0359011D" w14:textId="77777777" w:rsidTr="00B43183">
        <w:tc>
          <w:tcPr>
            <w:tcW w:w="1792" w:type="dxa"/>
          </w:tcPr>
          <w:p w14:paraId="0930054E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871" w:type="dxa"/>
          </w:tcPr>
          <w:p w14:paraId="5561775B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23" w:type="dxa"/>
          </w:tcPr>
          <w:p w14:paraId="1248418D" w14:textId="7CB20B1E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45" w:type="dxa"/>
          </w:tcPr>
          <w:p w14:paraId="79078B3F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85" w:type="dxa"/>
          </w:tcPr>
          <w:p w14:paraId="3175E59A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000" w:type="dxa"/>
          </w:tcPr>
          <w:p w14:paraId="12F60636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B43183" w:rsidRPr="00D04C69" w14:paraId="450B2C1E" w14:textId="77777777" w:rsidTr="00B43183">
        <w:tc>
          <w:tcPr>
            <w:tcW w:w="1792" w:type="dxa"/>
          </w:tcPr>
          <w:p w14:paraId="088C718E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871" w:type="dxa"/>
          </w:tcPr>
          <w:p w14:paraId="2C216700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23" w:type="dxa"/>
          </w:tcPr>
          <w:p w14:paraId="0EED1B06" w14:textId="172CC8D6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45" w:type="dxa"/>
          </w:tcPr>
          <w:p w14:paraId="39325EC4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85" w:type="dxa"/>
          </w:tcPr>
          <w:p w14:paraId="5C6A57C6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000" w:type="dxa"/>
          </w:tcPr>
          <w:p w14:paraId="76B62736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B43183" w:rsidRPr="00D04C69" w14:paraId="71C1BFF3" w14:textId="77777777" w:rsidTr="00B43183">
        <w:tc>
          <w:tcPr>
            <w:tcW w:w="1792" w:type="dxa"/>
          </w:tcPr>
          <w:p w14:paraId="58A84B25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871" w:type="dxa"/>
          </w:tcPr>
          <w:p w14:paraId="7DA950EA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23" w:type="dxa"/>
          </w:tcPr>
          <w:p w14:paraId="4B57B8E3" w14:textId="187939C1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45" w:type="dxa"/>
          </w:tcPr>
          <w:p w14:paraId="7F5CAC43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85" w:type="dxa"/>
          </w:tcPr>
          <w:p w14:paraId="21497157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000" w:type="dxa"/>
          </w:tcPr>
          <w:p w14:paraId="198DD8C5" w14:textId="77777777" w:rsidR="00B43183" w:rsidRPr="00D04C69" w:rsidRDefault="00B43183" w:rsidP="00D04C69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</w:tbl>
    <w:p w14:paraId="30EDCAEF" w14:textId="77777777" w:rsidR="001C20D6" w:rsidRDefault="001C20D6" w:rsidP="001C20D6">
      <w:pPr>
        <w:overflowPunct/>
        <w:autoSpaceDE/>
        <w:autoSpaceDN/>
        <w:adjustRightInd/>
        <w:textAlignment w:val="auto"/>
        <w:rPr>
          <w:szCs w:val="26"/>
        </w:rPr>
      </w:pPr>
    </w:p>
    <w:p w14:paraId="2D8EFDD4" w14:textId="77777777" w:rsidR="002B5FB2" w:rsidRDefault="002B5FB2" w:rsidP="002B5FB2">
      <w:pPr>
        <w:pStyle w:val="Heading2"/>
      </w:pPr>
      <w:bookmarkStart w:id="49" w:name="_Toc254557458"/>
      <w:r>
        <w:t>CRC Cards</w:t>
      </w:r>
      <w:bookmarkEnd w:id="49"/>
    </w:p>
    <w:p w14:paraId="61AC8109" w14:textId="77777777" w:rsidR="002B5FB2" w:rsidRDefault="002B5FB2" w:rsidP="002B5FB2"/>
    <w:p w14:paraId="31DF1A00" w14:textId="77777777" w:rsidR="002B5FB2" w:rsidRDefault="006171F8" w:rsidP="002B5FB2">
      <w:pPr>
        <w:overflowPunct/>
        <w:autoSpaceDE/>
        <w:autoSpaceDN/>
        <w:adjustRightInd/>
        <w:textAlignment w:val="auto"/>
      </w:pPr>
      <w:r>
        <w:rPr>
          <w:szCs w:val="26"/>
        </w:rPr>
        <w:t xml:space="preserve">&lt;&lt; </w:t>
      </w:r>
      <w:r w:rsidR="002B5FB2">
        <w:rPr>
          <w:szCs w:val="26"/>
        </w:rPr>
        <w:t xml:space="preserve">Write one CRC card per class </w:t>
      </w:r>
      <w:r>
        <w:rPr>
          <w:szCs w:val="26"/>
        </w:rPr>
        <w:t>by assigning responsibilities to appropriate classes based on the work of the previous two subsections</w:t>
      </w:r>
      <w:proofErr w:type="gramStart"/>
      <w:r>
        <w:rPr>
          <w:szCs w:val="26"/>
        </w:rPr>
        <w:t>.&gt;</w:t>
      </w:r>
      <w:proofErr w:type="gramEnd"/>
      <w:r>
        <w:rPr>
          <w:szCs w:val="26"/>
        </w:rPr>
        <w:t>&gt;</w:t>
      </w:r>
    </w:p>
    <w:p w14:paraId="56F542C6" w14:textId="77777777" w:rsidR="002B5FB2" w:rsidRDefault="002B5FB2" w:rsidP="002B5FB2"/>
    <w:p w14:paraId="1A0F786E" w14:textId="77777777" w:rsidR="002B5FB2" w:rsidRDefault="002B5FB2" w:rsidP="002B5FB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2B5FB2" w:rsidRPr="00101304" w14:paraId="335AC644" w14:textId="77777777" w:rsidTr="006171F8">
        <w:tc>
          <w:tcPr>
            <w:tcW w:w="9198" w:type="dxa"/>
            <w:gridSpan w:val="2"/>
          </w:tcPr>
          <w:p w14:paraId="5E8BC6E9" w14:textId="77777777" w:rsidR="002B5FB2" w:rsidRPr="00101304" w:rsidRDefault="002B5FB2" w:rsidP="006171F8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 w:rsidR="006171F8">
              <w:t>&lt;&lt;Name of the class&gt;&gt;</w:t>
            </w:r>
          </w:p>
        </w:tc>
      </w:tr>
      <w:tr w:rsidR="002B5FB2" w:rsidRPr="00101304" w14:paraId="6CF16F5E" w14:textId="77777777" w:rsidTr="006171F8">
        <w:tc>
          <w:tcPr>
            <w:tcW w:w="9198" w:type="dxa"/>
            <w:gridSpan w:val="2"/>
          </w:tcPr>
          <w:p w14:paraId="3C74EE94" w14:textId="77777777" w:rsidR="002B5FB2" w:rsidRPr="009D3F3E" w:rsidRDefault="002B5FB2" w:rsidP="006171F8">
            <w:r>
              <w:rPr>
                <w:b/>
              </w:rPr>
              <w:t xml:space="preserve">Description: </w:t>
            </w:r>
            <w:r w:rsidR="006171F8">
              <w:t>&lt;&lt;Short description of the class&gt;&gt;</w:t>
            </w:r>
          </w:p>
        </w:tc>
      </w:tr>
      <w:tr w:rsidR="006171F8" w:rsidRPr="00101304" w14:paraId="28A662A0" w14:textId="77777777" w:rsidTr="006171F8">
        <w:trPr>
          <w:trHeight w:val="920"/>
        </w:trPr>
        <w:tc>
          <w:tcPr>
            <w:tcW w:w="4518" w:type="dxa"/>
          </w:tcPr>
          <w:p w14:paraId="054A4D8E" w14:textId="77777777" w:rsidR="006171F8" w:rsidRPr="00101304" w:rsidRDefault="006171F8" w:rsidP="00D04C69">
            <w:pPr>
              <w:rPr>
                <w:b/>
              </w:rPr>
            </w:pP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8E035A" w14:textId="77777777" w:rsidR="006171F8" w:rsidRDefault="006171F8" w:rsidP="006171F8">
            <w:r>
              <w:t>- &lt;&lt;Responsibility 1&gt;&gt;</w:t>
            </w:r>
          </w:p>
          <w:p w14:paraId="79234119" w14:textId="77777777" w:rsidR="006171F8" w:rsidRDefault="006171F8" w:rsidP="006171F8">
            <w:r>
              <w:t>- &lt;&lt;Responsibility 2&gt;&gt;</w:t>
            </w:r>
          </w:p>
          <w:p w14:paraId="58855F21" w14:textId="77777777" w:rsidR="006171F8" w:rsidRPr="00101304" w:rsidRDefault="006171F8" w:rsidP="006171F8">
            <w:pPr>
              <w:rPr>
                <w:b/>
              </w:rPr>
            </w:pPr>
            <w:r>
              <w:t>…</w:t>
            </w:r>
          </w:p>
        </w:tc>
        <w:tc>
          <w:tcPr>
            <w:tcW w:w="4680" w:type="dxa"/>
          </w:tcPr>
          <w:p w14:paraId="0F9F695B" w14:textId="77777777" w:rsidR="006171F8" w:rsidRDefault="006171F8" w:rsidP="00D04C6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71997EE7" w14:textId="77777777" w:rsidR="006171F8" w:rsidRPr="006171F8" w:rsidRDefault="006171F8" w:rsidP="006171F8">
            <w:r w:rsidRPr="006171F8">
              <w:t>&lt;&lt; Not used at this time &gt;&gt;</w:t>
            </w:r>
          </w:p>
        </w:tc>
      </w:tr>
      <w:tr w:rsidR="006171F8" w:rsidRPr="00101304" w14:paraId="3C9001D4" w14:textId="77777777" w:rsidTr="006171F8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14:paraId="12224D99" w14:textId="77777777" w:rsidR="006171F8" w:rsidRPr="006171F8" w:rsidRDefault="006171F8" w:rsidP="00D04C6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4907A645" w14:textId="77777777" w:rsidR="006171F8" w:rsidRDefault="006171F8" w:rsidP="00D04C69">
            <w:r>
              <w:t>&lt;&lt;Comments if any, e.g., justifications and known attributes&gt;&gt;</w:t>
            </w:r>
          </w:p>
          <w:p w14:paraId="45828E0A" w14:textId="77777777" w:rsidR="006171F8" w:rsidRDefault="006171F8" w:rsidP="00D04C69"/>
        </w:tc>
      </w:tr>
    </w:tbl>
    <w:p w14:paraId="7BA306F1" w14:textId="77777777" w:rsidR="002B5FB2" w:rsidRDefault="002B5FB2" w:rsidP="002B5FB2"/>
    <w:p w14:paraId="384E3F17" w14:textId="77777777" w:rsidR="00F84F03" w:rsidRDefault="00F84F03">
      <w:pPr>
        <w:numPr>
          <w:ilvl w:val="0"/>
          <w:numId w:val="13"/>
        </w:numPr>
        <w:rPr>
          <w:vanish/>
          <w:sz w:val="24"/>
          <w:szCs w:val="24"/>
        </w:rPr>
      </w:pPr>
    </w:p>
    <w:sectPr w:rsidR="00F84F03" w:rsidSect="00192485">
      <w:pgSz w:w="12240" w:h="15840" w:code="1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7563B" w14:textId="77777777" w:rsidR="00433C50" w:rsidRDefault="00433C50">
      <w:r>
        <w:separator/>
      </w:r>
    </w:p>
  </w:endnote>
  <w:endnote w:type="continuationSeparator" w:id="0">
    <w:p w14:paraId="540D4B8B" w14:textId="77777777" w:rsidR="00433C50" w:rsidRDefault="0043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433C50" w14:paraId="393B7F99" w14:textId="77777777">
      <w:tc>
        <w:tcPr>
          <w:tcW w:w="4428" w:type="dxa"/>
        </w:tcPr>
        <w:p w14:paraId="29433004" w14:textId="53EE2400" w:rsidR="00433C50" w:rsidRDefault="00433C50">
          <w:pPr>
            <w:pStyle w:val="Footer"/>
          </w:pPr>
          <w:r>
            <w:rPr>
              <w:color w:val="000000"/>
            </w:rPr>
            <w:sym w:font="Symbol" w:char="F0D3"/>
          </w:r>
          <w:r>
            <w:rPr>
              <w:color w:val="000000"/>
            </w:rPr>
            <w:t xml:space="preserve"> 20014</w:t>
          </w:r>
          <w:r w:rsidR="00740BE5">
            <w:fldChar w:fldCharType="begin"/>
          </w:r>
          <w:r w:rsidR="00740BE5">
            <w:instrText xml:space="preserve"> DOCPROPERTY "Company"  \* MERGEFORMAT </w:instrText>
          </w:r>
          <w:r w:rsidR="00740BE5">
            <w:fldChar w:fldCharType="separate"/>
          </w:r>
          <w:r>
            <w:t>&lt;Leaf Development&gt;</w:t>
          </w:r>
          <w:r w:rsidR="00740BE5">
            <w:fldChar w:fldCharType="end"/>
          </w:r>
        </w:p>
      </w:tc>
      <w:tc>
        <w:tcPr>
          <w:tcW w:w="4428" w:type="dxa"/>
        </w:tcPr>
        <w:p w14:paraId="1195C1E1" w14:textId="77777777" w:rsidR="00433C50" w:rsidRDefault="00433C50">
          <w:pPr>
            <w:pStyle w:val="Footer"/>
            <w:jc w:val="right"/>
          </w:pPr>
          <w:r>
            <w:t>&lt;Drive:\Directory\Filename.ext&gt;</w:t>
          </w:r>
        </w:p>
      </w:tc>
    </w:tr>
  </w:tbl>
  <w:p w14:paraId="3A9AE687" w14:textId="77777777" w:rsidR="00433C50" w:rsidRDefault="00433C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433C50" w14:paraId="4F8C19EC" w14:textId="77777777">
      <w:trPr>
        <w:trHeight w:hRule="exact" w:val="552"/>
      </w:trPr>
      <w:tc>
        <w:tcPr>
          <w:tcW w:w="3060" w:type="dxa"/>
        </w:tcPr>
        <w:p w14:paraId="17F365AF" w14:textId="77777777" w:rsidR="00433C50" w:rsidRDefault="00433C50">
          <w:pPr>
            <w:pStyle w:val="Footer"/>
            <w:spacing w:before="80"/>
          </w:pPr>
        </w:p>
        <w:p w14:paraId="6F90B3DA" w14:textId="77777777" w:rsidR="00433C50" w:rsidRDefault="00433C50">
          <w:pPr>
            <w:pStyle w:val="Footer"/>
            <w:spacing w:before="80"/>
          </w:pPr>
        </w:p>
      </w:tc>
      <w:tc>
        <w:tcPr>
          <w:tcW w:w="2880" w:type="dxa"/>
        </w:tcPr>
        <w:p w14:paraId="1D50A4C3" w14:textId="77777777" w:rsidR="00433C50" w:rsidRDefault="00740BE5" w:rsidP="00951653">
          <w:pPr>
            <w:pStyle w:val="Footer"/>
            <w:spacing w:before="80"/>
            <w:rPr>
              <w:bCs/>
            </w:rPr>
          </w:pPr>
          <w:r>
            <w:fldChar w:fldCharType="begin"/>
          </w:r>
          <w:r>
            <w:instrText xml:space="preserve"> DOCPROPERTY "Company"  \* MERGE</w:instrText>
          </w:r>
          <w:r>
            <w:instrText xml:space="preserve">FORMAT </w:instrText>
          </w:r>
          <w:r>
            <w:fldChar w:fldCharType="separate"/>
          </w:r>
          <w:r w:rsidR="00433C50">
            <w:t>&lt;Leaf Development&gt;</w:t>
          </w:r>
          <w:r>
            <w:fldChar w:fldCharType="end"/>
          </w:r>
        </w:p>
      </w:tc>
      <w:tc>
        <w:tcPr>
          <w:tcW w:w="1980" w:type="dxa"/>
        </w:tcPr>
        <w:p w14:paraId="39CD9C57" w14:textId="77777777" w:rsidR="00433C50" w:rsidRDefault="00433C50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1FF384BB" w14:textId="77777777" w:rsidR="00433C50" w:rsidRDefault="00433C50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740BE5">
            <w:rPr>
              <w:b w:val="0"/>
              <w:bCs/>
              <w:noProof/>
            </w:rPr>
            <w:t>2/21/2014</w:t>
          </w:r>
          <w:r>
            <w:rPr>
              <w:b w:val="0"/>
              <w:bCs/>
            </w:rPr>
            <w:fldChar w:fldCharType="end"/>
          </w:r>
          <w:proofErr w:type="gramStart"/>
          <w:r>
            <w:rPr>
              <w:b w:val="0"/>
              <w:bCs/>
            </w:rPr>
            <w:t xml:space="preserve">   </w:t>
          </w:r>
          <w:proofErr w:type="gramEnd"/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740BE5">
            <w:rPr>
              <w:b w:val="0"/>
              <w:bCs/>
              <w:noProof/>
            </w:rPr>
            <w:t>3:11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5C37CC94" w14:textId="77777777" w:rsidR="00433C50" w:rsidRDefault="00433C50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63B03104" w14:textId="77777777" w:rsidR="00433C50" w:rsidRDefault="00433C50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740BE5">
            <w:rPr>
              <w:b w:val="0"/>
              <w:bCs/>
              <w:noProof/>
            </w:rPr>
            <w:t>4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79554BD4" w14:textId="77777777" w:rsidR="00433C50" w:rsidRDefault="00433C50">
          <w:pPr>
            <w:pStyle w:val="Footer"/>
            <w:spacing w:before="80"/>
          </w:pPr>
        </w:p>
        <w:p w14:paraId="584AFB00" w14:textId="77777777" w:rsidR="00433C50" w:rsidRDefault="00433C50">
          <w:pPr>
            <w:pStyle w:val="Footer"/>
            <w:spacing w:before="80"/>
          </w:pPr>
        </w:p>
      </w:tc>
    </w:tr>
  </w:tbl>
  <w:p w14:paraId="4CCB544A" w14:textId="77777777" w:rsidR="00433C50" w:rsidRDefault="00433C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732CB" w14:textId="77777777" w:rsidR="00433C50" w:rsidRDefault="00433C50">
      <w:r>
        <w:separator/>
      </w:r>
    </w:p>
  </w:footnote>
  <w:footnote w:type="continuationSeparator" w:id="0">
    <w:p w14:paraId="46225FE2" w14:textId="77777777" w:rsidR="00433C50" w:rsidRDefault="00433C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EB92B" w14:textId="77777777" w:rsidR="00433C50" w:rsidRDefault="00433C50">
    <w:pPr>
      <w:rPr>
        <w:sz w:val="24"/>
      </w:rPr>
    </w:pPr>
  </w:p>
  <w:p w14:paraId="1F1266E9" w14:textId="77777777" w:rsidR="00433C50" w:rsidRDefault="00433C50">
    <w:pPr>
      <w:pBdr>
        <w:top w:val="single" w:sz="6" w:space="1" w:color="auto"/>
      </w:pBdr>
      <w:rPr>
        <w:sz w:val="24"/>
      </w:rPr>
    </w:pPr>
  </w:p>
  <w:p w14:paraId="2002CCA4" w14:textId="77777777" w:rsidR="00433C50" w:rsidRDefault="00433C50">
    <w:pPr>
      <w:pStyle w:val="Title"/>
    </w:pPr>
    <w:r>
      <w:t>Leaf Development</w:t>
    </w:r>
  </w:p>
  <w:p w14:paraId="26717ACF" w14:textId="77777777" w:rsidR="00433C50" w:rsidRDefault="00433C50">
    <w:pPr>
      <w:pBdr>
        <w:bottom w:val="single" w:sz="6" w:space="1" w:color="auto"/>
      </w:pBdr>
      <w:jc w:val="right"/>
      <w:rPr>
        <w:sz w:val="24"/>
      </w:rPr>
    </w:pPr>
  </w:p>
  <w:p w14:paraId="6A8118C2" w14:textId="77777777" w:rsidR="00433C50" w:rsidRDefault="00433C50">
    <w:pPr>
      <w:pStyle w:val="Title"/>
    </w:pPr>
  </w:p>
  <w:p w14:paraId="759FC834" w14:textId="77777777" w:rsidR="00433C50" w:rsidRDefault="00433C50">
    <w:pPr>
      <w:pStyle w:val="Title"/>
    </w:pPr>
  </w:p>
  <w:p w14:paraId="0DD06B27" w14:textId="77777777" w:rsidR="00433C50" w:rsidRDefault="00433C50">
    <w:pPr>
      <w:pStyle w:val="Title"/>
    </w:pPr>
  </w:p>
  <w:p w14:paraId="0FAB7F2D" w14:textId="77777777" w:rsidR="00433C50" w:rsidRDefault="00433C50">
    <w:pPr>
      <w:pStyle w:val="Title"/>
    </w:pPr>
  </w:p>
  <w:p w14:paraId="413AAA2E" w14:textId="77777777" w:rsidR="00433C50" w:rsidRDefault="00433C50">
    <w:pPr>
      <w:pStyle w:val="Title"/>
    </w:pPr>
  </w:p>
  <w:p w14:paraId="029F6F78" w14:textId="77777777" w:rsidR="00433C50" w:rsidRDefault="00433C50">
    <w:pPr>
      <w:pStyle w:val="Title"/>
    </w:pPr>
  </w:p>
  <w:p w14:paraId="39841062" w14:textId="77777777" w:rsidR="00433C50" w:rsidRDefault="00433C50">
    <w:pPr>
      <w:pStyle w:val="Title"/>
    </w:pPr>
  </w:p>
  <w:p w14:paraId="1A754584" w14:textId="77777777" w:rsidR="00433C50" w:rsidRDefault="00433C50">
    <w:pPr>
      <w:pStyle w:val="Title"/>
    </w:pPr>
  </w:p>
  <w:p w14:paraId="1FF88F21" w14:textId="77777777" w:rsidR="00433C50" w:rsidRDefault="00433C50">
    <w:pPr>
      <w:pStyle w:val="Title"/>
    </w:pPr>
  </w:p>
  <w:p w14:paraId="1D97A4FB" w14:textId="77777777" w:rsidR="00433C50" w:rsidRDefault="00433C50">
    <w:pPr>
      <w:pStyle w:val="Title"/>
    </w:pPr>
  </w:p>
  <w:p w14:paraId="5DA0E94E" w14:textId="77777777" w:rsidR="00433C50" w:rsidRDefault="00433C50"/>
  <w:p w14:paraId="0123310D" w14:textId="77777777" w:rsidR="00433C50" w:rsidRDefault="00433C50"/>
  <w:p w14:paraId="3E1D7FC9" w14:textId="77777777" w:rsidR="00433C50" w:rsidRDefault="00433C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ED55B" w14:textId="77777777" w:rsidR="00433C50" w:rsidRDefault="00433C50">
    <w:pPr>
      <w:pStyle w:val="Header"/>
    </w:pPr>
    <w:r>
      <w:t>Candidate Classes and Responsibilities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5EB9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00F4634"/>
    <w:multiLevelType w:val="hybridMultilevel"/>
    <w:tmpl w:val="EF5AF49A"/>
    <w:lvl w:ilvl="0" w:tplc="719E15D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5">
    <w:nsid w:val="63921791"/>
    <w:multiLevelType w:val="hybridMultilevel"/>
    <w:tmpl w:val="4140B920"/>
    <w:lvl w:ilvl="0" w:tplc="4E1E238E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68D1"/>
    <w:rsid w:val="00067BA6"/>
    <w:rsid w:val="00074E7A"/>
    <w:rsid w:val="00080368"/>
    <w:rsid w:val="000C49D6"/>
    <w:rsid w:val="00116AA1"/>
    <w:rsid w:val="00144D45"/>
    <w:rsid w:val="00192485"/>
    <w:rsid w:val="001943C1"/>
    <w:rsid w:val="001C20D6"/>
    <w:rsid w:val="00217D36"/>
    <w:rsid w:val="00284CA6"/>
    <w:rsid w:val="002B5FB2"/>
    <w:rsid w:val="00343DBF"/>
    <w:rsid w:val="003E5FD4"/>
    <w:rsid w:val="00403C23"/>
    <w:rsid w:val="004138DD"/>
    <w:rsid w:val="00422517"/>
    <w:rsid w:val="00433C50"/>
    <w:rsid w:val="004F1F3E"/>
    <w:rsid w:val="005471ED"/>
    <w:rsid w:val="005F18EB"/>
    <w:rsid w:val="00613C67"/>
    <w:rsid w:val="006171F8"/>
    <w:rsid w:val="00634505"/>
    <w:rsid w:val="00704B0D"/>
    <w:rsid w:val="00714353"/>
    <w:rsid w:val="0071739B"/>
    <w:rsid w:val="00740BE5"/>
    <w:rsid w:val="00744B42"/>
    <w:rsid w:val="007968D1"/>
    <w:rsid w:val="007A41BA"/>
    <w:rsid w:val="007B7325"/>
    <w:rsid w:val="007C28AC"/>
    <w:rsid w:val="008144AF"/>
    <w:rsid w:val="008205F6"/>
    <w:rsid w:val="008C1568"/>
    <w:rsid w:val="00917BC2"/>
    <w:rsid w:val="00950857"/>
    <w:rsid w:val="00951653"/>
    <w:rsid w:val="00971A8E"/>
    <w:rsid w:val="009A53B1"/>
    <w:rsid w:val="009C70DB"/>
    <w:rsid w:val="009D114B"/>
    <w:rsid w:val="00A827E7"/>
    <w:rsid w:val="00AD2DB4"/>
    <w:rsid w:val="00AE61AB"/>
    <w:rsid w:val="00B2249C"/>
    <w:rsid w:val="00B43183"/>
    <w:rsid w:val="00BA5903"/>
    <w:rsid w:val="00BE06E5"/>
    <w:rsid w:val="00C64409"/>
    <w:rsid w:val="00C66184"/>
    <w:rsid w:val="00CA434C"/>
    <w:rsid w:val="00CB1F1C"/>
    <w:rsid w:val="00CC488C"/>
    <w:rsid w:val="00CC606E"/>
    <w:rsid w:val="00D04C69"/>
    <w:rsid w:val="00D62632"/>
    <w:rsid w:val="00DD7135"/>
    <w:rsid w:val="00DE0452"/>
    <w:rsid w:val="00DF0E2D"/>
    <w:rsid w:val="00DF0F9E"/>
    <w:rsid w:val="00EA7926"/>
    <w:rsid w:val="00EB79D0"/>
    <w:rsid w:val="00F1353A"/>
    <w:rsid w:val="00F26D57"/>
    <w:rsid w:val="00F27A0C"/>
    <w:rsid w:val="00F43CBE"/>
    <w:rsid w:val="00F712F5"/>
    <w:rsid w:val="00F84F03"/>
    <w:rsid w:val="00FA1AB9"/>
    <w:rsid w:val="00F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39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67BA6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table" w:styleId="TableGrid">
    <w:name w:val="Table Grid"/>
    <w:basedOn w:val="TableNormal"/>
    <w:rsid w:val="0071739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B5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5FB2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B43183"/>
    <w:rPr>
      <w:b/>
      <w:sz w:val="28"/>
    </w:rPr>
  </w:style>
  <w:style w:type="character" w:customStyle="1" w:styleId="Heading3Char">
    <w:name w:val="Heading 3 Char"/>
    <w:link w:val="Heading3"/>
    <w:rsid w:val="00B43183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\Course Documents\Rational RequisitePro\ReqProFall01\SRS.dot</Template>
  <TotalTime>5</TotalTime>
  <Pages>17</Pages>
  <Words>3481</Words>
  <Characters>19845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23280</CharactersWithSpaces>
  <SharedDoc>false</SharedDoc>
  <HLinks>
    <vt:vector size="66" baseType="variant"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_Toc62030628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_Toc62030627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_Toc62030626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_Toc62030625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_Toc62030624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_Toc62030623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_Toc62030622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_Toc62030621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_Toc62030620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_Toc62030619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_Toc62030618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keywords/>
  <dc:description/>
  <cp:lastModifiedBy>Maria Cortes</cp:lastModifiedBy>
  <cp:revision>6</cp:revision>
  <cp:lastPrinted>2002-10-31T16:48:00Z</cp:lastPrinted>
  <dcterms:created xsi:type="dcterms:W3CDTF">2014-02-21T06:17:00Z</dcterms:created>
  <dcterms:modified xsi:type="dcterms:W3CDTF">2014-02-21T22:11:00Z</dcterms:modified>
</cp:coreProperties>
</file>