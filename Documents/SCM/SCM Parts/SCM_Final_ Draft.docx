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F480B" w14:textId="77777777" w:rsidR="00F84F03" w:rsidRPr="00D214CD" w:rsidRDefault="00DA1F44" w:rsidP="00942189">
      <w:pPr>
        <w:pStyle w:val="Title"/>
        <w:ind w:left="720" w:hanging="720"/>
        <w:rPr>
          <w:color w:val="000000"/>
        </w:rPr>
      </w:pPr>
      <w:r w:rsidRPr="00D214CD">
        <w:rPr>
          <w:color w:val="000000"/>
        </w:rPr>
        <w:t>Improving Visualization Knowledge (VisKo)</w:t>
      </w:r>
    </w:p>
    <w:p w14:paraId="737B8B49" w14:textId="77777777" w:rsidR="00F84F03" w:rsidRDefault="00F84F03">
      <w:pPr>
        <w:pStyle w:val="Title"/>
      </w:pPr>
      <w:r>
        <w:t>Software Configuration Management Plan</w:t>
      </w:r>
    </w:p>
    <w:p w14:paraId="659B5FAF" w14:textId="77777777" w:rsidR="00F84F03" w:rsidRDefault="00942189">
      <w:pPr>
        <w:pStyle w:val="Subtitle"/>
      </w:pPr>
      <w:r>
        <w:t>Version 1.1</w:t>
      </w:r>
    </w:p>
    <w:p w14:paraId="14B2B9A2" w14:textId="77777777" w:rsidR="00F84F03" w:rsidRDefault="00AB7BFE">
      <w:pPr>
        <w:pStyle w:val="Subtitle"/>
        <w:rPr>
          <w:color w:val="000000"/>
        </w:rPr>
      </w:pPr>
      <w:r>
        <w:fldChar w:fldCharType="begin"/>
      </w:r>
      <w:r>
        <w:instrText xml:space="preserve"> DATE  \* MERGEFORMAT </w:instrText>
      </w:r>
      <w:r>
        <w:fldChar w:fldCharType="separate"/>
      </w:r>
      <w:r>
        <w:rPr>
          <w:noProof/>
        </w:rPr>
        <w:t>2/12/14</w:t>
      </w:r>
      <w:r>
        <w:rPr>
          <w:noProof/>
        </w:rPr>
        <w:fldChar w:fldCharType="end"/>
      </w:r>
    </w:p>
    <w:p w14:paraId="27883566" w14:textId="77777777" w:rsidR="00F84F03" w:rsidRDefault="00F84F03">
      <w:pPr>
        <w:pStyle w:val="DocControlHeading"/>
        <w:sectPr w:rsidR="00F84F0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F7550B7" w14:textId="77777777" w:rsidR="00F84F03" w:rsidRDefault="00F84F03">
      <w:pPr>
        <w:pStyle w:val="DocControlHeading"/>
      </w:pPr>
      <w:bookmarkStart w:id="3" w:name="_Toc253162312"/>
      <w:r>
        <w:lastRenderedPageBreak/>
        <w:t>Document Control</w:t>
      </w:r>
      <w:bookmarkEnd w:id="0"/>
      <w:bookmarkEnd w:id="1"/>
      <w:bookmarkEnd w:id="2"/>
      <w:bookmarkEnd w:id="3"/>
    </w:p>
    <w:p w14:paraId="42A63AF9" w14:textId="77777777" w:rsidR="00F84F03" w:rsidRDefault="00F84F03">
      <w:pPr>
        <w:pStyle w:val="DocControlHeading2"/>
      </w:pPr>
      <w:bookmarkStart w:id="4" w:name="_Toc461626764"/>
      <w:bookmarkStart w:id="5" w:name="_Toc461628994"/>
      <w:bookmarkStart w:id="6" w:name="_Toc461632036"/>
      <w:bookmarkStart w:id="7" w:name="_Toc253162313"/>
      <w:r>
        <w:t>Approval</w:t>
      </w:r>
      <w:bookmarkEnd w:id="4"/>
      <w:bookmarkEnd w:id="5"/>
      <w:bookmarkEnd w:id="6"/>
      <w:bookmarkEnd w:id="7"/>
    </w:p>
    <w:p w14:paraId="7E3128A9" w14:textId="77777777" w:rsidR="00F84F03" w:rsidRDefault="00F84F03">
      <w:pPr>
        <w:pStyle w:val="Paragraph"/>
      </w:pPr>
      <w:r>
        <w:t>The Guidance Team and the customer shall approve this document.</w:t>
      </w:r>
    </w:p>
    <w:p w14:paraId="3EF1E32A" w14:textId="77777777" w:rsidR="00F84F03" w:rsidRDefault="00F84F03">
      <w:pPr>
        <w:pStyle w:val="DocControlHeading2"/>
      </w:pPr>
      <w:bookmarkStart w:id="8" w:name="_Toc461626765"/>
      <w:bookmarkStart w:id="9" w:name="_Toc461628995"/>
      <w:bookmarkStart w:id="10" w:name="_Toc461632037"/>
      <w:bookmarkStart w:id="11" w:name="_Toc253162314"/>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CACB210" w14:textId="77777777">
        <w:tc>
          <w:tcPr>
            <w:tcW w:w="4428" w:type="dxa"/>
          </w:tcPr>
          <w:p w14:paraId="60A4A131" w14:textId="77777777" w:rsidR="00F84F03" w:rsidRDefault="00F84F03">
            <w:pPr>
              <w:jc w:val="right"/>
            </w:pPr>
            <w:r>
              <w:t>Initial Release:</w:t>
            </w:r>
          </w:p>
        </w:tc>
        <w:tc>
          <w:tcPr>
            <w:tcW w:w="4428" w:type="dxa"/>
          </w:tcPr>
          <w:p w14:paraId="26C8B3F6" w14:textId="77777777" w:rsidR="00F84F03" w:rsidRDefault="00942189">
            <w:r>
              <w:t>February 4, 2014</w:t>
            </w:r>
          </w:p>
        </w:tc>
      </w:tr>
      <w:tr w:rsidR="00F84F03" w14:paraId="658A99C9" w14:textId="77777777">
        <w:tc>
          <w:tcPr>
            <w:tcW w:w="4428" w:type="dxa"/>
          </w:tcPr>
          <w:p w14:paraId="08381DE1" w14:textId="77777777" w:rsidR="00F84F03" w:rsidRDefault="00F84F03">
            <w:pPr>
              <w:jc w:val="right"/>
            </w:pPr>
            <w:r>
              <w:t>Current Release:</w:t>
            </w:r>
          </w:p>
        </w:tc>
        <w:tc>
          <w:tcPr>
            <w:tcW w:w="4428" w:type="dxa"/>
          </w:tcPr>
          <w:p w14:paraId="6BDF0333" w14:textId="77777777" w:rsidR="00F84F03" w:rsidRDefault="00942189">
            <w:r>
              <w:t>V</w:t>
            </w:r>
            <w:r w:rsidR="00D93C09">
              <w:t>1.</w:t>
            </w:r>
            <w:r>
              <w:t>1</w:t>
            </w:r>
          </w:p>
        </w:tc>
      </w:tr>
      <w:tr w:rsidR="00F84F03" w14:paraId="3A30E62E" w14:textId="77777777">
        <w:tc>
          <w:tcPr>
            <w:tcW w:w="4428" w:type="dxa"/>
          </w:tcPr>
          <w:p w14:paraId="113AA158" w14:textId="77777777" w:rsidR="00F84F03" w:rsidRDefault="00F84F03">
            <w:pPr>
              <w:jc w:val="right"/>
            </w:pPr>
            <w:r>
              <w:t>Indicator of Last Page in Document:</w:t>
            </w:r>
          </w:p>
        </w:tc>
        <w:tc>
          <w:tcPr>
            <w:tcW w:w="4428" w:type="dxa"/>
          </w:tcPr>
          <w:p w14:paraId="114C60F9" w14:textId="77777777" w:rsidR="00F84F03" w:rsidRDefault="00D93C09">
            <w:r w:rsidRPr="00FB3B32">
              <w:rPr>
                <w:rFonts w:ascii="Webdings" w:hAnsi="Webdings"/>
                <w:color w:val="000000"/>
              </w:rPr>
              <w:t></w:t>
            </w:r>
          </w:p>
        </w:tc>
      </w:tr>
      <w:tr w:rsidR="00F84F03" w14:paraId="2022CD5B" w14:textId="77777777">
        <w:tc>
          <w:tcPr>
            <w:tcW w:w="4428" w:type="dxa"/>
          </w:tcPr>
          <w:p w14:paraId="00FB559F" w14:textId="77777777" w:rsidR="00F84F03" w:rsidRDefault="00F84F03">
            <w:pPr>
              <w:jc w:val="right"/>
            </w:pPr>
            <w:r>
              <w:t>Date of Last Review:</w:t>
            </w:r>
          </w:p>
        </w:tc>
        <w:tc>
          <w:tcPr>
            <w:tcW w:w="4428" w:type="dxa"/>
          </w:tcPr>
          <w:p w14:paraId="45105F3F" w14:textId="77777777" w:rsidR="00F84F03" w:rsidRDefault="00942189">
            <w:r>
              <w:t>February 3, 2014</w:t>
            </w:r>
          </w:p>
        </w:tc>
      </w:tr>
      <w:tr w:rsidR="00F84F03" w14:paraId="477A4891" w14:textId="77777777">
        <w:tc>
          <w:tcPr>
            <w:tcW w:w="4428" w:type="dxa"/>
          </w:tcPr>
          <w:p w14:paraId="722CD65A" w14:textId="77777777" w:rsidR="00F84F03" w:rsidRDefault="00F84F03">
            <w:pPr>
              <w:jc w:val="right"/>
            </w:pPr>
            <w:r>
              <w:t>Date of Next Review:</w:t>
            </w:r>
          </w:p>
        </w:tc>
        <w:tc>
          <w:tcPr>
            <w:tcW w:w="4428" w:type="dxa"/>
          </w:tcPr>
          <w:p w14:paraId="3D2820AC" w14:textId="77777777" w:rsidR="00F84F03" w:rsidRDefault="00E524D8">
            <w:r>
              <w:t>February 4. 2014</w:t>
            </w:r>
          </w:p>
        </w:tc>
      </w:tr>
      <w:tr w:rsidR="00F84F03" w14:paraId="1104CB87" w14:textId="77777777">
        <w:tc>
          <w:tcPr>
            <w:tcW w:w="4428" w:type="dxa"/>
          </w:tcPr>
          <w:p w14:paraId="393EB399" w14:textId="77777777" w:rsidR="00F84F03" w:rsidRDefault="00F84F03">
            <w:pPr>
              <w:jc w:val="right"/>
            </w:pPr>
            <w:r>
              <w:t>Target Date for Next Update:</w:t>
            </w:r>
          </w:p>
        </w:tc>
        <w:tc>
          <w:tcPr>
            <w:tcW w:w="4428" w:type="dxa"/>
          </w:tcPr>
          <w:p w14:paraId="357CD504" w14:textId="77777777" w:rsidR="00F84F03" w:rsidRDefault="00E524D8">
            <w:r>
              <w:t>February 4, 2014</w:t>
            </w:r>
          </w:p>
        </w:tc>
      </w:tr>
    </w:tbl>
    <w:p w14:paraId="0000C20E" w14:textId="77777777" w:rsidR="00F84F03" w:rsidRDefault="00F84F03">
      <w:pPr>
        <w:pStyle w:val="DocControlHeading2"/>
      </w:pPr>
      <w:bookmarkStart w:id="12" w:name="_Toc461626766"/>
      <w:bookmarkStart w:id="13" w:name="_Toc461628996"/>
      <w:bookmarkStart w:id="14" w:name="_Toc461632038"/>
      <w:bookmarkStart w:id="15" w:name="_Toc253162315"/>
      <w:r>
        <w:t>Distribution List</w:t>
      </w:r>
      <w:bookmarkEnd w:id="12"/>
      <w:bookmarkEnd w:id="13"/>
      <w:bookmarkEnd w:id="14"/>
      <w:bookmarkEnd w:id="15"/>
    </w:p>
    <w:p w14:paraId="3821358E" w14:textId="77777777" w:rsidR="00F84F03" w:rsidRDefault="00F84F03">
      <w:pPr>
        <w:pStyle w:val="Paragraph"/>
      </w:pPr>
      <w:r>
        <w:t>This following list of people shall receive a copy of this document every time a new version of this document becomes available:</w:t>
      </w:r>
    </w:p>
    <w:p w14:paraId="6D105157" w14:textId="77777777" w:rsidR="00F84F03" w:rsidRDefault="00F84F03">
      <w:pPr>
        <w:ind w:left="2160"/>
      </w:pPr>
      <w:r>
        <w:t>Guidance Team Members:</w:t>
      </w:r>
      <w:r w:rsidR="00942189">
        <w:t xml:space="preserve"> </w:t>
      </w:r>
    </w:p>
    <w:p w14:paraId="260D6C8B" w14:textId="77777777" w:rsidR="00942189" w:rsidRDefault="00942189">
      <w:pPr>
        <w:ind w:left="2160"/>
      </w:pPr>
      <w:r>
        <w:tab/>
      </w:r>
      <w:r>
        <w:tab/>
        <w:t xml:space="preserve">Dr. Yoonsik </w:t>
      </w:r>
      <w:proofErr w:type="spellStart"/>
      <w:r>
        <w:t>Cheon</w:t>
      </w:r>
      <w:proofErr w:type="spellEnd"/>
    </w:p>
    <w:p w14:paraId="6C09E6BC" w14:textId="77777777" w:rsidR="00942189" w:rsidRDefault="00942189">
      <w:pPr>
        <w:ind w:left="2160"/>
      </w:pPr>
      <w:r>
        <w:tab/>
      </w:r>
      <w:r>
        <w:tab/>
      </w:r>
      <w:proofErr w:type="spellStart"/>
      <w:r>
        <w:t>Bhanukiran</w:t>
      </w:r>
      <w:proofErr w:type="spellEnd"/>
      <w:r>
        <w:t xml:space="preserve"> </w:t>
      </w:r>
      <w:proofErr w:type="spellStart"/>
      <w:r>
        <w:t>Gurijala</w:t>
      </w:r>
      <w:proofErr w:type="spellEnd"/>
    </w:p>
    <w:p w14:paraId="52E5BD1F" w14:textId="77777777" w:rsidR="00F84F03" w:rsidRDefault="00F84F03">
      <w:pPr>
        <w:ind w:left="2160"/>
      </w:pPr>
    </w:p>
    <w:p w14:paraId="52952DCB" w14:textId="77777777" w:rsidR="00F84F03" w:rsidRDefault="00F84F03">
      <w:pPr>
        <w:ind w:left="1440" w:firstLine="720"/>
      </w:pPr>
      <w:r>
        <w:t xml:space="preserve">Customer: </w:t>
      </w:r>
      <w:r>
        <w:tab/>
      </w:r>
      <w:r w:rsidR="00942189">
        <w:t>Dr. Nicholas Del Rio</w:t>
      </w:r>
    </w:p>
    <w:p w14:paraId="400AB54A" w14:textId="77777777" w:rsidR="00F84F03" w:rsidRDefault="00F84F03">
      <w:pPr>
        <w:ind w:left="1440" w:firstLine="720"/>
      </w:pPr>
    </w:p>
    <w:p w14:paraId="75D9AAFA" w14:textId="77777777" w:rsidR="00942189" w:rsidRDefault="00F84F03">
      <w:pPr>
        <w:ind w:left="1440" w:firstLine="720"/>
      </w:pPr>
      <w:r>
        <w:t>Software Team Members:</w:t>
      </w:r>
      <w:r w:rsidR="00DA1F44">
        <w:t xml:space="preserve"> </w:t>
      </w:r>
    </w:p>
    <w:p w14:paraId="3A812385" w14:textId="71D683AB" w:rsidR="00F84F03" w:rsidRDefault="00942189">
      <w:pPr>
        <w:ind w:left="1440" w:firstLine="720"/>
      </w:pPr>
      <w:r>
        <w:tab/>
      </w:r>
      <w:r>
        <w:tab/>
      </w:r>
      <w:r w:rsidR="00DA1F44">
        <w:t>Maria Cortes</w:t>
      </w:r>
      <w:r w:rsidR="00AC36D1">
        <w:t xml:space="preserve"> – V&amp;V Lead</w:t>
      </w:r>
    </w:p>
    <w:p w14:paraId="073C71F9" w14:textId="73D87A01" w:rsidR="00DA1F44" w:rsidRDefault="00DA1F44">
      <w:pPr>
        <w:ind w:left="1440" w:firstLine="720"/>
      </w:pPr>
      <w:r>
        <w:tab/>
      </w:r>
      <w:r>
        <w:tab/>
        <w:t>Manuel Dosal</w:t>
      </w:r>
      <w:r w:rsidR="00942189">
        <w:t xml:space="preserve"> </w:t>
      </w:r>
      <w:r w:rsidR="00AC36D1">
        <w:t>–</w:t>
      </w:r>
      <w:r w:rsidR="00942189">
        <w:t xml:space="preserve"> </w:t>
      </w:r>
      <w:r w:rsidR="00AC36D1">
        <w:t xml:space="preserve">Systems </w:t>
      </w:r>
      <w:r w:rsidR="00942189">
        <w:t>Designer</w:t>
      </w:r>
    </w:p>
    <w:p w14:paraId="34ED09F7" w14:textId="77777777" w:rsidR="00942189" w:rsidRDefault="00942189">
      <w:pPr>
        <w:ind w:left="1440" w:firstLine="720"/>
      </w:pPr>
      <w:r>
        <w:tab/>
      </w:r>
      <w:r w:rsidR="00DA1F44">
        <w:tab/>
        <w:t>Mario Flores</w:t>
      </w:r>
      <w:r>
        <w:t xml:space="preserve"> – Lead Programmer 1</w:t>
      </w:r>
    </w:p>
    <w:p w14:paraId="04A41E87" w14:textId="77777777" w:rsidR="00DA1F44" w:rsidRDefault="00DA1F44">
      <w:pPr>
        <w:ind w:left="1440" w:firstLine="720"/>
      </w:pPr>
      <w:r>
        <w:tab/>
      </w:r>
      <w:r>
        <w:tab/>
        <w:t>Rebekah Gruver</w:t>
      </w:r>
      <w:r w:rsidR="00942189">
        <w:t xml:space="preserve"> – Lead Programmer 2</w:t>
      </w:r>
    </w:p>
    <w:p w14:paraId="2733D3B2" w14:textId="52CD7D0F" w:rsidR="00DA1F44" w:rsidRDefault="00942189">
      <w:pPr>
        <w:ind w:left="1440" w:firstLine="720"/>
      </w:pPr>
      <w:r>
        <w:tab/>
      </w:r>
      <w:r w:rsidR="00DA1F44">
        <w:tab/>
        <w:t>Hector Quintana</w:t>
      </w:r>
      <w:r>
        <w:t xml:space="preserve"> – System</w:t>
      </w:r>
      <w:r w:rsidR="00AC36D1">
        <w:t>s</w:t>
      </w:r>
      <w:r>
        <w:t xml:space="preserve"> Architect</w:t>
      </w:r>
    </w:p>
    <w:p w14:paraId="0A4D256A" w14:textId="30439CAA" w:rsidR="00DA1F44" w:rsidRDefault="00942189">
      <w:pPr>
        <w:ind w:left="1440" w:firstLine="720"/>
      </w:pPr>
      <w:r>
        <w:tab/>
      </w:r>
      <w:r>
        <w:tab/>
      </w:r>
      <w:r w:rsidR="00DA1F44">
        <w:t>Marcela Vazquez</w:t>
      </w:r>
      <w:r>
        <w:t xml:space="preserve"> – System</w:t>
      </w:r>
      <w:r w:rsidR="00AC36D1">
        <w:t>s</w:t>
      </w:r>
      <w:r>
        <w:t xml:space="preserve"> Analyst</w:t>
      </w:r>
    </w:p>
    <w:p w14:paraId="4CA10D80" w14:textId="77777777" w:rsidR="00F84F03" w:rsidRDefault="00F84F03">
      <w:pPr>
        <w:pStyle w:val="DocControlHeading2"/>
      </w:pPr>
      <w:bookmarkStart w:id="16" w:name="_Toc461626767"/>
      <w:bookmarkStart w:id="17" w:name="_Toc461628997"/>
      <w:bookmarkStart w:id="18" w:name="_Toc461632039"/>
      <w:bookmarkStart w:id="19" w:name="_Toc253162316"/>
      <w:r>
        <w:t>Change Summary</w:t>
      </w:r>
      <w:bookmarkEnd w:id="16"/>
      <w:bookmarkEnd w:id="17"/>
      <w:bookmarkEnd w:id="18"/>
      <w:bookmarkEnd w:id="19"/>
    </w:p>
    <w:p w14:paraId="598FD7F7" w14:textId="77777777" w:rsidR="00F84F03" w:rsidRDefault="00F84F03">
      <w:pPr>
        <w:pStyle w:val="Paragraph"/>
      </w:pPr>
      <w:r>
        <w:t>The following table details changes made between versions of this document</w:t>
      </w:r>
    </w:p>
    <w:p w14:paraId="7E5D1138"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33ED9897" w14:textId="77777777">
        <w:tc>
          <w:tcPr>
            <w:tcW w:w="1764" w:type="dxa"/>
          </w:tcPr>
          <w:p w14:paraId="536A8029" w14:textId="77777777" w:rsidR="00F84F03" w:rsidRDefault="00F84F03">
            <w:pPr>
              <w:jc w:val="center"/>
            </w:pPr>
            <w:r>
              <w:t>Version</w:t>
            </w:r>
          </w:p>
        </w:tc>
        <w:tc>
          <w:tcPr>
            <w:tcW w:w="1170" w:type="dxa"/>
          </w:tcPr>
          <w:p w14:paraId="37C3979C" w14:textId="77777777" w:rsidR="00F84F03" w:rsidRDefault="00F84F03">
            <w:pPr>
              <w:jc w:val="center"/>
            </w:pPr>
            <w:r>
              <w:t>Date</w:t>
            </w:r>
          </w:p>
        </w:tc>
        <w:tc>
          <w:tcPr>
            <w:tcW w:w="1800" w:type="dxa"/>
          </w:tcPr>
          <w:p w14:paraId="659C1908" w14:textId="77777777" w:rsidR="00F84F03" w:rsidRDefault="00F84F03">
            <w:pPr>
              <w:jc w:val="center"/>
            </w:pPr>
            <w:r>
              <w:t>Modifier</w:t>
            </w:r>
          </w:p>
        </w:tc>
        <w:tc>
          <w:tcPr>
            <w:tcW w:w="3978" w:type="dxa"/>
          </w:tcPr>
          <w:p w14:paraId="30792E2F" w14:textId="77777777" w:rsidR="00F84F03" w:rsidRDefault="00F84F03">
            <w:pPr>
              <w:jc w:val="center"/>
            </w:pPr>
            <w:r>
              <w:t>Description</w:t>
            </w:r>
          </w:p>
        </w:tc>
      </w:tr>
      <w:tr w:rsidR="00F84F03" w14:paraId="5EC21D89" w14:textId="77777777">
        <w:tc>
          <w:tcPr>
            <w:tcW w:w="1764" w:type="dxa"/>
          </w:tcPr>
          <w:p w14:paraId="3D03B8B0" w14:textId="77777777" w:rsidR="00F84F03" w:rsidRDefault="00E524D8">
            <w:pPr>
              <w:jc w:val="center"/>
            </w:pPr>
            <w:r>
              <w:t>1.0</w:t>
            </w:r>
          </w:p>
        </w:tc>
        <w:tc>
          <w:tcPr>
            <w:tcW w:w="1170" w:type="dxa"/>
          </w:tcPr>
          <w:p w14:paraId="52D11DFD" w14:textId="77777777" w:rsidR="00F84F03" w:rsidRDefault="00E524D8">
            <w:pPr>
              <w:jc w:val="center"/>
            </w:pPr>
            <w:r>
              <w:t>2/2/2014</w:t>
            </w:r>
          </w:p>
        </w:tc>
        <w:tc>
          <w:tcPr>
            <w:tcW w:w="1800" w:type="dxa"/>
          </w:tcPr>
          <w:p w14:paraId="3B785BE3" w14:textId="77777777" w:rsidR="00F84F03" w:rsidRDefault="00E524D8">
            <w:pPr>
              <w:jc w:val="center"/>
            </w:pPr>
            <w:r>
              <w:t>Leaf Development</w:t>
            </w:r>
          </w:p>
        </w:tc>
        <w:tc>
          <w:tcPr>
            <w:tcW w:w="3978" w:type="dxa"/>
          </w:tcPr>
          <w:p w14:paraId="1369D94D" w14:textId="77777777" w:rsidR="00F84F03" w:rsidRDefault="00E524D8">
            <w:pPr>
              <w:pStyle w:val="TableText"/>
              <w:widowControl/>
              <w:spacing w:before="0" w:after="0"/>
            </w:pPr>
            <w:r>
              <w:t>Version 1.0 of completed SCM compiled by the entire team</w:t>
            </w:r>
          </w:p>
        </w:tc>
      </w:tr>
      <w:tr w:rsidR="00F84F03" w14:paraId="34DC2BA0" w14:textId="77777777">
        <w:tc>
          <w:tcPr>
            <w:tcW w:w="1764" w:type="dxa"/>
          </w:tcPr>
          <w:p w14:paraId="57F4044F" w14:textId="77777777" w:rsidR="00F84F03" w:rsidRDefault="00E524D8" w:rsidP="00E524D8">
            <w:pPr>
              <w:jc w:val="center"/>
            </w:pPr>
            <w:r>
              <w:t>1.1</w:t>
            </w:r>
          </w:p>
        </w:tc>
        <w:tc>
          <w:tcPr>
            <w:tcW w:w="1170" w:type="dxa"/>
          </w:tcPr>
          <w:p w14:paraId="475627FC" w14:textId="77777777" w:rsidR="00F84F03" w:rsidRDefault="00E524D8" w:rsidP="00E524D8">
            <w:pPr>
              <w:jc w:val="center"/>
            </w:pPr>
            <w:r>
              <w:t>2/4/2014</w:t>
            </w:r>
          </w:p>
        </w:tc>
        <w:tc>
          <w:tcPr>
            <w:tcW w:w="1800" w:type="dxa"/>
          </w:tcPr>
          <w:p w14:paraId="4F48CDDB" w14:textId="77777777" w:rsidR="00F84F03" w:rsidRDefault="00E524D8">
            <w:r>
              <w:t>Leaf Development</w:t>
            </w:r>
          </w:p>
        </w:tc>
        <w:tc>
          <w:tcPr>
            <w:tcW w:w="3978" w:type="dxa"/>
          </w:tcPr>
          <w:p w14:paraId="370E2632" w14:textId="77777777" w:rsidR="00F84F03" w:rsidRDefault="00E524D8">
            <w:r>
              <w:t>Refined and detailed all sections of SCM</w:t>
            </w:r>
          </w:p>
        </w:tc>
      </w:tr>
      <w:tr w:rsidR="00F84F03" w14:paraId="44B779EA" w14:textId="77777777">
        <w:tc>
          <w:tcPr>
            <w:tcW w:w="1764" w:type="dxa"/>
          </w:tcPr>
          <w:p w14:paraId="7D825C55" w14:textId="77777777" w:rsidR="00F84F03" w:rsidRDefault="00F84F03"/>
        </w:tc>
        <w:tc>
          <w:tcPr>
            <w:tcW w:w="1170" w:type="dxa"/>
          </w:tcPr>
          <w:p w14:paraId="0D1D2676" w14:textId="77777777" w:rsidR="00F84F03" w:rsidRDefault="00F84F03"/>
        </w:tc>
        <w:tc>
          <w:tcPr>
            <w:tcW w:w="1800" w:type="dxa"/>
          </w:tcPr>
          <w:p w14:paraId="325940D4" w14:textId="77777777" w:rsidR="00F84F03" w:rsidRDefault="00F84F03"/>
        </w:tc>
        <w:tc>
          <w:tcPr>
            <w:tcW w:w="3978" w:type="dxa"/>
          </w:tcPr>
          <w:p w14:paraId="2518D531" w14:textId="77777777" w:rsidR="00F84F03" w:rsidRDefault="00F84F03"/>
        </w:tc>
      </w:tr>
    </w:tbl>
    <w:p w14:paraId="4DCCD9ED" w14:textId="77777777" w:rsidR="00F84F03" w:rsidRDefault="00F84F03">
      <w:pPr>
        <w:ind w:left="144"/>
      </w:pPr>
    </w:p>
    <w:p w14:paraId="46D143B8" w14:textId="77777777" w:rsidR="00F84F03" w:rsidRDefault="00F84F03">
      <w:pPr>
        <w:ind w:left="144"/>
      </w:pPr>
    </w:p>
    <w:p w14:paraId="651FD5E3" w14:textId="77777777" w:rsidR="00F84F03" w:rsidRDefault="00F84F03">
      <w:pPr>
        <w:ind w:left="144"/>
      </w:pPr>
    </w:p>
    <w:p w14:paraId="115D62D3" w14:textId="77777777" w:rsidR="00F84F03" w:rsidRDefault="00F84F03">
      <w:pPr>
        <w:ind w:left="144"/>
      </w:pPr>
    </w:p>
    <w:p w14:paraId="46A4E7B5" w14:textId="79DA61A8" w:rsidR="00F84F03" w:rsidRDefault="00F84F03">
      <w:pPr>
        <w:pStyle w:val="Paragraph"/>
      </w:pPr>
    </w:p>
    <w:p w14:paraId="49E1722D" w14:textId="77777777" w:rsidR="00D8407A" w:rsidRDefault="00D8407A">
      <w:pPr>
        <w:pStyle w:val="Paragraph"/>
      </w:pPr>
    </w:p>
    <w:p w14:paraId="68E603D5" w14:textId="77777777" w:rsidR="00D8407A" w:rsidRDefault="00D8407A">
      <w:pPr>
        <w:pStyle w:val="Paragraph"/>
      </w:pPr>
    </w:p>
    <w:p w14:paraId="5B2DFA43" w14:textId="77777777" w:rsidR="00D8407A" w:rsidRDefault="00D8407A">
      <w:pPr>
        <w:pStyle w:val="Paragraph"/>
      </w:pPr>
    </w:p>
    <w:p w14:paraId="6A7FAAFF" w14:textId="77777777" w:rsidR="00D8407A" w:rsidRDefault="00D8407A">
      <w:pPr>
        <w:pStyle w:val="Paragraph"/>
      </w:pPr>
    </w:p>
    <w:p w14:paraId="3F59E74A" w14:textId="77777777" w:rsidR="00F84F03" w:rsidRDefault="00F84F03" w:rsidP="00DA1F44">
      <w:pPr>
        <w:ind w:left="144"/>
        <w:jc w:val="both"/>
      </w:pPr>
    </w:p>
    <w:p w14:paraId="770AE83B" w14:textId="77777777" w:rsidR="00F84F03" w:rsidRDefault="00F84F03" w:rsidP="00F473A2">
      <w:pPr>
        <w:pStyle w:val="TOC2"/>
        <w:jc w:val="both"/>
        <w:rPr>
          <w:sz w:val="28"/>
        </w:rPr>
      </w:pPr>
      <w:r>
        <w:rPr>
          <w:sz w:val="28"/>
        </w:rPr>
        <w:lastRenderedPageBreak/>
        <w:t>Table of Contents</w:t>
      </w:r>
    </w:p>
    <w:p w14:paraId="38A71BA1" w14:textId="77777777" w:rsidR="006151C0" w:rsidRDefault="004A4872" w:rsidP="006151C0">
      <w:pPr>
        <w:pStyle w:val="TOC1"/>
        <w:jc w:val="both"/>
        <w:rPr>
          <w:rFonts w:asciiTheme="minorHAnsi" w:eastAsiaTheme="minorEastAsia" w:hAnsiTheme="minorHAnsi" w:cstheme="minorBidi"/>
          <w:b w:val="0"/>
          <w:caps w:val="0"/>
          <w:noProof/>
          <w:sz w:val="24"/>
          <w:szCs w:val="24"/>
          <w:lang w:eastAsia="ja-JP"/>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r w:rsidR="006151C0">
        <w:rPr>
          <w:noProof/>
        </w:rPr>
        <w:t>Document Control</w:t>
      </w:r>
      <w:r w:rsidR="006151C0">
        <w:rPr>
          <w:noProof/>
        </w:rPr>
        <w:tab/>
      </w:r>
      <w:r w:rsidR="006151C0">
        <w:rPr>
          <w:noProof/>
        </w:rPr>
        <w:fldChar w:fldCharType="begin"/>
      </w:r>
      <w:r w:rsidR="006151C0">
        <w:rPr>
          <w:noProof/>
        </w:rPr>
        <w:instrText xml:space="preserve"> PAGEREF _Toc253162312 \h </w:instrText>
      </w:r>
      <w:r w:rsidR="006151C0">
        <w:rPr>
          <w:noProof/>
        </w:rPr>
      </w:r>
      <w:r w:rsidR="006151C0">
        <w:rPr>
          <w:noProof/>
        </w:rPr>
        <w:fldChar w:fldCharType="separate"/>
      </w:r>
      <w:r w:rsidR="00AC36D1">
        <w:rPr>
          <w:noProof/>
        </w:rPr>
        <w:t>1</w:t>
      </w:r>
      <w:r w:rsidR="006151C0">
        <w:rPr>
          <w:noProof/>
        </w:rPr>
        <w:fldChar w:fldCharType="end"/>
      </w:r>
    </w:p>
    <w:p w14:paraId="7DDBD131" w14:textId="77777777" w:rsidR="006151C0" w:rsidRDefault="006151C0" w:rsidP="006151C0">
      <w:pPr>
        <w:pStyle w:val="TOC2"/>
        <w:jc w:val="both"/>
        <w:rPr>
          <w:rFonts w:asciiTheme="minorHAnsi" w:eastAsiaTheme="minorEastAsia" w:hAnsiTheme="minorHAnsi" w:cstheme="minorBidi"/>
          <w:b w:val="0"/>
          <w:bCs w:val="0"/>
          <w:smallCaps w:val="0"/>
          <w:noProof/>
          <w:sz w:val="24"/>
          <w:szCs w:val="24"/>
          <w:lang w:eastAsia="ja-JP"/>
        </w:rPr>
      </w:pPr>
      <w:r>
        <w:rPr>
          <w:noProof/>
        </w:rPr>
        <w:t>Approval</w:t>
      </w:r>
      <w:r>
        <w:rPr>
          <w:noProof/>
        </w:rPr>
        <w:tab/>
      </w:r>
      <w:r>
        <w:rPr>
          <w:noProof/>
        </w:rPr>
        <w:fldChar w:fldCharType="begin"/>
      </w:r>
      <w:r>
        <w:rPr>
          <w:noProof/>
        </w:rPr>
        <w:instrText xml:space="preserve"> PAGEREF _Toc253162313 \h </w:instrText>
      </w:r>
      <w:r>
        <w:rPr>
          <w:noProof/>
        </w:rPr>
      </w:r>
      <w:r>
        <w:rPr>
          <w:noProof/>
        </w:rPr>
        <w:fldChar w:fldCharType="separate"/>
      </w:r>
      <w:r w:rsidR="00AC36D1">
        <w:rPr>
          <w:noProof/>
        </w:rPr>
        <w:t>1</w:t>
      </w:r>
      <w:r>
        <w:rPr>
          <w:noProof/>
        </w:rPr>
        <w:fldChar w:fldCharType="end"/>
      </w:r>
    </w:p>
    <w:p w14:paraId="74F53F9B" w14:textId="77777777" w:rsidR="006151C0" w:rsidRDefault="006151C0" w:rsidP="006151C0">
      <w:pPr>
        <w:pStyle w:val="TOC2"/>
        <w:jc w:val="both"/>
        <w:rPr>
          <w:rFonts w:asciiTheme="minorHAnsi" w:eastAsiaTheme="minorEastAsia" w:hAnsiTheme="minorHAnsi" w:cstheme="minorBidi"/>
          <w:b w:val="0"/>
          <w:bCs w:val="0"/>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_Toc253162314 \h </w:instrText>
      </w:r>
      <w:r>
        <w:rPr>
          <w:noProof/>
        </w:rPr>
      </w:r>
      <w:r>
        <w:rPr>
          <w:noProof/>
        </w:rPr>
        <w:fldChar w:fldCharType="separate"/>
      </w:r>
      <w:r w:rsidR="00AC36D1">
        <w:rPr>
          <w:noProof/>
        </w:rPr>
        <w:t>1</w:t>
      </w:r>
      <w:r>
        <w:rPr>
          <w:noProof/>
        </w:rPr>
        <w:fldChar w:fldCharType="end"/>
      </w:r>
    </w:p>
    <w:p w14:paraId="7F96126B" w14:textId="77777777" w:rsidR="006151C0" w:rsidRDefault="006151C0" w:rsidP="006151C0">
      <w:pPr>
        <w:pStyle w:val="TOC2"/>
        <w:jc w:val="both"/>
        <w:rPr>
          <w:rFonts w:asciiTheme="minorHAnsi" w:eastAsiaTheme="minorEastAsia" w:hAnsiTheme="minorHAnsi" w:cstheme="minorBidi"/>
          <w:b w:val="0"/>
          <w:bCs w:val="0"/>
          <w:smallCaps w:val="0"/>
          <w:noProof/>
          <w:sz w:val="24"/>
          <w:szCs w:val="24"/>
          <w:lang w:eastAsia="ja-JP"/>
        </w:rPr>
      </w:pPr>
      <w:r>
        <w:rPr>
          <w:noProof/>
        </w:rPr>
        <w:t>Distribution List</w:t>
      </w:r>
      <w:r>
        <w:rPr>
          <w:noProof/>
        </w:rPr>
        <w:tab/>
      </w:r>
      <w:r>
        <w:rPr>
          <w:noProof/>
        </w:rPr>
        <w:fldChar w:fldCharType="begin"/>
      </w:r>
      <w:r>
        <w:rPr>
          <w:noProof/>
        </w:rPr>
        <w:instrText xml:space="preserve"> PAGEREF _Toc253162315 \h </w:instrText>
      </w:r>
      <w:r>
        <w:rPr>
          <w:noProof/>
        </w:rPr>
      </w:r>
      <w:r>
        <w:rPr>
          <w:noProof/>
        </w:rPr>
        <w:fldChar w:fldCharType="separate"/>
      </w:r>
      <w:r w:rsidR="00AC36D1">
        <w:rPr>
          <w:noProof/>
        </w:rPr>
        <w:t>1</w:t>
      </w:r>
      <w:r>
        <w:rPr>
          <w:noProof/>
        </w:rPr>
        <w:fldChar w:fldCharType="end"/>
      </w:r>
    </w:p>
    <w:p w14:paraId="3B4D8F7A" w14:textId="77777777" w:rsidR="006151C0" w:rsidRDefault="006151C0" w:rsidP="006151C0">
      <w:pPr>
        <w:pStyle w:val="TOC2"/>
        <w:jc w:val="both"/>
        <w:rPr>
          <w:rFonts w:asciiTheme="minorHAnsi" w:eastAsiaTheme="minorEastAsia" w:hAnsiTheme="minorHAnsi" w:cstheme="minorBidi"/>
          <w:b w:val="0"/>
          <w:bCs w:val="0"/>
          <w:smallCaps w:val="0"/>
          <w:noProof/>
          <w:sz w:val="24"/>
          <w:szCs w:val="24"/>
          <w:lang w:eastAsia="ja-JP"/>
        </w:rPr>
      </w:pPr>
      <w:r>
        <w:rPr>
          <w:noProof/>
        </w:rPr>
        <w:t>Change Summary</w:t>
      </w:r>
      <w:r>
        <w:rPr>
          <w:noProof/>
        </w:rPr>
        <w:tab/>
      </w:r>
      <w:r>
        <w:rPr>
          <w:noProof/>
        </w:rPr>
        <w:fldChar w:fldCharType="begin"/>
      </w:r>
      <w:r>
        <w:rPr>
          <w:noProof/>
        </w:rPr>
        <w:instrText xml:space="preserve"> PAGEREF _Toc253162316 \h </w:instrText>
      </w:r>
      <w:r>
        <w:rPr>
          <w:noProof/>
        </w:rPr>
      </w:r>
      <w:r>
        <w:rPr>
          <w:noProof/>
        </w:rPr>
        <w:fldChar w:fldCharType="separate"/>
      </w:r>
      <w:r w:rsidR="00AC36D1">
        <w:rPr>
          <w:noProof/>
        </w:rPr>
        <w:t>1</w:t>
      </w:r>
      <w:r>
        <w:rPr>
          <w:noProof/>
        </w:rPr>
        <w:fldChar w:fldCharType="end"/>
      </w:r>
    </w:p>
    <w:p w14:paraId="298617DC" w14:textId="77777777" w:rsidR="006151C0" w:rsidRDefault="006151C0" w:rsidP="006151C0">
      <w:pPr>
        <w:pStyle w:val="TOC1"/>
        <w:tabs>
          <w:tab w:val="left" w:pos="390"/>
        </w:tabs>
        <w:jc w:val="both"/>
        <w:rPr>
          <w:rFonts w:asciiTheme="minorHAnsi" w:eastAsiaTheme="minorEastAsia" w:hAnsiTheme="minorHAnsi" w:cstheme="minorBidi"/>
          <w:b w:val="0"/>
          <w:caps w:val="0"/>
          <w:noProof/>
          <w:sz w:val="24"/>
          <w:szCs w:val="24"/>
          <w:lang w:eastAsia="ja-JP"/>
        </w:rPr>
      </w:pPr>
      <w:r>
        <w:rPr>
          <w:noProof/>
        </w:rPr>
        <w:t>1.</w:t>
      </w:r>
      <w:r>
        <w:rPr>
          <w:rFonts w:asciiTheme="minorHAnsi" w:eastAsiaTheme="minorEastAsia" w:hAnsiTheme="minorHAnsi" w:cstheme="minorBidi"/>
          <w:b w:val="0"/>
          <w:caps w:val="0"/>
          <w:noProof/>
          <w:sz w:val="24"/>
          <w:szCs w:val="24"/>
          <w:lang w:eastAsia="ja-JP"/>
        </w:rPr>
        <w:tab/>
      </w:r>
      <w:r>
        <w:rPr>
          <w:noProof/>
        </w:rPr>
        <w:t>Introduction</w:t>
      </w:r>
      <w:r>
        <w:rPr>
          <w:noProof/>
        </w:rPr>
        <w:tab/>
      </w:r>
      <w:r>
        <w:rPr>
          <w:noProof/>
        </w:rPr>
        <w:fldChar w:fldCharType="begin"/>
      </w:r>
      <w:r>
        <w:rPr>
          <w:noProof/>
        </w:rPr>
        <w:instrText xml:space="preserve"> PAGEREF _Toc253162317 \h </w:instrText>
      </w:r>
      <w:r>
        <w:rPr>
          <w:noProof/>
        </w:rPr>
      </w:r>
      <w:r>
        <w:rPr>
          <w:noProof/>
        </w:rPr>
        <w:fldChar w:fldCharType="separate"/>
      </w:r>
      <w:r w:rsidR="00AC36D1">
        <w:rPr>
          <w:noProof/>
        </w:rPr>
        <w:t>3</w:t>
      </w:r>
      <w:r>
        <w:rPr>
          <w:noProof/>
        </w:rPr>
        <w:fldChar w:fldCharType="end"/>
      </w:r>
    </w:p>
    <w:p w14:paraId="184E12EA" w14:textId="77777777" w:rsidR="006151C0" w:rsidRDefault="006151C0" w:rsidP="006151C0">
      <w:pPr>
        <w:pStyle w:val="TOC2"/>
        <w:tabs>
          <w:tab w:val="left" w:pos="740"/>
        </w:tabs>
        <w:jc w:val="both"/>
        <w:rPr>
          <w:rFonts w:asciiTheme="minorHAnsi" w:eastAsiaTheme="minorEastAsia" w:hAnsiTheme="minorHAnsi" w:cstheme="minorBidi"/>
          <w:b w:val="0"/>
          <w:bCs w:val="0"/>
          <w:smallCaps w:val="0"/>
          <w:noProof/>
          <w:sz w:val="24"/>
          <w:szCs w:val="24"/>
          <w:lang w:eastAsia="ja-JP"/>
        </w:rPr>
      </w:pPr>
      <w:r>
        <w:rPr>
          <w:noProof/>
        </w:rPr>
        <w:t>1.1.</w:t>
      </w:r>
      <w:r>
        <w:rPr>
          <w:rFonts w:asciiTheme="minorHAnsi" w:eastAsiaTheme="minorEastAsia" w:hAnsiTheme="minorHAnsi" w:cstheme="minorBidi"/>
          <w:b w:val="0"/>
          <w:bCs w:val="0"/>
          <w:smallCaps w:val="0"/>
          <w:noProof/>
          <w:sz w:val="24"/>
          <w:szCs w:val="24"/>
          <w:lang w:eastAsia="ja-JP"/>
        </w:rPr>
        <w:tab/>
      </w:r>
      <w:r>
        <w:rPr>
          <w:noProof/>
        </w:rPr>
        <w:t>References</w:t>
      </w:r>
      <w:r>
        <w:rPr>
          <w:noProof/>
        </w:rPr>
        <w:tab/>
      </w:r>
      <w:r>
        <w:rPr>
          <w:noProof/>
        </w:rPr>
        <w:fldChar w:fldCharType="begin"/>
      </w:r>
      <w:r>
        <w:rPr>
          <w:noProof/>
        </w:rPr>
        <w:instrText xml:space="preserve"> PAGEREF _Toc253162318 \h </w:instrText>
      </w:r>
      <w:r>
        <w:rPr>
          <w:noProof/>
        </w:rPr>
      </w:r>
      <w:r>
        <w:rPr>
          <w:noProof/>
        </w:rPr>
        <w:fldChar w:fldCharType="separate"/>
      </w:r>
      <w:r w:rsidR="00AC36D1">
        <w:rPr>
          <w:noProof/>
        </w:rPr>
        <w:t>3</w:t>
      </w:r>
      <w:r>
        <w:rPr>
          <w:noProof/>
        </w:rPr>
        <w:fldChar w:fldCharType="end"/>
      </w:r>
    </w:p>
    <w:p w14:paraId="06385322" w14:textId="77777777" w:rsidR="006151C0" w:rsidRDefault="006151C0" w:rsidP="006151C0">
      <w:pPr>
        <w:pStyle w:val="TOC1"/>
        <w:tabs>
          <w:tab w:val="left" w:pos="390"/>
        </w:tabs>
        <w:jc w:val="both"/>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Software Configuration Identification</w:t>
      </w:r>
      <w:r>
        <w:rPr>
          <w:noProof/>
        </w:rPr>
        <w:tab/>
      </w:r>
      <w:r>
        <w:rPr>
          <w:noProof/>
        </w:rPr>
        <w:fldChar w:fldCharType="begin"/>
      </w:r>
      <w:r>
        <w:rPr>
          <w:noProof/>
        </w:rPr>
        <w:instrText xml:space="preserve"> PAGEREF _Toc253162319 \h </w:instrText>
      </w:r>
      <w:r>
        <w:rPr>
          <w:noProof/>
        </w:rPr>
      </w:r>
      <w:r>
        <w:rPr>
          <w:noProof/>
        </w:rPr>
        <w:fldChar w:fldCharType="separate"/>
      </w:r>
      <w:r w:rsidR="00AC36D1">
        <w:rPr>
          <w:noProof/>
        </w:rPr>
        <w:t>4</w:t>
      </w:r>
      <w:r>
        <w:rPr>
          <w:noProof/>
        </w:rPr>
        <w:fldChar w:fldCharType="end"/>
      </w:r>
    </w:p>
    <w:p w14:paraId="39D9F4B4" w14:textId="77777777" w:rsidR="006151C0" w:rsidRDefault="006151C0" w:rsidP="006151C0">
      <w:pPr>
        <w:pStyle w:val="TOC2"/>
        <w:tabs>
          <w:tab w:val="left" w:pos="740"/>
        </w:tabs>
        <w:jc w:val="both"/>
        <w:rPr>
          <w:rFonts w:asciiTheme="minorHAnsi" w:eastAsiaTheme="minorEastAsia" w:hAnsiTheme="minorHAnsi" w:cstheme="minorBidi"/>
          <w:b w:val="0"/>
          <w:bCs w:val="0"/>
          <w:smallCaps w:val="0"/>
          <w:noProof/>
          <w:sz w:val="24"/>
          <w:szCs w:val="24"/>
          <w:lang w:eastAsia="ja-JP"/>
        </w:rPr>
      </w:pPr>
      <w:r>
        <w:rPr>
          <w:noProof/>
        </w:rPr>
        <w:t>2.1.</w:t>
      </w:r>
      <w:r>
        <w:rPr>
          <w:rFonts w:asciiTheme="minorHAnsi" w:eastAsiaTheme="minorEastAsia" w:hAnsiTheme="minorHAnsi" w:cstheme="minorBidi"/>
          <w:b w:val="0"/>
          <w:bCs w:val="0"/>
          <w:smallCaps w:val="0"/>
          <w:noProof/>
          <w:sz w:val="24"/>
          <w:szCs w:val="24"/>
          <w:lang w:eastAsia="ja-JP"/>
        </w:rPr>
        <w:tab/>
      </w:r>
      <w:r>
        <w:rPr>
          <w:noProof/>
        </w:rPr>
        <w:t>Software Configuration Item Identification</w:t>
      </w:r>
      <w:r>
        <w:rPr>
          <w:noProof/>
        </w:rPr>
        <w:tab/>
      </w:r>
      <w:r>
        <w:rPr>
          <w:noProof/>
        </w:rPr>
        <w:fldChar w:fldCharType="begin"/>
      </w:r>
      <w:r>
        <w:rPr>
          <w:noProof/>
        </w:rPr>
        <w:instrText xml:space="preserve"> PAGEREF _Toc253162320 \h </w:instrText>
      </w:r>
      <w:r>
        <w:rPr>
          <w:noProof/>
        </w:rPr>
      </w:r>
      <w:r>
        <w:rPr>
          <w:noProof/>
        </w:rPr>
        <w:fldChar w:fldCharType="separate"/>
      </w:r>
      <w:r w:rsidR="00AC36D1">
        <w:rPr>
          <w:noProof/>
        </w:rPr>
        <w:t>4</w:t>
      </w:r>
      <w:r>
        <w:rPr>
          <w:noProof/>
        </w:rPr>
        <w:fldChar w:fldCharType="end"/>
      </w:r>
    </w:p>
    <w:p w14:paraId="798D5D73" w14:textId="77777777" w:rsidR="006151C0" w:rsidRDefault="006151C0" w:rsidP="006151C0">
      <w:pPr>
        <w:pStyle w:val="TOC2"/>
        <w:tabs>
          <w:tab w:val="left" w:pos="740"/>
        </w:tabs>
        <w:jc w:val="both"/>
        <w:rPr>
          <w:rFonts w:asciiTheme="minorHAnsi" w:eastAsiaTheme="minorEastAsia" w:hAnsiTheme="minorHAnsi" w:cstheme="minorBidi"/>
          <w:b w:val="0"/>
          <w:bCs w:val="0"/>
          <w:smallCaps w:val="0"/>
          <w:noProof/>
          <w:sz w:val="24"/>
          <w:szCs w:val="24"/>
          <w:lang w:eastAsia="ja-JP"/>
        </w:rPr>
      </w:pPr>
      <w:r>
        <w:rPr>
          <w:noProof/>
        </w:rPr>
        <w:t>2.2.</w:t>
      </w:r>
      <w:r>
        <w:rPr>
          <w:rFonts w:asciiTheme="minorHAnsi" w:eastAsiaTheme="minorEastAsia" w:hAnsiTheme="minorHAnsi" w:cstheme="minorBidi"/>
          <w:b w:val="0"/>
          <w:bCs w:val="0"/>
          <w:smallCaps w:val="0"/>
          <w:noProof/>
          <w:sz w:val="24"/>
          <w:szCs w:val="24"/>
          <w:lang w:eastAsia="ja-JP"/>
        </w:rPr>
        <w:tab/>
      </w:r>
      <w:r>
        <w:rPr>
          <w:noProof/>
        </w:rPr>
        <w:t>Software Configuration Item Organization</w:t>
      </w:r>
      <w:r>
        <w:rPr>
          <w:noProof/>
        </w:rPr>
        <w:tab/>
      </w:r>
      <w:r>
        <w:rPr>
          <w:noProof/>
        </w:rPr>
        <w:fldChar w:fldCharType="begin"/>
      </w:r>
      <w:r>
        <w:rPr>
          <w:noProof/>
        </w:rPr>
        <w:instrText xml:space="preserve"> PAGEREF _Toc253162321 \h </w:instrText>
      </w:r>
      <w:r>
        <w:rPr>
          <w:noProof/>
        </w:rPr>
      </w:r>
      <w:r>
        <w:rPr>
          <w:noProof/>
        </w:rPr>
        <w:fldChar w:fldCharType="separate"/>
      </w:r>
      <w:r w:rsidR="00AC36D1">
        <w:rPr>
          <w:noProof/>
        </w:rPr>
        <w:t>4</w:t>
      </w:r>
      <w:r>
        <w:rPr>
          <w:noProof/>
        </w:rPr>
        <w:fldChar w:fldCharType="end"/>
      </w:r>
    </w:p>
    <w:p w14:paraId="3F471098" w14:textId="77777777" w:rsidR="006151C0" w:rsidRDefault="006151C0" w:rsidP="006151C0">
      <w:pPr>
        <w:pStyle w:val="TOC3"/>
        <w:tabs>
          <w:tab w:val="left" w:pos="1090"/>
        </w:tabs>
        <w:jc w:val="both"/>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Naming Convention</w:t>
      </w:r>
      <w:r>
        <w:rPr>
          <w:noProof/>
        </w:rPr>
        <w:tab/>
      </w:r>
      <w:r>
        <w:rPr>
          <w:noProof/>
        </w:rPr>
        <w:fldChar w:fldCharType="begin"/>
      </w:r>
      <w:r>
        <w:rPr>
          <w:noProof/>
        </w:rPr>
        <w:instrText xml:space="preserve"> PAGEREF _Toc253162322 \h </w:instrText>
      </w:r>
      <w:r>
        <w:rPr>
          <w:noProof/>
        </w:rPr>
      </w:r>
      <w:r>
        <w:rPr>
          <w:noProof/>
        </w:rPr>
        <w:fldChar w:fldCharType="separate"/>
      </w:r>
      <w:r w:rsidR="00AC36D1">
        <w:rPr>
          <w:noProof/>
        </w:rPr>
        <w:t>4</w:t>
      </w:r>
      <w:r>
        <w:rPr>
          <w:noProof/>
        </w:rPr>
        <w:fldChar w:fldCharType="end"/>
      </w:r>
    </w:p>
    <w:p w14:paraId="24546EF6" w14:textId="77777777" w:rsidR="006151C0" w:rsidRDefault="006151C0" w:rsidP="006151C0">
      <w:pPr>
        <w:pStyle w:val="TOC3"/>
        <w:tabs>
          <w:tab w:val="left" w:pos="1090"/>
        </w:tabs>
        <w:jc w:val="both"/>
        <w:rPr>
          <w:rFonts w:asciiTheme="minorHAnsi" w:eastAsiaTheme="minorEastAsia" w:hAnsiTheme="minorHAnsi" w:cstheme="minorBidi"/>
          <w:i w:val="0"/>
          <w:noProof/>
          <w:sz w:val="24"/>
          <w:szCs w:val="24"/>
          <w:lang w:eastAsia="ja-JP"/>
        </w:rPr>
      </w:pPr>
      <w:r>
        <w:rPr>
          <w:noProof/>
        </w:rPr>
        <w:t>2.2.2.</w:t>
      </w:r>
      <w:r>
        <w:rPr>
          <w:rFonts w:asciiTheme="minorHAnsi" w:eastAsiaTheme="minorEastAsia" w:hAnsiTheme="minorHAnsi" w:cstheme="minorBidi"/>
          <w:i w:val="0"/>
          <w:noProof/>
          <w:sz w:val="24"/>
          <w:szCs w:val="24"/>
          <w:lang w:eastAsia="ja-JP"/>
        </w:rPr>
        <w:tab/>
      </w:r>
      <w:r>
        <w:rPr>
          <w:noProof/>
        </w:rPr>
        <w:t>Labeling Scheme</w:t>
      </w:r>
      <w:r>
        <w:rPr>
          <w:noProof/>
        </w:rPr>
        <w:tab/>
      </w:r>
      <w:r>
        <w:rPr>
          <w:noProof/>
        </w:rPr>
        <w:fldChar w:fldCharType="begin"/>
      </w:r>
      <w:r>
        <w:rPr>
          <w:noProof/>
        </w:rPr>
        <w:instrText xml:space="preserve"> PAGEREF _Toc253162323 \h </w:instrText>
      </w:r>
      <w:r>
        <w:rPr>
          <w:noProof/>
        </w:rPr>
      </w:r>
      <w:r>
        <w:rPr>
          <w:noProof/>
        </w:rPr>
        <w:fldChar w:fldCharType="separate"/>
      </w:r>
      <w:r w:rsidR="00AC36D1">
        <w:rPr>
          <w:noProof/>
        </w:rPr>
        <w:t>4</w:t>
      </w:r>
      <w:r>
        <w:rPr>
          <w:noProof/>
        </w:rPr>
        <w:fldChar w:fldCharType="end"/>
      </w:r>
    </w:p>
    <w:p w14:paraId="5631A1BE" w14:textId="77777777" w:rsidR="006151C0" w:rsidRDefault="006151C0" w:rsidP="006151C0">
      <w:pPr>
        <w:pStyle w:val="TOC3"/>
        <w:tabs>
          <w:tab w:val="left" w:pos="1090"/>
        </w:tabs>
        <w:jc w:val="both"/>
        <w:rPr>
          <w:rFonts w:asciiTheme="minorHAnsi" w:eastAsiaTheme="minorEastAsia" w:hAnsiTheme="minorHAnsi" w:cstheme="minorBidi"/>
          <w:i w:val="0"/>
          <w:noProof/>
          <w:sz w:val="24"/>
          <w:szCs w:val="24"/>
          <w:lang w:eastAsia="ja-JP"/>
        </w:rPr>
      </w:pPr>
      <w:r>
        <w:rPr>
          <w:noProof/>
        </w:rPr>
        <w:t>2.2.3.</w:t>
      </w:r>
      <w:r>
        <w:rPr>
          <w:rFonts w:asciiTheme="minorHAnsi" w:eastAsiaTheme="minorEastAsia" w:hAnsiTheme="minorHAnsi" w:cstheme="minorBidi"/>
          <w:i w:val="0"/>
          <w:noProof/>
          <w:sz w:val="24"/>
          <w:szCs w:val="24"/>
          <w:lang w:eastAsia="ja-JP"/>
        </w:rPr>
        <w:tab/>
      </w:r>
      <w:r>
        <w:rPr>
          <w:noProof/>
        </w:rPr>
        <w:t>Management</w:t>
      </w:r>
      <w:r>
        <w:rPr>
          <w:noProof/>
        </w:rPr>
        <w:tab/>
      </w:r>
      <w:r>
        <w:rPr>
          <w:noProof/>
        </w:rPr>
        <w:fldChar w:fldCharType="begin"/>
      </w:r>
      <w:r>
        <w:rPr>
          <w:noProof/>
        </w:rPr>
        <w:instrText xml:space="preserve"> PAGEREF _Toc253162324 \h </w:instrText>
      </w:r>
      <w:r>
        <w:rPr>
          <w:noProof/>
        </w:rPr>
      </w:r>
      <w:r>
        <w:rPr>
          <w:noProof/>
        </w:rPr>
        <w:fldChar w:fldCharType="separate"/>
      </w:r>
      <w:r w:rsidR="00AC36D1">
        <w:rPr>
          <w:noProof/>
        </w:rPr>
        <w:t>5</w:t>
      </w:r>
      <w:r>
        <w:rPr>
          <w:noProof/>
        </w:rPr>
        <w:fldChar w:fldCharType="end"/>
      </w:r>
    </w:p>
    <w:p w14:paraId="4916CFB6" w14:textId="77777777" w:rsidR="006151C0" w:rsidRDefault="006151C0" w:rsidP="006151C0">
      <w:pPr>
        <w:pStyle w:val="TOC3"/>
        <w:tabs>
          <w:tab w:val="left" w:pos="1090"/>
        </w:tabs>
        <w:jc w:val="both"/>
        <w:rPr>
          <w:rFonts w:asciiTheme="minorHAnsi" w:eastAsiaTheme="minorEastAsia" w:hAnsiTheme="minorHAnsi" w:cstheme="minorBidi"/>
          <w:i w:val="0"/>
          <w:noProof/>
          <w:sz w:val="24"/>
          <w:szCs w:val="24"/>
          <w:lang w:eastAsia="ja-JP"/>
        </w:rPr>
      </w:pPr>
      <w:r>
        <w:rPr>
          <w:noProof/>
        </w:rPr>
        <w:t>2.2.4.</w:t>
      </w:r>
      <w:r>
        <w:rPr>
          <w:rFonts w:asciiTheme="minorHAnsi" w:eastAsiaTheme="minorEastAsia" w:hAnsiTheme="minorHAnsi" w:cstheme="minorBidi"/>
          <w:i w:val="0"/>
          <w:noProof/>
          <w:sz w:val="24"/>
          <w:szCs w:val="24"/>
          <w:lang w:eastAsia="ja-JP"/>
        </w:rPr>
        <w:tab/>
      </w:r>
      <w:r>
        <w:rPr>
          <w:noProof/>
        </w:rPr>
        <w:t>Detailed Directory Structure</w:t>
      </w:r>
      <w:r>
        <w:rPr>
          <w:noProof/>
        </w:rPr>
        <w:tab/>
      </w:r>
      <w:r>
        <w:rPr>
          <w:noProof/>
        </w:rPr>
        <w:fldChar w:fldCharType="begin"/>
      </w:r>
      <w:r>
        <w:rPr>
          <w:noProof/>
        </w:rPr>
        <w:instrText xml:space="preserve"> PAGEREF _Toc253162325 \h </w:instrText>
      </w:r>
      <w:r>
        <w:rPr>
          <w:noProof/>
        </w:rPr>
      </w:r>
      <w:r>
        <w:rPr>
          <w:noProof/>
        </w:rPr>
        <w:fldChar w:fldCharType="separate"/>
      </w:r>
      <w:r w:rsidR="00AC36D1">
        <w:rPr>
          <w:noProof/>
        </w:rPr>
        <w:t>6</w:t>
      </w:r>
      <w:r>
        <w:rPr>
          <w:noProof/>
        </w:rPr>
        <w:fldChar w:fldCharType="end"/>
      </w:r>
    </w:p>
    <w:p w14:paraId="0B2B6338" w14:textId="77777777" w:rsidR="006151C0" w:rsidRDefault="006151C0" w:rsidP="006151C0">
      <w:pPr>
        <w:pStyle w:val="TOC3"/>
        <w:tabs>
          <w:tab w:val="left" w:pos="1090"/>
        </w:tabs>
        <w:jc w:val="both"/>
        <w:rPr>
          <w:rFonts w:asciiTheme="minorHAnsi" w:eastAsiaTheme="minorEastAsia" w:hAnsiTheme="minorHAnsi" w:cstheme="minorBidi"/>
          <w:i w:val="0"/>
          <w:noProof/>
          <w:sz w:val="24"/>
          <w:szCs w:val="24"/>
          <w:lang w:eastAsia="ja-JP"/>
        </w:rPr>
      </w:pPr>
      <w:r>
        <w:rPr>
          <w:noProof/>
        </w:rPr>
        <w:t>2.2.5.</w:t>
      </w:r>
      <w:r>
        <w:rPr>
          <w:rFonts w:asciiTheme="minorHAnsi" w:eastAsiaTheme="minorEastAsia" w:hAnsiTheme="minorHAnsi" w:cstheme="minorBidi"/>
          <w:i w:val="0"/>
          <w:noProof/>
          <w:sz w:val="24"/>
          <w:szCs w:val="24"/>
          <w:lang w:eastAsia="ja-JP"/>
        </w:rPr>
        <w:tab/>
      </w:r>
      <w:r>
        <w:rPr>
          <w:noProof/>
        </w:rPr>
        <w:t>Back-Up</w:t>
      </w:r>
      <w:r>
        <w:rPr>
          <w:noProof/>
        </w:rPr>
        <w:tab/>
      </w:r>
      <w:r>
        <w:rPr>
          <w:noProof/>
        </w:rPr>
        <w:fldChar w:fldCharType="begin"/>
      </w:r>
      <w:r>
        <w:rPr>
          <w:noProof/>
        </w:rPr>
        <w:instrText xml:space="preserve"> PAGEREF _Toc253162326 \h </w:instrText>
      </w:r>
      <w:r>
        <w:rPr>
          <w:noProof/>
        </w:rPr>
      </w:r>
      <w:r>
        <w:rPr>
          <w:noProof/>
        </w:rPr>
        <w:fldChar w:fldCharType="separate"/>
      </w:r>
      <w:r w:rsidR="00AC36D1">
        <w:rPr>
          <w:noProof/>
        </w:rPr>
        <w:t>6</w:t>
      </w:r>
      <w:r>
        <w:rPr>
          <w:noProof/>
        </w:rPr>
        <w:fldChar w:fldCharType="end"/>
      </w:r>
    </w:p>
    <w:p w14:paraId="1A8A169D" w14:textId="77777777" w:rsidR="006151C0" w:rsidRDefault="006151C0" w:rsidP="006151C0">
      <w:pPr>
        <w:pStyle w:val="TOC1"/>
        <w:tabs>
          <w:tab w:val="left" w:pos="390"/>
        </w:tabs>
        <w:jc w:val="both"/>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Software Configuration Control</w:t>
      </w:r>
      <w:r>
        <w:rPr>
          <w:noProof/>
        </w:rPr>
        <w:tab/>
      </w:r>
      <w:r>
        <w:rPr>
          <w:noProof/>
        </w:rPr>
        <w:fldChar w:fldCharType="begin"/>
      </w:r>
      <w:r>
        <w:rPr>
          <w:noProof/>
        </w:rPr>
        <w:instrText xml:space="preserve"> PAGEREF _Toc253162327 \h </w:instrText>
      </w:r>
      <w:r>
        <w:rPr>
          <w:noProof/>
        </w:rPr>
      </w:r>
      <w:r>
        <w:rPr>
          <w:noProof/>
        </w:rPr>
        <w:fldChar w:fldCharType="separate"/>
      </w:r>
      <w:r w:rsidR="00AC36D1">
        <w:rPr>
          <w:noProof/>
        </w:rPr>
        <w:t>7</w:t>
      </w:r>
      <w:r>
        <w:rPr>
          <w:noProof/>
        </w:rPr>
        <w:fldChar w:fldCharType="end"/>
      </w:r>
    </w:p>
    <w:p w14:paraId="3E925283" w14:textId="77777777" w:rsidR="006151C0" w:rsidRDefault="006151C0" w:rsidP="006151C0">
      <w:pPr>
        <w:pStyle w:val="TOC2"/>
        <w:tabs>
          <w:tab w:val="left" w:pos="740"/>
        </w:tabs>
        <w:jc w:val="both"/>
        <w:rPr>
          <w:rFonts w:asciiTheme="minorHAnsi" w:eastAsiaTheme="minorEastAsia" w:hAnsiTheme="minorHAnsi" w:cstheme="minorBidi"/>
          <w:b w:val="0"/>
          <w:bCs w:val="0"/>
          <w:smallCaps w:val="0"/>
          <w:noProof/>
          <w:sz w:val="24"/>
          <w:szCs w:val="24"/>
          <w:lang w:eastAsia="ja-JP"/>
        </w:rPr>
      </w:pPr>
      <w:r>
        <w:rPr>
          <w:noProof/>
        </w:rPr>
        <w:t>3.1.</w:t>
      </w:r>
      <w:r>
        <w:rPr>
          <w:rFonts w:asciiTheme="minorHAnsi" w:eastAsiaTheme="minorEastAsia" w:hAnsiTheme="minorHAnsi" w:cstheme="minorBidi"/>
          <w:b w:val="0"/>
          <w:bCs w:val="0"/>
          <w:smallCaps w:val="0"/>
          <w:noProof/>
          <w:sz w:val="24"/>
          <w:szCs w:val="24"/>
          <w:lang w:eastAsia="ja-JP"/>
        </w:rPr>
        <w:tab/>
      </w:r>
      <w:r>
        <w:rPr>
          <w:noProof/>
        </w:rPr>
        <w:t>Documentation</w:t>
      </w:r>
      <w:r>
        <w:rPr>
          <w:noProof/>
        </w:rPr>
        <w:tab/>
      </w:r>
      <w:r>
        <w:rPr>
          <w:noProof/>
        </w:rPr>
        <w:fldChar w:fldCharType="begin"/>
      </w:r>
      <w:r>
        <w:rPr>
          <w:noProof/>
        </w:rPr>
        <w:instrText xml:space="preserve"> PAGEREF _Toc253162328 \h </w:instrText>
      </w:r>
      <w:r>
        <w:rPr>
          <w:noProof/>
        </w:rPr>
      </w:r>
      <w:r>
        <w:rPr>
          <w:noProof/>
        </w:rPr>
        <w:fldChar w:fldCharType="separate"/>
      </w:r>
      <w:r w:rsidR="00AC36D1">
        <w:rPr>
          <w:noProof/>
        </w:rPr>
        <w:t>7</w:t>
      </w:r>
      <w:r>
        <w:rPr>
          <w:noProof/>
        </w:rPr>
        <w:fldChar w:fldCharType="end"/>
      </w:r>
    </w:p>
    <w:p w14:paraId="0E743E64" w14:textId="77777777" w:rsidR="006151C0" w:rsidRDefault="006151C0" w:rsidP="006151C0">
      <w:pPr>
        <w:pStyle w:val="TOC2"/>
        <w:tabs>
          <w:tab w:val="left" w:pos="740"/>
        </w:tabs>
        <w:jc w:val="both"/>
        <w:rPr>
          <w:rFonts w:asciiTheme="minorHAnsi" w:eastAsiaTheme="minorEastAsia" w:hAnsiTheme="minorHAnsi" w:cstheme="minorBidi"/>
          <w:b w:val="0"/>
          <w:bCs w:val="0"/>
          <w:smallCaps w:val="0"/>
          <w:noProof/>
          <w:sz w:val="24"/>
          <w:szCs w:val="24"/>
          <w:lang w:eastAsia="ja-JP"/>
        </w:rPr>
      </w:pPr>
      <w:r>
        <w:rPr>
          <w:noProof/>
        </w:rPr>
        <w:t>3.2.</w:t>
      </w:r>
      <w:r>
        <w:rPr>
          <w:rFonts w:asciiTheme="minorHAnsi" w:eastAsiaTheme="minorEastAsia" w:hAnsiTheme="minorHAnsi" w:cstheme="minorBidi"/>
          <w:b w:val="0"/>
          <w:bCs w:val="0"/>
          <w:smallCaps w:val="0"/>
          <w:noProof/>
          <w:sz w:val="24"/>
          <w:szCs w:val="24"/>
          <w:lang w:eastAsia="ja-JP"/>
        </w:rPr>
        <w:tab/>
      </w:r>
      <w:r>
        <w:rPr>
          <w:noProof/>
        </w:rPr>
        <w:t>Configuration Control Board</w:t>
      </w:r>
      <w:r>
        <w:rPr>
          <w:noProof/>
        </w:rPr>
        <w:tab/>
      </w:r>
      <w:r>
        <w:rPr>
          <w:noProof/>
        </w:rPr>
        <w:fldChar w:fldCharType="begin"/>
      </w:r>
      <w:r>
        <w:rPr>
          <w:noProof/>
        </w:rPr>
        <w:instrText xml:space="preserve"> PAGEREF _Toc253162329 \h </w:instrText>
      </w:r>
      <w:r>
        <w:rPr>
          <w:noProof/>
        </w:rPr>
      </w:r>
      <w:r>
        <w:rPr>
          <w:noProof/>
        </w:rPr>
        <w:fldChar w:fldCharType="separate"/>
      </w:r>
      <w:r w:rsidR="00AC36D1">
        <w:rPr>
          <w:noProof/>
        </w:rPr>
        <w:t>7</w:t>
      </w:r>
      <w:r>
        <w:rPr>
          <w:noProof/>
        </w:rPr>
        <w:fldChar w:fldCharType="end"/>
      </w:r>
    </w:p>
    <w:p w14:paraId="1C8A2ACB" w14:textId="77777777" w:rsidR="006151C0" w:rsidRDefault="006151C0" w:rsidP="006151C0">
      <w:pPr>
        <w:pStyle w:val="TOC2"/>
        <w:tabs>
          <w:tab w:val="left" w:pos="740"/>
        </w:tabs>
        <w:jc w:val="both"/>
        <w:rPr>
          <w:rFonts w:asciiTheme="minorHAnsi" w:eastAsiaTheme="minorEastAsia" w:hAnsiTheme="minorHAnsi" w:cstheme="minorBidi"/>
          <w:b w:val="0"/>
          <w:bCs w:val="0"/>
          <w:smallCaps w:val="0"/>
          <w:noProof/>
          <w:sz w:val="24"/>
          <w:szCs w:val="24"/>
          <w:lang w:eastAsia="ja-JP"/>
        </w:rPr>
      </w:pPr>
      <w:r>
        <w:rPr>
          <w:noProof/>
        </w:rPr>
        <w:t>3.3.</w:t>
      </w:r>
      <w:r>
        <w:rPr>
          <w:rFonts w:asciiTheme="minorHAnsi" w:eastAsiaTheme="minorEastAsia" w:hAnsiTheme="minorHAnsi" w:cstheme="minorBidi"/>
          <w:b w:val="0"/>
          <w:bCs w:val="0"/>
          <w:smallCaps w:val="0"/>
          <w:noProof/>
          <w:sz w:val="24"/>
          <w:szCs w:val="24"/>
          <w:lang w:eastAsia="ja-JP"/>
        </w:rPr>
        <w:tab/>
      </w:r>
      <w:r>
        <w:rPr>
          <w:noProof/>
        </w:rPr>
        <w:t>Procedures</w:t>
      </w:r>
      <w:r>
        <w:rPr>
          <w:noProof/>
        </w:rPr>
        <w:tab/>
      </w:r>
      <w:r>
        <w:rPr>
          <w:noProof/>
        </w:rPr>
        <w:fldChar w:fldCharType="begin"/>
      </w:r>
      <w:r>
        <w:rPr>
          <w:noProof/>
        </w:rPr>
        <w:instrText xml:space="preserve"> PAGEREF _Toc253162330 \h </w:instrText>
      </w:r>
      <w:r>
        <w:rPr>
          <w:noProof/>
        </w:rPr>
      </w:r>
      <w:r>
        <w:rPr>
          <w:noProof/>
        </w:rPr>
        <w:fldChar w:fldCharType="separate"/>
      </w:r>
      <w:r w:rsidR="00AC36D1">
        <w:rPr>
          <w:noProof/>
        </w:rPr>
        <w:t>7</w:t>
      </w:r>
      <w:r>
        <w:rPr>
          <w:noProof/>
        </w:rPr>
        <w:fldChar w:fldCharType="end"/>
      </w:r>
    </w:p>
    <w:p w14:paraId="7B986484" w14:textId="77777777" w:rsidR="006151C0" w:rsidRDefault="006151C0" w:rsidP="006151C0">
      <w:pPr>
        <w:pStyle w:val="TOC1"/>
        <w:tabs>
          <w:tab w:val="left" w:pos="390"/>
        </w:tabs>
        <w:jc w:val="both"/>
        <w:rPr>
          <w:rFonts w:asciiTheme="minorHAnsi" w:eastAsiaTheme="minorEastAsia" w:hAnsiTheme="minorHAnsi" w:cstheme="minorBidi"/>
          <w:b w:val="0"/>
          <w:caps w:val="0"/>
          <w:noProof/>
          <w:sz w:val="24"/>
          <w:szCs w:val="24"/>
          <w:lang w:eastAsia="ja-JP"/>
        </w:rPr>
      </w:pPr>
      <w:r>
        <w:rPr>
          <w:noProof/>
        </w:rPr>
        <w:t>4.</w:t>
      </w:r>
      <w:r>
        <w:rPr>
          <w:rFonts w:asciiTheme="minorHAnsi" w:eastAsiaTheme="minorEastAsia" w:hAnsiTheme="minorHAnsi" w:cstheme="minorBidi"/>
          <w:b w:val="0"/>
          <w:caps w:val="0"/>
          <w:noProof/>
          <w:sz w:val="24"/>
          <w:szCs w:val="24"/>
          <w:lang w:eastAsia="ja-JP"/>
        </w:rPr>
        <w:tab/>
      </w:r>
      <w:r>
        <w:rPr>
          <w:noProof/>
        </w:rPr>
        <w:t>Software Configuration Auditing</w:t>
      </w:r>
      <w:r>
        <w:rPr>
          <w:noProof/>
        </w:rPr>
        <w:tab/>
      </w:r>
      <w:r>
        <w:rPr>
          <w:noProof/>
        </w:rPr>
        <w:fldChar w:fldCharType="begin"/>
      </w:r>
      <w:r>
        <w:rPr>
          <w:noProof/>
        </w:rPr>
        <w:instrText xml:space="preserve"> PAGEREF _Toc253162331 \h </w:instrText>
      </w:r>
      <w:r>
        <w:rPr>
          <w:noProof/>
        </w:rPr>
      </w:r>
      <w:r>
        <w:rPr>
          <w:noProof/>
        </w:rPr>
        <w:fldChar w:fldCharType="separate"/>
      </w:r>
      <w:r w:rsidR="00AC36D1">
        <w:rPr>
          <w:noProof/>
        </w:rPr>
        <w:t>9</w:t>
      </w:r>
      <w:r>
        <w:rPr>
          <w:noProof/>
        </w:rPr>
        <w:fldChar w:fldCharType="end"/>
      </w:r>
    </w:p>
    <w:p w14:paraId="205513B1" w14:textId="77777777" w:rsidR="006151C0" w:rsidRDefault="006151C0" w:rsidP="006151C0">
      <w:pPr>
        <w:pStyle w:val="TOC1"/>
        <w:tabs>
          <w:tab w:val="left" w:pos="390"/>
        </w:tabs>
        <w:jc w:val="both"/>
        <w:rPr>
          <w:rFonts w:asciiTheme="minorHAnsi" w:eastAsiaTheme="minorEastAsia" w:hAnsiTheme="minorHAnsi" w:cstheme="minorBidi"/>
          <w:b w:val="0"/>
          <w:caps w:val="0"/>
          <w:noProof/>
          <w:sz w:val="24"/>
          <w:szCs w:val="24"/>
          <w:lang w:eastAsia="ja-JP"/>
        </w:rPr>
      </w:pPr>
      <w:r>
        <w:rPr>
          <w:noProof/>
        </w:rPr>
        <w:t>5.</w:t>
      </w:r>
      <w:r>
        <w:rPr>
          <w:rFonts w:asciiTheme="minorHAnsi" w:eastAsiaTheme="minorEastAsia" w:hAnsiTheme="minorHAnsi" w:cstheme="minorBidi"/>
          <w:b w:val="0"/>
          <w:caps w:val="0"/>
          <w:noProof/>
          <w:sz w:val="24"/>
          <w:szCs w:val="24"/>
          <w:lang w:eastAsia="ja-JP"/>
        </w:rPr>
        <w:tab/>
      </w:r>
      <w:r>
        <w:rPr>
          <w:noProof/>
        </w:rPr>
        <w:t>Appendix A</w:t>
      </w:r>
      <w:r>
        <w:rPr>
          <w:noProof/>
        </w:rPr>
        <w:tab/>
      </w:r>
      <w:r>
        <w:rPr>
          <w:noProof/>
        </w:rPr>
        <w:fldChar w:fldCharType="begin"/>
      </w:r>
      <w:r>
        <w:rPr>
          <w:noProof/>
        </w:rPr>
        <w:instrText xml:space="preserve"> PAGEREF _Toc253162332 \h </w:instrText>
      </w:r>
      <w:r>
        <w:rPr>
          <w:noProof/>
        </w:rPr>
      </w:r>
      <w:r>
        <w:rPr>
          <w:noProof/>
        </w:rPr>
        <w:fldChar w:fldCharType="separate"/>
      </w:r>
      <w:r w:rsidR="00AC36D1">
        <w:rPr>
          <w:noProof/>
        </w:rPr>
        <w:t>12</w:t>
      </w:r>
      <w:r>
        <w:rPr>
          <w:noProof/>
        </w:rPr>
        <w:fldChar w:fldCharType="end"/>
      </w:r>
    </w:p>
    <w:p w14:paraId="7AE12AF7" w14:textId="77777777" w:rsidR="006151C0" w:rsidRDefault="006151C0" w:rsidP="006151C0">
      <w:pPr>
        <w:pStyle w:val="TOC1"/>
        <w:tabs>
          <w:tab w:val="left" w:pos="390"/>
        </w:tabs>
        <w:jc w:val="both"/>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Appendix B</w:t>
      </w:r>
      <w:r>
        <w:rPr>
          <w:noProof/>
        </w:rPr>
        <w:tab/>
      </w:r>
      <w:r>
        <w:rPr>
          <w:noProof/>
        </w:rPr>
        <w:fldChar w:fldCharType="begin"/>
      </w:r>
      <w:r>
        <w:rPr>
          <w:noProof/>
        </w:rPr>
        <w:instrText xml:space="preserve"> PAGEREF _Toc253162333 \h </w:instrText>
      </w:r>
      <w:r>
        <w:rPr>
          <w:noProof/>
        </w:rPr>
      </w:r>
      <w:r>
        <w:rPr>
          <w:noProof/>
        </w:rPr>
        <w:fldChar w:fldCharType="separate"/>
      </w:r>
      <w:r w:rsidR="00AC36D1">
        <w:rPr>
          <w:noProof/>
        </w:rPr>
        <w:t>13</w:t>
      </w:r>
      <w:r>
        <w:rPr>
          <w:noProof/>
        </w:rPr>
        <w:fldChar w:fldCharType="end"/>
      </w:r>
    </w:p>
    <w:p w14:paraId="2B3A3261" w14:textId="77777777" w:rsidR="006151C0" w:rsidRDefault="006151C0" w:rsidP="006151C0">
      <w:pPr>
        <w:pStyle w:val="TOC1"/>
        <w:tabs>
          <w:tab w:val="left" w:pos="390"/>
        </w:tabs>
        <w:jc w:val="both"/>
        <w:rPr>
          <w:noProof/>
        </w:rPr>
      </w:pPr>
      <w:r>
        <w:rPr>
          <w:noProof/>
        </w:rPr>
        <w:t>7.</w:t>
      </w:r>
      <w:r>
        <w:rPr>
          <w:rFonts w:asciiTheme="minorHAnsi" w:eastAsiaTheme="minorEastAsia" w:hAnsiTheme="minorHAnsi" w:cstheme="minorBidi"/>
          <w:b w:val="0"/>
          <w:caps w:val="0"/>
          <w:noProof/>
          <w:sz w:val="24"/>
          <w:szCs w:val="24"/>
          <w:lang w:eastAsia="ja-JP"/>
        </w:rPr>
        <w:tab/>
      </w:r>
      <w:r>
        <w:rPr>
          <w:noProof/>
        </w:rPr>
        <w:t>Appendix C</w:t>
      </w:r>
      <w:r>
        <w:rPr>
          <w:noProof/>
        </w:rPr>
        <w:tab/>
      </w:r>
      <w:r>
        <w:rPr>
          <w:noProof/>
        </w:rPr>
        <w:fldChar w:fldCharType="begin"/>
      </w:r>
      <w:r>
        <w:rPr>
          <w:noProof/>
        </w:rPr>
        <w:instrText xml:space="preserve"> PAGEREF _Toc253162334 \h </w:instrText>
      </w:r>
      <w:r>
        <w:rPr>
          <w:noProof/>
        </w:rPr>
      </w:r>
      <w:r>
        <w:rPr>
          <w:noProof/>
        </w:rPr>
        <w:fldChar w:fldCharType="separate"/>
      </w:r>
      <w:r w:rsidR="00AC36D1">
        <w:rPr>
          <w:noProof/>
        </w:rPr>
        <w:t>14</w:t>
      </w:r>
      <w:r>
        <w:rPr>
          <w:noProof/>
        </w:rPr>
        <w:fldChar w:fldCharType="end"/>
      </w:r>
    </w:p>
    <w:p w14:paraId="1C3C8D21" w14:textId="2D510B0F" w:rsidR="006151C0" w:rsidRDefault="006151C0" w:rsidP="006151C0">
      <w:pPr>
        <w:rPr>
          <w:rFonts w:eastAsiaTheme="minorEastAsia"/>
          <w:noProof/>
        </w:rPr>
      </w:pPr>
      <w:r>
        <w:rPr>
          <w:rFonts w:eastAsiaTheme="minorEastAsia"/>
          <w:noProof/>
        </w:rPr>
        <w:br/>
      </w:r>
      <w:r>
        <w:rPr>
          <w:rFonts w:eastAsiaTheme="minorEastAsia"/>
          <w:noProof/>
        </w:rPr>
        <w:br/>
      </w:r>
    </w:p>
    <w:p w14:paraId="26693633" w14:textId="77777777" w:rsidR="006151C0" w:rsidRDefault="006151C0" w:rsidP="006151C0">
      <w:pPr>
        <w:rPr>
          <w:rFonts w:eastAsiaTheme="minorEastAsia"/>
          <w:noProof/>
        </w:rPr>
      </w:pPr>
    </w:p>
    <w:p w14:paraId="192211B2" w14:textId="77777777" w:rsidR="006151C0" w:rsidRDefault="006151C0" w:rsidP="006151C0">
      <w:pPr>
        <w:rPr>
          <w:rFonts w:eastAsiaTheme="minorEastAsia"/>
          <w:noProof/>
        </w:rPr>
      </w:pPr>
    </w:p>
    <w:p w14:paraId="4B0DABEF" w14:textId="77777777" w:rsidR="006151C0" w:rsidRDefault="006151C0" w:rsidP="006151C0">
      <w:pPr>
        <w:rPr>
          <w:rFonts w:eastAsiaTheme="minorEastAsia"/>
          <w:noProof/>
        </w:rPr>
      </w:pPr>
    </w:p>
    <w:p w14:paraId="6689DA98" w14:textId="77777777" w:rsidR="006151C0" w:rsidRDefault="006151C0" w:rsidP="006151C0">
      <w:pPr>
        <w:rPr>
          <w:rFonts w:eastAsiaTheme="minorEastAsia"/>
          <w:noProof/>
        </w:rPr>
      </w:pPr>
    </w:p>
    <w:p w14:paraId="5193F334" w14:textId="77777777" w:rsidR="006151C0" w:rsidRDefault="006151C0" w:rsidP="006151C0">
      <w:pPr>
        <w:rPr>
          <w:rFonts w:eastAsiaTheme="minorEastAsia"/>
          <w:noProof/>
        </w:rPr>
      </w:pPr>
    </w:p>
    <w:p w14:paraId="33E5E0A4" w14:textId="77777777" w:rsidR="006151C0" w:rsidRDefault="006151C0" w:rsidP="006151C0">
      <w:pPr>
        <w:rPr>
          <w:rFonts w:eastAsiaTheme="minorEastAsia"/>
          <w:noProof/>
        </w:rPr>
      </w:pPr>
    </w:p>
    <w:p w14:paraId="14E7C9C0" w14:textId="77777777" w:rsidR="006151C0" w:rsidRDefault="006151C0" w:rsidP="006151C0">
      <w:pPr>
        <w:rPr>
          <w:rFonts w:eastAsiaTheme="minorEastAsia"/>
          <w:noProof/>
        </w:rPr>
      </w:pPr>
    </w:p>
    <w:p w14:paraId="1B3379E2" w14:textId="77777777" w:rsidR="006151C0" w:rsidRDefault="006151C0" w:rsidP="006151C0">
      <w:pPr>
        <w:rPr>
          <w:rFonts w:eastAsiaTheme="minorEastAsia"/>
          <w:noProof/>
        </w:rPr>
      </w:pPr>
    </w:p>
    <w:p w14:paraId="20D7903F" w14:textId="77777777" w:rsidR="006151C0" w:rsidRDefault="006151C0" w:rsidP="006151C0">
      <w:pPr>
        <w:rPr>
          <w:rFonts w:eastAsiaTheme="minorEastAsia"/>
          <w:noProof/>
        </w:rPr>
      </w:pPr>
    </w:p>
    <w:p w14:paraId="08C57CC2" w14:textId="77777777" w:rsidR="006151C0" w:rsidRDefault="006151C0" w:rsidP="006151C0">
      <w:pPr>
        <w:rPr>
          <w:rFonts w:eastAsiaTheme="minorEastAsia"/>
          <w:noProof/>
        </w:rPr>
      </w:pPr>
    </w:p>
    <w:p w14:paraId="1B4FD6FA" w14:textId="77777777" w:rsidR="006151C0" w:rsidRDefault="006151C0" w:rsidP="006151C0">
      <w:pPr>
        <w:rPr>
          <w:rFonts w:eastAsiaTheme="minorEastAsia"/>
          <w:noProof/>
        </w:rPr>
      </w:pPr>
    </w:p>
    <w:p w14:paraId="60F6E6A5" w14:textId="77777777" w:rsidR="006151C0" w:rsidRDefault="006151C0" w:rsidP="006151C0">
      <w:pPr>
        <w:rPr>
          <w:rFonts w:eastAsiaTheme="minorEastAsia"/>
          <w:noProof/>
        </w:rPr>
      </w:pPr>
    </w:p>
    <w:p w14:paraId="7AFB4020" w14:textId="77777777" w:rsidR="006151C0" w:rsidRDefault="006151C0" w:rsidP="006151C0">
      <w:pPr>
        <w:rPr>
          <w:rFonts w:eastAsiaTheme="minorEastAsia"/>
          <w:noProof/>
        </w:rPr>
      </w:pPr>
    </w:p>
    <w:p w14:paraId="13D7F2F4" w14:textId="77777777" w:rsidR="006151C0" w:rsidRDefault="006151C0" w:rsidP="006151C0">
      <w:pPr>
        <w:rPr>
          <w:rFonts w:eastAsiaTheme="minorEastAsia"/>
          <w:noProof/>
        </w:rPr>
      </w:pPr>
    </w:p>
    <w:p w14:paraId="5E9040B2" w14:textId="77777777" w:rsidR="006151C0" w:rsidRDefault="006151C0" w:rsidP="006151C0">
      <w:pPr>
        <w:rPr>
          <w:rFonts w:eastAsiaTheme="minorEastAsia"/>
          <w:noProof/>
        </w:rPr>
      </w:pPr>
    </w:p>
    <w:p w14:paraId="2712EF5A" w14:textId="77777777" w:rsidR="006151C0" w:rsidRDefault="006151C0" w:rsidP="006151C0">
      <w:pPr>
        <w:rPr>
          <w:rFonts w:eastAsiaTheme="minorEastAsia"/>
          <w:noProof/>
        </w:rPr>
      </w:pPr>
    </w:p>
    <w:p w14:paraId="3ECFEA01" w14:textId="77777777" w:rsidR="00D8407A" w:rsidRPr="006151C0" w:rsidRDefault="00D8407A" w:rsidP="006151C0">
      <w:pPr>
        <w:rPr>
          <w:rFonts w:eastAsiaTheme="minorEastAsia"/>
          <w:noProof/>
        </w:rPr>
      </w:pPr>
    </w:p>
    <w:p w14:paraId="417AFCB1" w14:textId="77777777" w:rsidR="00F84F03" w:rsidRDefault="004A4872" w:rsidP="006151C0">
      <w:pPr>
        <w:pStyle w:val="TOC2"/>
        <w:jc w:val="both"/>
      </w:pPr>
      <w:r>
        <w:rPr>
          <w:bCs w:val="0"/>
          <w:caps/>
          <w:smallCaps w:val="0"/>
          <w:sz w:val="28"/>
        </w:rPr>
        <w:fldChar w:fldCharType="end"/>
      </w:r>
    </w:p>
    <w:p w14:paraId="263CD9EF" w14:textId="77777777" w:rsidR="00F84F03" w:rsidRDefault="00F84F03">
      <w:pPr>
        <w:pStyle w:val="Heading1"/>
      </w:pPr>
      <w:bookmarkStart w:id="20" w:name="_Toc253162317"/>
      <w:r>
        <w:lastRenderedPageBreak/>
        <w:t>Introduction</w:t>
      </w:r>
      <w:bookmarkEnd w:id="20"/>
    </w:p>
    <w:p w14:paraId="0781722E" w14:textId="77777777" w:rsidR="00F84F03" w:rsidRDefault="00F84F03">
      <w:pPr>
        <w:pStyle w:val="Paragraph"/>
      </w:pPr>
    </w:p>
    <w:p w14:paraId="0C0605B6" w14:textId="5A0E147D" w:rsidR="0018354A" w:rsidRDefault="00532836" w:rsidP="007968D1">
      <w:pPr>
        <w:pStyle w:val="Paragraph"/>
      </w:pPr>
      <w:r>
        <w:t>T</w:t>
      </w:r>
      <w:r w:rsidR="00DA1F44">
        <w:t xml:space="preserve">he </w:t>
      </w:r>
      <w:r>
        <w:t xml:space="preserve">main purpose of the </w:t>
      </w:r>
      <w:r w:rsidR="00DA1F44">
        <w:t>project</w:t>
      </w:r>
      <w:r>
        <w:t xml:space="preserve"> this semester is to implement the new </w:t>
      </w:r>
      <w:r w:rsidR="00AC36D1">
        <w:t xml:space="preserve">software </w:t>
      </w:r>
      <w:r>
        <w:t xml:space="preserve">requirements </w:t>
      </w:r>
      <w:r w:rsidR="00DA1F44">
        <w:t>to improve the</w:t>
      </w:r>
      <w:r>
        <w:t xml:space="preserve"> widespread adoption of</w:t>
      </w:r>
      <w:r w:rsidR="00DA1F44">
        <w:t xml:space="preserve"> Visualization Knowledge (VisKo) system</w:t>
      </w:r>
      <w:r w:rsidR="00AC36D1">
        <w:t>,</w:t>
      </w:r>
      <w:r w:rsidR="00DA1F44">
        <w:t xml:space="preserve"> by </w:t>
      </w:r>
      <w:r w:rsidR="00F7756D">
        <w:t>expanding</w:t>
      </w:r>
      <w:r>
        <w:t xml:space="preserve"> the current VisKo </w:t>
      </w:r>
      <w:r w:rsidR="00F7756D">
        <w:t xml:space="preserve">system features to include pipeline and visualization browsing, ability to issue queries, and ability to set </w:t>
      </w:r>
      <w:r>
        <w:t>parameter</w:t>
      </w:r>
      <w:r w:rsidR="00F7756D">
        <w:t>s and pipelines in a simplified</w:t>
      </w:r>
      <w:r w:rsidR="00D93C09">
        <w:t xml:space="preserve"> manner [1].</w:t>
      </w:r>
      <w:r>
        <w:t xml:space="preserve"> The Software Configuration Management (SCM) will help t</w:t>
      </w:r>
      <w:r w:rsidR="00D93C09">
        <w:t xml:space="preserve">he team </w:t>
      </w:r>
      <w:r w:rsidR="001648F5">
        <w:t>with</w:t>
      </w:r>
      <w:r w:rsidR="00D93C09">
        <w:t xml:space="preserve"> quality assurance by tracking and controlling changes in the software. Some of the techniques to control the changes include revision control and the establishment of baselines. </w:t>
      </w:r>
      <w:r w:rsidR="001648F5">
        <w:t>Following the SCM will detail the exact change that occurred and the person responsible for it [2].</w:t>
      </w:r>
      <w:r w:rsidR="0018354A">
        <w:t xml:space="preserve"> </w:t>
      </w:r>
    </w:p>
    <w:p w14:paraId="5E15D708" w14:textId="77777777" w:rsidR="0018354A" w:rsidRDefault="0018354A" w:rsidP="007968D1">
      <w:pPr>
        <w:pStyle w:val="Paragraph"/>
      </w:pPr>
    </w:p>
    <w:p w14:paraId="06E7256D" w14:textId="07E5158B" w:rsidR="0018354A" w:rsidRDefault="0018354A" w:rsidP="007968D1">
      <w:pPr>
        <w:pStyle w:val="Paragraph"/>
      </w:pPr>
      <w:r>
        <w:t xml:space="preserve">The intended audience of this document is the guidance team, </w:t>
      </w:r>
      <w:r w:rsidR="00AC36D1">
        <w:t xml:space="preserve">in order for them to </w:t>
      </w:r>
      <w:r>
        <w:t xml:space="preserve">assist the team in defining a process for SCM. </w:t>
      </w:r>
      <w:r w:rsidR="00AC36D1">
        <w:t>At the same time</w:t>
      </w:r>
      <w:r>
        <w:t xml:space="preserve"> this document is intended for the developer team</w:t>
      </w:r>
      <w:r w:rsidR="00AC36D1">
        <w:t>,</w:t>
      </w:r>
      <w:r>
        <w:t xml:space="preserve"> as a guide through all the process of implementing and coding </w:t>
      </w:r>
      <w:r w:rsidR="00AC36D1">
        <w:t xml:space="preserve">of </w:t>
      </w:r>
      <w:r>
        <w:t>this project.</w:t>
      </w:r>
    </w:p>
    <w:p w14:paraId="6C938011" w14:textId="77777777" w:rsidR="004000E9" w:rsidRDefault="004000E9" w:rsidP="007968D1">
      <w:pPr>
        <w:pStyle w:val="Paragraph"/>
      </w:pPr>
    </w:p>
    <w:p w14:paraId="71A4F23A" w14:textId="77777777" w:rsidR="004000E9" w:rsidRDefault="004000E9" w:rsidP="007968D1">
      <w:pPr>
        <w:pStyle w:val="Paragraph"/>
      </w:pPr>
      <w:r>
        <w:t xml:space="preserve">This document is </w:t>
      </w:r>
      <w:r w:rsidR="00B566F5">
        <w:t>composed of three main sections:</w:t>
      </w:r>
    </w:p>
    <w:p w14:paraId="5FED8431" w14:textId="7008966C" w:rsidR="004000E9" w:rsidRPr="00117CC7" w:rsidRDefault="004000E9" w:rsidP="00AC028E">
      <w:pPr>
        <w:pStyle w:val="Paragraph"/>
        <w:numPr>
          <w:ilvl w:val="0"/>
          <w:numId w:val="15"/>
        </w:numPr>
        <w:jc w:val="left"/>
        <w:rPr>
          <w:color w:val="000000" w:themeColor="text1"/>
        </w:rPr>
      </w:pPr>
      <w:r w:rsidRPr="00117CC7">
        <w:rPr>
          <w:color w:val="000000" w:themeColor="text1"/>
        </w:rPr>
        <w:t xml:space="preserve">Software configuration identification. This </w:t>
      </w:r>
      <w:r w:rsidR="00B566F5" w:rsidRPr="00117CC7">
        <w:rPr>
          <w:color w:val="000000" w:themeColor="text1"/>
        </w:rPr>
        <w:t xml:space="preserve">section provides a list of items </w:t>
      </w:r>
      <w:r w:rsidRPr="00117CC7">
        <w:rPr>
          <w:color w:val="000000" w:themeColor="text1"/>
        </w:rPr>
        <w:t>likely to be changed throughout the life of the project</w:t>
      </w:r>
      <w:r w:rsidR="00B566F5" w:rsidRPr="00117CC7">
        <w:rPr>
          <w:color w:val="000000" w:themeColor="text1"/>
        </w:rPr>
        <w:t xml:space="preserve">. These items include source code, test cases, design documents and requirements. It also describes the labeling convention and how the team will be collaborating in the updates. </w:t>
      </w:r>
      <w:r w:rsidR="00AC028E" w:rsidRPr="00117CC7">
        <w:rPr>
          <w:color w:val="000000" w:themeColor="text1"/>
        </w:rPr>
        <w:t xml:space="preserve">It includes a visual description of the convention used to label the updates, as well as how changes will be requested. At the same time, this </w:t>
      </w:r>
      <w:r w:rsidR="00117CC7" w:rsidRPr="00117CC7">
        <w:rPr>
          <w:color w:val="000000" w:themeColor="text1"/>
        </w:rPr>
        <w:t>section</w:t>
      </w:r>
      <w:r w:rsidR="00AC028E" w:rsidRPr="00117CC7">
        <w:rPr>
          <w:color w:val="000000" w:themeColor="text1"/>
        </w:rPr>
        <w:t xml:space="preserve"> describes how the team</w:t>
      </w:r>
      <w:r w:rsidR="001648F5">
        <w:rPr>
          <w:color w:val="000000" w:themeColor="text1"/>
        </w:rPr>
        <w:t xml:space="preserve"> backup process in order to </w:t>
      </w:r>
      <w:r w:rsidR="00117CC7" w:rsidRPr="00117CC7">
        <w:rPr>
          <w:color w:val="000000" w:themeColor="text1"/>
        </w:rPr>
        <w:t>avoid total or partial loss of documents or source code.</w:t>
      </w:r>
    </w:p>
    <w:p w14:paraId="35F54602" w14:textId="768437B8" w:rsidR="004000E9" w:rsidRPr="00D8407A" w:rsidRDefault="004000E9" w:rsidP="00117CC7">
      <w:pPr>
        <w:pStyle w:val="Paragraph"/>
        <w:numPr>
          <w:ilvl w:val="0"/>
          <w:numId w:val="15"/>
        </w:numPr>
        <w:jc w:val="left"/>
        <w:rPr>
          <w:color w:val="000000" w:themeColor="text1"/>
        </w:rPr>
      </w:pPr>
      <w:r w:rsidRPr="00D8407A">
        <w:rPr>
          <w:color w:val="000000" w:themeColor="text1"/>
        </w:rPr>
        <w:t>Software configuration control.</w:t>
      </w:r>
      <w:r w:rsidR="00117CC7" w:rsidRPr="00D8407A">
        <w:rPr>
          <w:color w:val="000000" w:themeColor="text1"/>
        </w:rPr>
        <w:t xml:space="preserve"> Describes the mechanism to prepare and evaluate the proposal for changes to the configuration items throughout the life cycle. The control board will ap</w:t>
      </w:r>
      <w:r w:rsidR="001648F5">
        <w:rPr>
          <w:color w:val="000000" w:themeColor="text1"/>
        </w:rPr>
        <w:t>prove or disapproved all change</w:t>
      </w:r>
      <w:r w:rsidR="00117CC7" w:rsidRPr="00D8407A">
        <w:rPr>
          <w:color w:val="000000" w:themeColor="text1"/>
        </w:rPr>
        <w:t xml:space="preserve"> proposals when a team member fills out a </w:t>
      </w:r>
      <w:r w:rsidR="001648F5">
        <w:rPr>
          <w:color w:val="000000" w:themeColor="text1"/>
        </w:rPr>
        <w:t>change request form</w:t>
      </w:r>
      <w:r w:rsidR="00117CC7" w:rsidRPr="00D8407A">
        <w:rPr>
          <w:color w:val="000000" w:themeColor="text1"/>
        </w:rPr>
        <w:t xml:space="preserve"> and justify the means for doing it. It also describes the process to be followed to control access to source code and documents</w:t>
      </w:r>
      <w:r w:rsidR="00D8407A" w:rsidRPr="00D8407A">
        <w:rPr>
          <w:color w:val="000000" w:themeColor="text1"/>
        </w:rPr>
        <w:t xml:space="preserve"> in order to avoid unauthorized updates and collisions between versions if more than one team member are working on the same task simultaneously.</w:t>
      </w:r>
    </w:p>
    <w:p w14:paraId="2AA849E5" w14:textId="715AD4DE" w:rsidR="00E1731A" w:rsidRPr="00AC028E" w:rsidRDefault="004000E9" w:rsidP="00E1731A">
      <w:pPr>
        <w:pStyle w:val="Paragraph"/>
        <w:numPr>
          <w:ilvl w:val="0"/>
          <w:numId w:val="15"/>
        </w:numPr>
        <w:jc w:val="left"/>
        <w:rPr>
          <w:color w:val="000000" w:themeColor="text1"/>
        </w:rPr>
      </w:pPr>
      <w:r w:rsidRPr="00D8407A">
        <w:rPr>
          <w:color w:val="000000" w:themeColor="text1"/>
        </w:rPr>
        <w:t xml:space="preserve">Software configuration auditing. </w:t>
      </w:r>
      <w:r w:rsidR="00E1731A" w:rsidRPr="00D8407A">
        <w:rPr>
          <w:color w:val="000000" w:themeColor="text1"/>
        </w:rPr>
        <w:t>This section provides detail of</w:t>
      </w:r>
      <w:r w:rsidR="00E1731A" w:rsidRPr="00AC028E">
        <w:rPr>
          <w:color w:val="000000" w:themeColor="text1"/>
        </w:rPr>
        <w:t xml:space="preserve"> the two types of auditing</w:t>
      </w:r>
      <w:r w:rsidR="00AC028E" w:rsidRPr="00AC028E">
        <w:rPr>
          <w:color w:val="000000" w:themeColor="text1"/>
        </w:rPr>
        <w:t xml:space="preserve">: Functional Configuration Audit (FCA) and Physical Configuration Audit (PCA). </w:t>
      </w:r>
      <w:r w:rsidR="00AC028E">
        <w:rPr>
          <w:color w:val="000000" w:themeColor="text1"/>
        </w:rPr>
        <w:t xml:space="preserve">Configuration audits provide the status of the project by evaluating the configuration items. </w:t>
      </w:r>
      <w:r w:rsidR="00AC028E" w:rsidRPr="00AC028E">
        <w:rPr>
          <w:color w:val="000000" w:themeColor="text1"/>
        </w:rPr>
        <w:t>In addition, a traceability m</w:t>
      </w:r>
      <w:r w:rsidR="00AC028E">
        <w:rPr>
          <w:color w:val="000000" w:themeColor="text1"/>
        </w:rPr>
        <w:t>atrix will be used to ensure that all requirements are being met in the implementation of the project.</w:t>
      </w:r>
    </w:p>
    <w:p w14:paraId="1047DF69" w14:textId="77777777" w:rsidR="00DA1F44" w:rsidRDefault="00DA1F44" w:rsidP="007968D1">
      <w:pPr>
        <w:pStyle w:val="Paragraph"/>
      </w:pPr>
    </w:p>
    <w:p w14:paraId="30526F66" w14:textId="77777777" w:rsidR="00F84F03" w:rsidRDefault="00F84F03">
      <w:pPr>
        <w:pStyle w:val="Heading2"/>
      </w:pPr>
      <w:bookmarkStart w:id="21" w:name="_Toc253162318"/>
      <w:r>
        <w:t>References</w:t>
      </w:r>
      <w:bookmarkEnd w:id="21"/>
    </w:p>
    <w:p w14:paraId="658874FE" w14:textId="77777777" w:rsidR="00F84F03" w:rsidRDefault="00F84F03"/>
    <w:p w14:paraId="3EFD256A" w14:textId="77777777" w:rsidR="004000E9" w:rsidRDefault="00532836">
      <w:r>
        <w:t>[1] Interview Report.</w:t>
      </w:r>
    </w:p>
    <w:p w14:paraId="109137FD" w14:textId="77777777" w:rsidR="004000E9" w:rsidRDefault="004000E9">
      <w:r>
        <w:t xml:space="preserve">[2] </w:t>
      </w:r>
      <w:hyperlink r:id="rId10" w:history="1">
        <w:r w:rsidRPr="008654BE">
          <w:rPr>
            <w:rStyle w:val="Hyperlink"/>
          </w:rPr>
          <w:t>http://en.wikipedia.org/wiki/Software_configuration_management</w:t>
        </w:r>
      </w:hyperlink>
      <w:r>
        <w:t xml:space="preserve"> </w:t>
      </w:r>
    </w:p>
    <w:p w14:paraId="2E1DAEA4" w14:textId="77777777" w:rsidR="0048190C" w:rsidRPr="00AA3345" w:rsidRDefault="00942189" w:rsidP="0048190C">
      <w:r>
        <w:rPr>
          <w:bCs/>
        </w:rPr>
        <w:t>[3</w:t>
      </w:r>
      <w:r w:rsidR="0048190C" w:rsidRPr="00AA3345">
        <w:rPr>
          <w:bCs/>
        </w:rPr>
        <w:t xml:space="preserve">] </w:t>
      </w:r>
      <w:proofErr w:type="spellStart"/>
      <w:r w:rsidR="0048190C" w:rsidRPr="00AA3345">
        <w:rPr>
          <w:bCs/>
        </w:rPr>
        <w:t>Cheon</w:t>
      </w:r>
      <w:proofErr w:type="spellEnd"/>
      <w:r w:rsidR="0048190C" w:rsidRPr="00AA3345">
        <w:rPr>
          <w:bCs/>
        </w:rPr>
        <w:t>, Yoonsik,</w:t>
      </w:r>
      <w:r w:rsidR="0048190C" w:rsidRPr="00AA3345">
        <w:rPr>
          <w:b/>
          <w:bCs/>
        </w:rPr>
        <w:t xml:space="preserve"> </w:t>
      </w:r>
      <w:r w:rsidR="0048190C" w:rsidRPr="00AA3345">
        <w:rPr>
          <w:i/>
          <w:iCs/>
        </w:rPr>
        <w:t xml:space="preserve">Software Configuration Management (SCM). </w:t>
      </w:r>
      <w:r w:rsidR="0048190C" w:rsidRPr="00AA3345">
        <w:t>[Microsoft P</w:t>
      </w:r>
      <w:r w:rsidR="0048190C">
        <w:t>ower Point] El Paso, TX, 2014</w:t>
      </w:r>
      <w:r w:rsidR="0048190C" w:rsidRPr="00AA3345">
        <w:t>.</w:t>
      </w:r>
    </w:p>
    <w:p w14:paraId="43C1993A" w14:textId="77777777" w:rsidR="0048190C" w:rsidRPr="00AA3345" w:rsidRDefault="00942189" w:rsidP="0048190C">
      <w:proofErr w:type="gramStart"/>
      <w:r>
        <w:t>[4</w:t>
      </w:r>
      <w:r w:rsidR="0048190C" w:rsidRPr="00AA3345">
        <w:t>] Guidance Team, “Software Configuration Management P</w:t>
      </w:r>
      <w:r w:rsidR="0048190C">
        <w:t>lan Template,” El Paso, TX, 2014</w:t>
      </w:r>
      <w:r w:rsidR="0048190C" w:rsidRPr="00AA3345">
        <w:t>.</w:t>
      </w:r>
      <w:proofErr w:type="gramEnd"/>
    </w:p>
    <w:p w14:paraId="75202321" w14:textId="77777777" w:rsidR="0048190C" w:rsidRPr="00AA3345" w:rsidRDefault="00942189" w:rsidP="0048190C">
      <w:r>
        <w:t>[5</w:t>
      </w:r>
      <w:r w:rsidR="0048190C" w:rsidRPr="00AA3345">
        <w:t>]</w:t>
      </w:r>
      <w:r w:rsidR="0048190C" w:rsidRPr="00AA3345">
        <w:fldChar w:fldCharType="begin"/>
      </w:r>
      <w:r w:rsidR="0048190C" w:rsidRPr="00AA3345">
        <w:instrText xml:space="preserve"> HYPERLINK "https://bl2prd0511.outlook.com/owa/redir.aspx?C=ArAxK95bJEKTGM-diZ-MgpXUoNmDhNAIc22EG2EPMF8B3Ina264x83WnRN5aJf8ZatipKO8QmFk.&amp;URL=http%3a%2f%2fwww.westfallteam.com%2fsites%2fdefault%2ffiles%2fpapers%2fSoftware_Configuration_Management_Audits.pdf" \t "_blank" </w:instrText>
      </w:r>
      <w:r w:rsidR="0048190C" w:rsidRPr="00AA3345">
        <w:fldChar w:fldCharType="separate"/>
      </w:r>
      <w:r w:rsidR="0048190C" w:rsidRPr="00AA3345">
        <w:rPr>
          <w:rStyle w:val="Hyperlink"/>
        </w:rPr>
        <w:t>http://www.westfallteam.com/sites/default/files/papers/Software_Configuration_Management_Audits.pdf</w:t>
      </w:r>
      <w:r w:rsidR="0048190C" w:rsidRPr="00AA3345">
        <w:fldChar w:fldCharType="end"/>
      </w:r>
      <w:r w:rsidR="0048190C" w:rsidRPr="00AA3345">
        <w:t xml:space="preserve">, “scm-audit.pdf” </w:t>
      </w:r>
    </w:p>
    <w:p w14:paraId="6CF099C1" w14:textId="77777777" w:rsidR="00F84F03" w:rsidRDefault="00F84F03">
      <w:pPr>
        <w:rPr>
          <w:color w:val="FF0000"/>
        </w:rPr>
      </w:pPr>
    </w:p>
    <w:p w14:paraId="65476930" w14:textId="77777777" w:rsidR="00F473A2" w:rsidRDefault="00F473A2">
      <w:pPr>
        <w:rPr>
          <w:color w:val="FF0000"/>
        </w:rPr>
      </w:pPr>
    </w:p>
    <w:p w14:paraId="7F9B3BD0" w14:textId="77777777" w:rsidR="00F473A2" w:rsidRDefault="00F473A2">
      <w:pPr>
        <w:rPr>
          <w:color w:val="FF0000"/>
        </w:rPr>
      </w:pPr>
    </w:p>
    <w:p w14:paraId="0152918E" w14:textId="77777777" w:rsidR="00F473A2" w:rsidRDefault="00F473A2">
      <w:pPr>
        <w:rPr>
          <w:color w:val="FF0000"/>
        </w:rPr>
      </w:pPr>
    </w:p>
    <w:p w14:paraId="57A692C8" w14:textId="77777777" w:rsidR="00F473A2" w:rsidRDefault="00F473A2">
      <w:pPr>
        <w:rPr>
          <w:color w:val="FF0000"/>
        </w:rPr>
      </w:pPr>
    </w:p>
    <w:p w14:paraId="2C59E437" w14:textId="77777777" w:rsidR="00F473A2" w:rsidRDefault="00F473A2">
      <w:pPr>
        <w:rPr>
          <w:color w:val="FF0000"/>
        </w:rPr>
      </w:pPr>
    </w:p>
    <w:p w14:paraId="0F94E3F5" w14:textId="77777777" w:rsidR="00F473A2" w:rsidRDefault="00F473A2">
      <w:pPr>
        <w:rPr>
          <w:color w:val="FF0000"/>
        </w:rPr>
      </w:pPr>
    </w:p>
    <w:p w14:paraId="5DF9D68A" w14:textId="77777777" w:rsidR="00F473A2" w:rsidRDefault="00F473A2">
      <w:pPr>
        <w:rPr>
          <w:color w:val="FF0000"/>
        </w:rPr>
      </w:pPr>
    </w:p>
    <w:p w14:paraId="10330D3F" w14:textId="77777777" w:rsidR="00F473A2" w:rsidRPr="00F473A2" w:rsidRDefault="00F473A2">
      <w:pPr>
        <w:rPr>
          <w:color w:val="FF0000"/>
        </w:rPr>
      </w:pPr>
    </w:p>
    <w:p w14:paraId="118FDF8A" w14:textId="77777777" w:rsidR="00F84F03" w:rsidRDefault="00F84F03">
      <w:pPr>
        <w:pStyle w:val="Heading1"/>
      </w:pPr>
      <w:bookmarkStart w:id="22" w:name="_Toc253162319"/>
      <w:r>
        <w:lastRenderedPageBreak/>
        <w:t>Software Configuration Identification</w:t>
      </w:r>
      <w:bookmarkEnd w:id="22"/>
    </w:p>
    <w:p w14:paraId="42394C4C" w14:textId="14231DC6" w:rsidR="00D20EBC" w:rsidRPr="00D8407A" w:rsidRDefault="00943074" w:rsidP="00D8407A">
      <w:pPr>
        <w:overflowPunct/>
        <w:autoSpaceDE/>
        <w:autoSpaceDN/>
        <w:adjustRightInd/>
        <w:textAlignment w:val="auto"/>
        <w:rPr>
          <w:szCs w:val="32"/>
        </w:rPr>
      </w:pPr>
      <w:r>
        <w:rPr>
          <w:szCs w:val="32"/>
        </w:rPr>
        <w:t xml:space="preserve">This section provides labels for the </w:t>
      </w:r>
      <w:r w:rsidRPr="00D8407A">
        <w:rPr>
          <w:color w:val="000000" w:themeColor="text1"/>
          <w:szCs w:val="32"/>
        </w:rPr>
        <w:t>baselines and their updates.</w:t>
      </w:r>
      <w:r w:rsidR="00E1731A">
        <w:rPr>
          <w:szCs w:val="32"/>
        </w:rPr>
        <w:t xml:space="preserve"> </w:t>
      </w:r>
      <w:r w:rsidR="00D8407A">
        <w:rPr>
          <w:szCs w:val="32"/>
        </w:rPr>
        <w:t xml:space="preserve">Provides a list of items likely to be changed throughout the life cycle of the project. It also includes description of the naming or labeling convention to be used and how the team will be collaborating in the updates. A back up method is described that will be used to avoid total or partial loss of documents or source code. </w:t>
      </w:r>
    </w:p>
    <w:p w14:paraId="2B30D853" w14:textId="77777777" w:rsidR="00F84F03" w:rsidRDefault="00F84F03">
      <w:pPr>
        <w:pStyle w:val="Heading2"/>
      </w:pPr>
      <w:bookmarkStart w:id="23" w:name="_Toc253162320"/>
      <w:r>
        <w:t>Software Configuration Item</w:t>
      </w:r>
      <w:r w:rsidR="00634505">
        <w:t xml:space="preserve"> Identification</w:t>
      </w:r>
      <w:bookmarkEnd w:id="23"/>
      <w:r>
        <w:t xml:space="preserve"> </w:t>
      </w:r>
    </w:p>
    <w:p w14:paraId="0BE7C464" w14:textId="77777777" w:rsidR="00D921CB" w:rsidRDefault="00D921CB" w:rsidP="00D921CB">
      <w:pPr>
        <w:overflowPunct/>
        <w:autoSpaceDE/>
        <w:autoSpaceDN/>
        <w:adjustRightInd/>
        <w:textAlignment w:val="auto"/>
        <w:rPr>
          <w:szCs w:val="32"/>
        </w:rPr>
      </w:pPr>
      <w:r>
        <w:rPr>
          <w:szCs w:val="32"/>
        </w:rPr>
        <w:t xml:space="preserve">Configuration Elements – elements that are likely to change throughout the “Improving Visualization Knowledge” process: </w:t>
      </w:r>
    </w:p>
    <w:p w14:paraId="5565FACE" w14:textId="77777777" w:rsidR="00D921CB" w:rsidRDefault="00D921CB" w:rsidP="00D921CB">
      <w:pPr>
        <w:numPr>
          <w:ilvl w:val="0"/>
          <w:numId w:val="28"/>
        </w:numPr>
        <w:overflowPunct/>
        <w:autoSpaceDE/>
        <w:autoSpaceDN/>
        <w:adjustRightInd/>
        <w:textAlignment w:val="auto"/>
        <w:rPr>
          <w:szCs w:val="32"/>
        </w:rPr>
      </w:pPr>
      <w:r>
        <w:rPr>
          <w:szCs w:val="32"/>
        </w:rPr>
        <w:t>Documents</w:t>
      </w:r>
    </w:p>
    <w:p w14:paraId="44539FCE" w14:textId="77777777" w:rsidR="00D921CB" w:rsidRDefault="00D921CB" w:rsidP="00D921CB">
      <w:pPr>
        <w:numPr>
          <w:ilvl w:val="0"/>
          <w:numId w:val="28"/>
        </w:numPr>
        <w:overflowPunct/>
        <w:autoSpaceDE/>
        <w:autoSpaceDN/>
        <w:adjustRightInd/>
        <w:textAlignment w:val="auto"/>
        <w:rPr>
          <w:szCs w:val="32"/>
        </w:rPr>
      </w:pPr>
      <w:r>
        <w:rPr>
          <w:szCs w:val="32"/>
        </w:rPr>
        <w:t>Source Code</w:t>
      </w:r>
    </w:p>
    <w:p w14:paraId="57267C0C" w14:textId="77777777" w:rsidR="00D921CB" w:rsidRDefault="00D921CB" w:rsidP="00D921CB">
      <w:pPr>
        <w:numPr>
          <w:ilvl w:val="0"/>
          <w:numId w:val="28"/>
        </w:numPr>
        <w:overflowPunct/>
        <w:autoSpaceDE/>
        <w:autoSpaceDN/>
        <w:adjustRightInd/>
        <w:textAlignment w:val="auto"/>
        <w:rPr>
          <w:szCs w:val="32"/>
        </w:rPr>
      </w:pPr>
      <w:r>
        <w:rPr>
          <w:szCs w:val="32"/>
        </w:rPr>
        <w:t>Test Suites</w:t>
      </w:r>
    </w:p>
    <w:p w14:paraId="7A71CCDF" w14:textId="77777777" w:rsidR="00D921CB" w:rsidRDefault="00D921CB" w:rsidP="00D921CB">
      <w:pPr>
        <w:overflowPunct/>
        <w:autoSpaceDE/>
        <w:autoSpaceDN/>
        <w:adjustRightInd/>
        <w:textAlignment w:val="auto"/>
        <w:rPr>
          <w:vanish/>
          <w:szCs w:val="24"/>
        </w:rPr>
      </w:pPr>
    </w:p>
    <w:p w14:paraId="0607A81D" w14:textId="7CD7EB1D" w:rsidR="00D8407A" w:rsidRDefault="00634505" w:rsidP="00D8407A">
      <w:pPr>
        <w:pStyle w:val="Heading2"/>
      </w:pPr>
      <w:bookmarkStart w:id="24" w:name="_Toc253162321"/>
      <w:r>
        <w:t>Software Configuration Item Organization</w:t>
      </w:r>
      <w:bookmarkEnd w:id="24"/>
      <w:r>
        <w:t xml:space="preserve"> </w:t>
      </w:r>
    </w:p>
    <w:p w14:paraId="09FC31BD" w14:textId="7D81C512" w:rsidR="00D8407A" w:rsidRPr="00D8407A" w:rsidRDefault="00B06BEC" w:rsidP="00D8407A">
      <w:r>
        <w:t>This section</w:t>
      </w:r>
      <w:r w:rsidR="00D8407A">
        <w:t xml:space="preserve"> describes the labeling scheme for baselines and updates to baselines for each type of item.</w:t>
      </w:r>
      <w:r w:rsidR="00E3104E">
        <w:t xml:space="preserve"> </w:t>
      </w:r>
    </w:p>
    <w:p w14:paraId="67CBD698" w14:textId="77777777" w:rsidR="00F473A2" w:rsidRPr="00F473A2" w:rsidRDefault="00F473A2" w:rsidP="00F473A2">
      <w:pPr>
        <w:pStyle w:val="Heading3"/>
      </w:pPr>
      <w:bookmarkStart w:id="25" w:name="_Toc253162322"/>
      <w:r>
        <w:t>Naming Convention</w:t>
      </w:r>
      <w:bookmarkEnd w:id="25"/>
    </w:p>
    <w:p w14:paraId="11F4825A" w14:textId="77777777" w:rsidR="00D921CB" w:rsidRDefault="00D921CB" w:rsidP="00D921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3072"/>
        <w:gridCol w:w="3072"/>
      </w:tblGrid>
      <w:tr w:rsidR="00943074" w14:paraId="1E6131D1" w14:textId="77777777" w:rsidTr="000F43E7">
        <w:tc>
          <w:tcPr>
            <w:tcW w:w="3072" w:type="dxa"/>
            <w:shd w:val="clear" w:color="auto" w:fill="auto"/>
          </w:tcPr>
          <w:p w14:paraId="6C397735" w14:textId="77777777" w:rsidR="00943074" w:rsidRDefault="00943074" w:rsidP="000F43E7">
            <w:r>
              <w:t>Configuration Elements</w:t>
            </w:r>
          </w:p>
        </w:tc>
        <w:tc>
          <w:tcPr>
            <w:tcW w:w="3072" w:type="dxa"/>
            <w:shd w:val="clear" w:color="auto" w:fill="auto"/>
          </w:tcPr>
          <w:p w14:paraId="739F1527" w14:textId="77777777" w:rsidR="00943074" w:rsidRDefault="00943074" w:rsidP="000F43E7">
            <w:r>
              <w:t>Baseline Format</w:t>
            </w:r>
          </w:p>
        </w:tc>
        <w:tc>
          <w:tcPr>
            <w:tcW w:w="3072" w:type="dxa"/>
            <w:shd w:val="clear" w:color="auto" w:fill="auto"/>
          </w:tcPr>
          <w:p w14:paraId="38FB5E66" w14:textId="77777777" w:rsidR="00943074" w:rsidRDefault="00943074" w:rsidP="000F43E7">
            <w:r>
              <w:t>Example</w:t>
            </w:r>
          </w:p>
        </w:tc>
      </w:tr>
      <w:tr w:rsidR="00943074" w14:paraId="04921DD4" w14:textId="77777777" w:rsidTr="000F43E7">
        <w:tc>
          <w:tcPr>
            <w:tcW w:w="3072" w:type="dxa"/>
            <w:shd w:val="clear" w:color="auto" w:fill="auto"/>
          </w:tcPr>
          <w:p w14:paraId="11C0F2B3" w14:textId="77777777" w:rsidR="00943074" w:rsidRDefault="00943074" w:rsidP="000F43E7">
            <w:r>
              <w:t>Documents</w:t>
            </w:r>
          </w:p>
        </w:tc>
        <w:tc>
          <w:tcPr>
            <w:tcW w:w="3072" w:type="dxa"/>
            <w:shd w:val="clear" w:color="auto" w:fill="auto"/>
          </w:tcPr>
          <w:p w14:paraId="322B735A" w14:textId="77777777" w:rsidR="00943074" w:rsidRPr="00FF65A6" w:rsidRDefault="00943074" w:rsidP="000F43E7">
            <w:pPr>
              <w:overflowPunct/>
              <w:autoSpaceDE/>
              <w:autoSpaceDN/>
              <w:adjustRightInd/>
              <w:textAlignment w:val="auto"/>
              <w:rPr>
                <w:i/>
                <w:szCs w:val="32"/>
              </w:rPr>
            </w:pPr>
            <w:proofErr w:type="gramStart"/>
            <w:r w:rsidRPr="00FF65A6">
              <w:rPr>
                <w:i/>
                <w:szCs w:val="32"/>
              </w:rPr>
              <w:t>documentTitle</w:t>
            </w:r>
            <w:proofErr w:type="gramEnd"/>
            <w:r w:rsidRPr="00FF65A6">
              <w:rPr>
                <w:i/>
                <w:szCs w:val="32"/>
              </w:rPr>
              <w:t>_leadPosition</w:t>
            </w:r>
          </w:p>
          <w:p w14:paraId="47F5119F" w14:textId="77777777" w:rsidR="00943074" w:rsidRPr="00FF65A6" w:rsidRDefault="00943074" w:rsidP="000F43E7">
            <w:pPr>
              <w:overflowPunct/>
              <w:autoSpaceDE/>
              <w:autoSpaceDN/>
              <w:adjustRightInd/>
              <w:textAlignment w:val="auto"/>
              <w:rPr>
                <w:i/>
                <w:szCs w:val="32"/>
              </w:rPr>
            </w:pPr>
          </w:p>
        </w:tc>
        <w:tc>
          <w:tcPr>
            <w:tcW w:w="3072" w:type="dxa"/>
            <w:shd w:val="clear" w:color="auto" w:fill="auto"/>
          </w:tcPr>
          <w:p w14:paraId="1FB1D702" w14:textId="77777777" w:rsidR="00943074" w:rsidRDefault="00943074" w:rsidP="000F43E7">
            <w:proofErr w:type="gramStart"/>
            <w:r>
              <w:t>planReport</w:t>
            </w:r>
            <w:proofErr w:type="gramEnd"/>
            <w:r>
              <w:t>_Analyst.docx</w:t>
            </w:r>
          </w:p>
        </w:tc>
      </w:tr>
      <w:tr w:rsidR="00943074" w14:paraId="7BEC79DE" w14:textId="77777777" w:rsidTr="000F43E7">
        <w:tc>
          <w:tcPr>
            <w:tcW w:w="3072" w:type="dxa"/>
            <w:shd w:val="clear" w:color="auto" w:fill="auto"/>
          </w:tcPr>
          <w:p w14:paraId="748F0708" w14:textId="77777777" w:rsidR="00943074" w:rsidRDefault="00943074" w:rsidP="000F43E7">
            <w:r>
              <w:t>Source Code</w:t>
            </w:r>
          </w:p>
        </w:tc>
        <w:tc>
          <w:tcPr>
            <w:tcW w:w="3072" w:type="dxa"/>
            <w:shd w:val="clear" w:color="auto" w:fill="auto"/>
          </w:tcPr>
          <w:p w14:paraId="2E0DC6E0" w14:textId="77777777" w:rsidR="00943074" w:rsidRPr="00FF65A6" w:rsidRDefault="00943074" w:rsidP="000F43E7">
            <w:pPr>
              <w:overflowPunct/>
              <w:autoSpaceDE/>
              <w:autoSpaceDN/>
              <w:adjustRightInd/>
              <w:textAlignment w:val="auto"/>
              <w:rPr>
                <w:i/>
                <w:szCs w:val="32"/>
              </w:rPr>
            </w:pPr>
            <w:proofErr w:type="spellStart"/>
            <w:proofErr w:type="gramStart"/>
            <w:r w:rsidRPr="00FF65A6">
              <w:rPr>
                <w:i/>
                <w:szCs w:val="32"/>
              </w:rPr>
              <w:t>className</w:t>
            </w:r>
            <w:proofErr w:type="spellEnd"/>
            <w:proofErr w:type="gramEnd"/>
          </w:p>
          <w:p w14:paraId="61935AB6" w14:textId="77777777" w:rsidR="00943074" w:rsidRDefault="00943074" w:rsidP="000F43E7"/>
        </w:tc>
        <w:tc>
          <w:tcPr>
            <w:tcW w:w="3072" w:type="dxa"/>
            <w:shd w:val="clear" w:color="auto" w:fill="auto"/>
          </w:tcPr>
          <w:p w14:paraId="6D0BE210" w14:textId="77777777" w:rsidR="00943074" w:rsidRDefault="00943074" w:rsidP="000F43E7">
            <w:proofErr w:type="gramStart"/>
            <w:r>
              <w:t>dataFeature.java</w:t>
            </w:r>
            <w:proofErr w:type="gramEnd"/>
          </w:p>
        </w:tc>
      </w:tr>
      <w:tr w:rsidR="00943074" w14:paraId="25352D74" w14:textId="77777777" w:rsidTr="000F43E7">
        <w:tc>
          <w:tcPr>
            <w:tcW w:w="3072" w:type="dxa"/>
            <w:shd w:val="clear" w:color="auto" w:fill="auto"/>
          </w:tcPr>
          <w:p w14:paraId="3A0C35CE" w14:textId="77777777" w:rsidR="00943074" w:rsidRDefault="00943074" w:rsidP="000F43E7">
            <w:r>
              <w:t>Test Suite</w:t>
            </w:r>
          </w:p>
        </w:tc>
        <w:tc>
          <w:tcPr>
            <w:tcW w:w="3072" w:type="dxa"/>
            <w:shd w:val="clear" w:color="auto" w:fill="auto"/>
          </w:tcPr>
          <w:p w14:paraId="0178F8EE" w14:textId="77777777" w:rsidR="00943074" w:rsidRPr="00FF65A6" w:rsidRDefault="00943074" w:rsidP="000F43E7">
            <w:pPr>
              <w:overflowPunct/>
              <w:autoSpaceDE/>
              <w:autoSpaceDN/>
              <w:adjustRightInd/>
              <w:textAlignment w:val="auto"/>
              <w:rPr>
                <w:i/>
                <w:szCs w:val="32"/>
              </w:rPr>
            </w:pPr>
            <w:proofErr w:type="spellStart"/>
            <w:proofErr w:type="gramStart"/>
            <w:r w:rsidRPr="00FF65A6">
              <w:rPr>
                <w:i/>
                <w:szCs w:val="32"/>
              </w:rPr>
              <w:t>testName</w:t>
            </w:r>
            <w:proofErr w:type="gramEnd"/>
            <w:r w:rsidRPr="00FF65A6">
              <w:rPr>
                <w:i/>
                <w:szCs w:val="32"/>
              </w:rPr>
              <w:t>_date</w:t>
            </w:r>
            <w:proofErr w:type="spellEnd"/>
            <w:r w:rsidRPr="00FF65A6">
              <w:rPr>
                <w:i/>
                <w:szCs w:val="32"/>
              </w:rPr>
              <w:t>_#</w:t>
            </w:r>
          </w:p>
          <w:p w14:paraId="18F274D1" w14:textId="77777777" w:rsidR="00943074" w:rsidRDefault="00943074" w:rsidP="000F43E7"/>
        </w:tc>
        <w:tc>
          <w:tcPr>
            <w:tcW w:w="3072" w:type="dxa"/>
            <w:shd w:val="clear" w:color="auto" w:fill="auto"/>
          </w:tcPr>
          <w:p w14:paraId="28782BCD" w14:textId="77777777" w:rsidR="00943074" w:rsidRDefault="00943074" w:rsidP="000F43E7">
            <w:proofErr w:type="gramStart"/>
            <w:r>
              <w:t>dbtestOne</w:t>
            </w:r>
            <w:proofErr w:type="gramEnd"/>
            <w:r>
              <w:t>_Jan30_1.jtt</w:t>
            </w:r>
          </w:p>
        </w:tc>
      </w:tr>
      <w:tr w:rsidR="00943074" w14:paraId="4762CFF0" w14:textId="77777777" w:rsidTr="000F43E7">
        <w:tc>
          <w:tcPr>
            <w:tcW w:w="3072" w:type="dxa"/>
            <w:shd w:val="clear" w:color="auto" w:fill="auto"/>
          </w:tcPr>
          <w:p w14:paraId="041D9266" w14:textId="77777777" w:rsidR="00943074" w:rsidRDefault="00943074" w:rsidP="000F43E7">
            <w:r>
              <w:t xml:space="preserve">Audit Report </w:t>
            </w:r>
          </w:p>
        </w:tc>
        <w:tc>
          <w:tcPr>
            <w:tcW w:w="3072" w:type="dxa"/>
            <w:shd w:val="clear" w:color="auto" w:fill="auto"/>
          </w:tcPr>
          <w:p w14:paraId="7D860750" w14:textId="77777777" w:rsidR="00943074" w:rsidRDefault="00943074" w:rsidP="000F43E7">
            <w:pPr>
              <w:overflowPunct/>
              <w:autoSpaceDE/>
              <w:autoSpaceDN/>
              <w:adjustRightInd/>
              <w:textAlignment w:val="auto"/>
              <w:rPr>
                <w:i/>
                <w:szCs w:val="32"/>
              </w:rPr>
            </w:pPr>
            <w:proofErr w:type="spellStart"/>
            <w:proofErr w:type="gramStart"/>
            <w:r>
              <w:rPr>
                <w:i/>
                <w:szCs w:val="32"/>
              </w:rPr>
              <w:t>auditName</w:t>
            </w:r>
            <w:proofErr w:type="gramEnd"/>
            <w:r>
              <w:rPr>
                <w:i/>
                <w:szCs w:val="32"/>
              </w:rPr>
              <w:t>_PCA</w:t>
            </w:r>
            <w:proofErr w:type="spellEnd"/>
          </w:p>
          <w:p w14:paraId="19D38FB9" w14:textId="77777777" w:rsidR="00943074" w:rsidRDefault="00943074" w:rsidP="000F43E7">
            <w:pPr>
              <w:overflowPunct/>
              <w:autoSpaceDE/>
              <w:autoSpaceDN/>
              <w:adjustRightInd/>
              <w:textAlignment w:val="auto"/>
              <w:rPr>
                <w:i/>
                <w:szCs w:val="32"/>
              </w:rPr>
            </w:pPr>
            <w:proofErr w:type="spellStart"/>
            <w:proofErr w:type="gramStart"/>
            <w:r>
              <w:rPr>
                <w:i/>
                <w:szCs w:val="32"/>
              </w:rPr>
              <w:t>auditName</w:t>
            </w:r>
            <w:proofErr w:type="gramEnd"/>
            <w:r>
              <w:rPr>
                <w:i/>
                <w:szCs w:val="32"/>
              </w:rPr>
              <w:t>_FCA</w:t>
            </w:r>
            <w:proofErr w:type="spellEnd"/>
          </w:p>
          <w:p w14:paraId="643D6D9E" w14:textId="77777777" w:rsidR="00943074" w:rsidRPr="00FF65A6" w:rsidRDefault="00943074" w:rsidP="000F43E7">
            <w:pPr>
              <w:overflowPunct/>
              <w:autoSpaceDE/>
              <w:autoSpaceDN/>
              <w:adjustRightInd/>
              <w:textAlignment w:val="auto"/>
              <w:rPr>
                <w:i/>
                <w:szCs w:val="32"/>
              </w:rPr>
            </w:pPr>
          </w:p>
        </w:tc>
        <w:tc>
          <w:tcPr>
            <w:tcW w:w="3072" w:type="dxa"/>
            <w:shd w:val="clear" w:color="auto" w:fill="auto"/>
          </w:tcPr>
          <w:p w14:paraId="23A33632" w14:textId="77777777" w:rsidR="00943074" w:rsidRDefault="00943074" w:rsidP="000F43E7">
            <w:proofErr w:type="gramStart"/>
            <w:r>
              <w:t>auditOne</w:t>
            </w:r>
            <w:proofErr w:type="gramEnd"/>
            <w:r>
              <w:t>_PCA.docx</w:t>
            </w:r>
          </w:p>
        </w:tc>
      </w:tr>
    </w:tbl>
    <w:p w14:paraId="31712D83" w14:textId="23CCD4A4" w:rsidR="00D8407A" w:rsidRPr="00D8407A" w:rsidRDefault="00943074" w:rsidP="00D8407A">
      <w:pPr>
        <w:overflowPunct/>
        <w:autoSpaceDE/>
        <w:autoSpaceDN/>
        <w:adjustRightInd/>
        <w:jc w:val="center"/>
        <w:textAlignment w:val="auto"/>
        <w:rPr>
          <w:szCs w:val="32"/>
        </w:rPr>
      </w:pPr>
      <w:r>
        <w:rPr>
          <w:szCs w:val="32"/>
        </w:rPr>
        <w:t>Figure 1.0 – Elements Naming Convention</w:t>
      </w:r>
      <w:bookmarkStart w:id="26" w:name="_Toc253162323"/>
    </w:p>
    <w:p w14:paraId="4EB0AA9D" w14:textId="77777777" w:rsidR="00D921CB" w:rsidRDefault="00D921CB" w:rsidP="00F473A2">
      <w:pPr>
        <w:pStyle w:val="Heading3"/>
      </w:pPr>
      <w:r>
        <w:t>Labeling Scheme</w:t>
      </w:r>
      <w:bookmarkEnd w:id="26"/>
    </w:p>
    <w:p w14:paraId="6A8E2D10" w14:textId="77777777" w:rsidR="00D921CB" w:rsidRDefault="00D921CB" w:rsidP="00D921CB"/>
    <w:p w14:paraId="6B63AB75" w14:textId="77777777" w:rsidR="00D921CB" w:rsidRPr="004D712A" w:rsidRDefault="00D921CB" w:rsidP="00D921CB">
      <w:pPr>
        <w:rPr>
          <w:b/>
        </w:rPr>
      </w:pPr>
      <w:r w:rsidRPr="004D712A">
        <w:rPr>
          <w:b/>
        </w:rPr>
        <w:t>Documentation</w:t>
      </w:r>
    </w:p>
    <w:p w14:paraId="69B58FE0" w14:textId="77777777" w:rsidR="00943074" w:rsidRDefault="00943074" w:rsidP="00943074"/>
    <w:p w14:paraId="755D85A0" w14:textId="77777777" w:rsidR="00943074" w:rsidRDefault="00943074" w:rsidP="00943074">
      <w:r>
        <w:rPr>
          <w:noProof/>
        </w:rPr>
        <mc:AlternateContent>
          <mc:Choice Requires="wps">
            <w:drawing>
              <wp:anchor distT="0" distB="0" distL="114300" distR="114300" simplePos="0" relativeHeight="251671552" behindDoc="0" locked="0" layoutInCell="1" allowOverlap="1" wp14:anchorId="25964746" wp14:editId="11391E27">
                <wp:simplePos x="0" y="0"/>
                <wp:positionH relativeFrom="column">
                  <wp:posOffset>3771900</wp:posOffset>
                </wp:positionH>
                <wp:positionV relativeFrom="paragraph">
                  <wp:posOffset>97155</wp:posOffset>
                </wp:positionV>
                <wp:extent cx="457200" cy="228600"/>
                <wp:effectExtent l="0" t="0" r="25400" b="25400"/>
                <wp:wrapSquare wrapText="bothSides"/>
                <wp:docPr id="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3BF9324" w14:textId="77777777" w:rsidR="00F7756D" w:rsidRDefault="00F7756D" w:rsidP="00943074">
                            <w:pPr>
                              <w:jc w:val="center"/>
                            </w:pPr>
                            <w:proofErr w:type="gramStart"/>
                            <w:r>
                              <w:t>v3.0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97pt;margin-top:7.65pt;width:36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" filled="f" strokecolor="windowText">
                <v:path arrowok="t"/>
                <v:textbox>
                  <w:txbxContent>
                    <w:p w14:paraId="33BF9324" w14:textId="77777777" w:rsidR="00F7756D" w:rsidRDefault="00F7756D" w:rsidP="00943074">
                      <w:pPr>
                        <w:jc w:val="center"/>
                      </w:pPr>
                      <w:r>
                        <w:t>v3.0</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74669DA" wp14:editId="4357A610">
                <wp:simplePos x="0" y="0"/>
                <wp:positionH relativeFrom="column">
                  <wp:posOffset>1943100</wp:posOffset>
                </wp:positionH>
                <wp:positionV relativeFrom="paragraph">
                  <wp:posOffset>97155</wp:posOffset>
                </wp:positionV>
                <wp:extent cx="457200" cy="228600"/>
                <wp:effectExtent l="0" t="0" r="25400" b="25400"/>
                <wp:wrapSquare wrapText="bothSides"/>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6E7EB700" w14:textId="77777777" w:rsidR="00F7756D" w:rsidRDefault="00F7756D" w:rsidP="00943074">
                            <w:pPr>
                              <w:jc w:val="center"/>
                            </w:pPr>
                            <w:proofErr w:type="gramStart"/>
                            <w:r>
                              <w:t>v2.0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53pt;margin-top:7.65pt;width:36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" filled="f" strokecolor="windowText">
                <v:path arrowok="t"/>
                <v:textbox>
                  <w:txbxContent>
                    <w:p w14:paraId="6E7EB700" w14:textId="77777777" w:rsidR="00F7756D" w:rsidRDefault="00F7756D" w:rsidP="00943074">
                      <w:pPr>
                        <w:jc w:val="center"/>
                      </w:pPr>
                      <w:r>
                        <w:t>v2.0</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48A93CC" wp14:editId="2354C6BD">
                <wp:simplePos x="0" y="0"/>
                <wp:positionH relativeFrom="column">
                  <wp:posOffset>114300</wp:posOffset>
                </wp:positionH>
                <wp:positionV relativeFrom="paragraph">
                  <wp:posOffset>97155</wp:posOffset>
                </wp:positionV>
                <wp:extent cx="457200" cy="228600"/>
                <wp:effectExtent l="0" t="0" r="25400" b="25400"/>
                <wp:wrapSquare wrapText="bothSides"/>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356EF66" w14:textId="77777777" w:rsidR="00F7756D" w:rsidRDefault="00F7756D" w:rsidP="00943074">
                            <w:pPr>
                              <w:jc w:val="center"/>
                            </w:pPr>
                            <w:proofErr w:type="gramStart"/>
                            <w:r>
                              <w:t>v1.0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pt;margin-top:7.65pt;width:3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" filled="f" strokecolor="windowText">
                <v:path arrowok="t"/>
                <v:textbox>
                  <w:txbxContent>
                    <w:p w14:paraId="3356EF66" w14:textId="77777777" w:rsidR="00F7756D" w:rsidRDefault="00F7756D" w:rsidP="00943074">
                      <w:pPr>
                        <w:jc w:val="center"/>
                      </w:pPr>
                      <w:r>
                        <w:t>v1.0</w:t>
                      </w:r>
                    </w:p>
                  </w:txbxContent>
                </v:textbox>
                <w10:wrap type="square"/>
              </v:shape>
            </w:pict>
          </mc:Fallback>
        </mc:AlternateContent>
      </w:r>
    </w:p>
    <w:p w14:paraId="1FDC31A1" w14:textId="77777777" w:rsidR="00943074" w:rsidRDefault="00943074" w:rsidP="00943074">
      <w:r>
        <w:rPr>
          <w:noProof/>
        </w:rPr>
        <mc:AlternateContent>
          <mc:Choice Requires="wps">
            <w:drawing>
              <wp:anchor distT="0" distB="0" distL="114300" distR="114300" simplePos="0" relativeHeight="251673600" behindDoc="0" locked="0" layoutInCell="1" allowOverlap="1" wp14:anchorId="0658FB08" wp14:editId="1EA3287E">
                <wp:simplePos x="0" y="0"/>
                <wp:positionH relativeFrom="column">
                  <wp:posOffset>2603500</wp:posOffset>
                </wp:positionH>
                <wp:positionV relativeFrom="paragraph">
                  <wp:posOffset>65405</wp:posOffset>
                </wp:positionV>
                <wp:extent cx="457200" cy="342900"/>
                <wp:effectExtent l="0" t="101600" r="0" b="38100"/>
                <wp:wrapNone/>
                <wp:docPr id="27"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0" cy="342900"/>
                        </a:xfrm>
                        <a:prstGeom prst="bentConnector3">
                          <a:avLst/>
                        </a:prstGeom>
                        <a:noFill/>
                        <a:ln w="9525" cap="flat" cmpd="sng" algn="ctr">
                          <a:solidFill>
                            <a:srgbClr val="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05pt;margin-top:5.15pt;width:36pt;height:2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">
                <v:stroke endarrow="open"/>
                <o:lock v:ext="edit" shapetype="f"/>
              </v:shape>
            </w:pict>
          </mc:Fallback>
        </mc:AlternateContent>
      </w:r>
      <w:r>
        <w:rPr>
          <w:noProof/>
        </w:rPr>
        <mc:AlternateContent>
          <mc:Choice Requires="wps">
            <w:drawing>
              <wp:anchor distT="4294967295" distB="4294967295" distL="114300" distR="114300" simplePos="0" relativeHeight="251672576" behindDoc="0" locked="0" layoutInCell="1" allowOverlap="1" wp14:anchorId="7455214B" wp14:editId="00EB2AF1">
                <wp:simplePos x="0" y="0"/>
                <wp:positionH relativeFrom="column">
                  <wp:posOffset>1689100</wp:posOffset>
                </wp:positionH>
                <wp:positionV relativeFrom="paragraph">
                  <wp:posOffset>65404</wp:posOffset>
                </wp:positionV>
                <wp:extent cx="1143000" cy="0"/>
                <wp:effectExtent l="0" t="0" r="25400" b="25400"/>
                <wp:wrapNone/>
                <wp:docPr id="2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0" cy="0"/>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flip:x;z-index:2516725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33pt,5.15pt" to="223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">
                <o:lock v:ext="edit" shapetype="f"/>
              </v:line>
            </w:pict>
          </mc:Fallback>
        </mc:AlternateContent>
      </w:r>
      <w:r>
        <w:rPr>
          <w:noProof/>
        </w:rPr>
        <mc:AlternateContent>
          <mc:Choice Requires="wps">
            <w:drawing>
              <wp:anchor distT="4294967295" distB="4294967295" distL="114300" distR="114300" simplePos="0" relativeHeight="251669504" behindDoc="0" locked="0" layoutInCell="1" allowOverlap="1" wp14:anchorId="58DB1A38" wp14:editId="6889B8CC">
                <wp:simplePos x="0" y="0"/>
                <wp:positionH relativeFrom="column">
                  <wp:posOffset>-139065</wp:posOffset>
                </wp:positionH>
                <wp:positionV relativeFrom="paragraph">
                  <wp:posOffset>65404</wp:posOffset>
                </wp:positionV>
                <wp:extent cx="1143000" cy="0"/>
                <wp:effectExtent l="0" t="0" r="25400" b="25400"/>
                <wp:wrapNone/>
                <wp:docPr id="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0" cy="0"/>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flip:x;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0.9pt,5.15pt" to="79.1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">
                <o:lock v:ext="edit" shapetype="f"/>
              </v:line>
            </w:pict>
          </mc:Fallback>
        </mc:AlternateContent>
      </w:r>
      <w:r>
        <w:rPr>
          <w:noProof/>
        </w:rPr>
        <mc:AlternateContent>
          <mc:Choice Requires="wps">
            <w:drawing>
              <wp:anchor distT="0" distB="0" distL="114300" distR="114300" simplePos="0" relativeHeight="251668480" behindDoc="0" locked="0" layoutInCell="1" allowOverlap="1" wp14:anchorId="06836957" wp14:editId="7A6CF26A">
                <wp:simplePos x="0" y="0"/>
                <wp:positionH relativeFrom="column">
                  <wp:posOffset>774700</wp:posOffset>
                </wp:positionH>
                <wp:positionV relativeFrom="paragraph">
                  <wp:posOffset>65405</wp:posOffset>
                </wp:positionV>
                <wp:extent cx="457200" cy="342900"/>
                <wp:effectExtent l="0" t="101600" r="0" b="38100"/>
                <wp:wrapNone/>
                <wp:docPr id="24"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0" cy="342900"/>
                        </a:xfrm>
                        <a:prstGeom prst="bentConnector3">
                          <a:avLst/>
                        </a:prstGeom>
                        <a:noFill/>
                        <a:ln w="9525" cap="flat" cmpd="sng" algn="ctr">
                          <a:solidFill>
                            <a:srgbClr val="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Elbow Connector 16" o:spid="_x0000_s1026" type="#_x0000_t34" style="position:absolute;margin-left:61pt;margin-top:5.15pt;width:36pt;height:2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">
                <v:stroke endarrow="open"/>
                <o:lock v:ext="edit" shapetype="f"/>
              </v:shape>
            </w:pict>
          </mc:Fallback>
        </mc:AlternateContent>
      </w:r>
    </w:p>
    <w:p w14:paraId="5D68B38B" w14:textId="77777777" w:rsidR="00943074" w:rsidRDefault="00943074" w:rsidP="00943074">
      <w:r>
        <w:rPr>
          <w:noProof/>
        </w:rPr>
        <mc:AlternateContent>
          <mc:Choice Requires="wps">
            <w:drawing>
              <wp:anchor distT="0" distB="0" distL="114300" distR="114300" simplePos="0" relativeHeight="251670528" behindDoc="0" locked="0" layoutInCell="1" allowOverlap="1" wp14:anchorId="409CB51C" wp14:editId="56DCBC87">
                <wp:simplePos x="0" y="0"/>
                <wp:positionH relativeFrom="column">
                  <wp:posOffset>1346200</wp:posOffset>
                </wp:positionH>
                <wp:positionV relativeFrom="paragraph">
                  <wp:posOffset>33655</wp:posOffset>
                </wp:positionV>
                <wp:extent cx="342900" cy="342900"/>
                <wp:effectExtent l="0" t="0" r="38100" b="114300"/>
                <wp:wrapNone/>
                <wp:docPr id="23"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342900"/>
                        </a:xfrm>
                        <a:prstGeom prst="bentConnector3">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Elbow Connector 19" o:spid="_x0000_s1026" type="#_x0000_t34" style="position:absolute;margin-left:106pt;margin-top:2.65pt;width:27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">
                <v:stroke endarrow="open"/>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6D395A36" wp14:editId="4C46BB48">
                <wp:simplePos x="0" y="0"/>
                <wp:positionH relativeFrom="column">
                  <wp:posOffset>-481965</wp:posOffset>
                </wp:positionH>
                <wp:positionV relativeFrom="paragraph">
                  <wp:posOffset>33655</wp:posOffset>
                </wp:positionV>
                <wp:extent cx="342900" cy="342900"/>
                <wp:effectExtent l="0" t="0" r="38100" b="114300"/>
                <wp:wrapNone/>
                <wp:docPr id="18" name="Elb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342900"/>
                        </a:xfrm>
                        <a:prstGeom prst="bentConnector3">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Elbow Connector 13" o:spid="_x0000_s1026" type="#_x0000_t34" style="position:absolute;margin-left:-37.9pt;margin-top:2.65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">
                <v:stroke endarrow="open"/>
                <o:lock v:ext="edit" shapetype="f"/>
              </v:shape>
            </w:pict>
          </mc:Fallback>
        </mc:AlternateContent>
      </w:r>
    </w:p>
    <w:p w14:paraId="14BCD555" w14:textId="77777777" w:rsidR="00943074" w:rsidRDefault="00943074" w:rsidP="00943074">
      <w:r>
        <w:rPr>
          <w:noProof/>
        </w:rPr>
        <mc:AlternateContent>
          <mc:Choice Requires="wps">
            <w:drawing>
              <wp:anchor distT="0" distB="0" distL="114300" distR="114300" simplePos="0" relativeHeight="251664384" behindDoc="0" locked="0" layoutInCell="1" allowOverlap="1" wp14:anchorId="508BA820" wp14:editId="18BDADD7">
                <wp:simplePos x="0" y="0"/>
                <wp:positionH relativeFrom="column">
                  <wp:posOffset>3086100</wp:posOffset>
                </wp:positionH>
                <wp:positionV relativeFrom="paragraph">
                  <wp:posOffset>116205</wp:posOffset>
                </wp:positionV>
                <wp:extent cx="457200" cy="228600"/>
                <wp:effectExtent l="0" t="0" r="25400" b="25400"/>
                <wp:wrapSquare wrapText="bothSides"/>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BC8F792" w14:textId="77777777" w:rsidR="00F7756D" w:rsidRDefault="00F7756D" w:rsidP="00943074">
                            <w:pPr>
                              <w:jc w:val="center"/>
                            </w:pPr>
                            <w:proofErr w:type="gramStart"/>
                            <w:r>
                              <w:t>v2.2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243pt;margin-top:9.15pt;width:36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" filled="f" strokecolor="windowText">
                <v:path arrowok="t"/>
                <v:textbox>
                  <w:txbxContent>
                    <w:p w14:paraId="3BC8F792" w14:textId="77777777" w:rsidR="00F7756D" w:rsidRDefault="00F7756D" w:rsidP="00943074">
                      <w:pPr>
                        <w:jc w:val="center"/>
                      </w:pPr>
                      <w:r>
                        <w:t>v2.2</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FC2DF42" wp14:editId="31FBABC3">
                <wp:simplePos x="0" y="0"/>
                <wp:positionH relativeFrom="column">
                  <wp:posOffset>2400300</wp:posOffset>
                </wp:positionH>
                <wp:positionV relativeFrom="paragraph">
                  <wp:posOffset>116205</wp:posOffset>
                </wp:positionV>
                <wp:extent cx="457200" cy="228600"/>
                <wp:effectExtent l="0" t="0" r="25400" b="25400"/>
                <wp:wrapSquare wrapText="bothSides"/>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C0522A1" w14:textId="77777777" w:rsidR="00F7756D" w:rsidRDefault="00F7756D" w:rsidP="00943074">
                            <w:pPr>
                              <w:jc w:val="center"/>
                            </w:pPr>
                            <w:proofErr w:type="gramStart"/>
                            <w:r>
                              <w:t>v2.1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189pt;margin-top:9.15pt;width: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" filled="f" strokecolor="windowText">
                <v:path arrowok="t"/>
                <v:textbox>
                  <w:txbxContent>
                    <w:p w14:paraId="3C0522A1" w14:textId="77777777" w:rsidR="00F7756D" w:rsidRDefault="00F7756D" w:rsidP="00943074">
                      <w:pPr>
                        <w:jc w:val="center"/>
                      </w:pPr>
                      <w:r>
                        <w:t>v2.1</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EF927F1" wp14:editId="577E02B2">
                <wp:simplePos x="0" y="0"/>
                <wp:positionH relativeFrom="column">
                  <wp:posOffset>1257300</wp:posOffset>
                </wp:positionH>
                <wp:positionV relativeFrom="paragraph">
                  <wp:posOffset>116205</wp:posOffset>
                </wp:positionV>
                <wp:extent cx="457200" cy="228600"/>
                <wp:effectExtent l="0" t="0" r="25400" b="2540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04E59F3F" w14:textId="77777777" w:rsidR="00F7756D" w:rsidRDefault="00F7756D" w:rsidP="00943074">
                            <w:pPr>
                              <w:jc w:val="center"/>
                            </w:pPr>
                            <w:proofErr w:type="gramStart"/>
                            <w:r>
                              <w:t>v1.2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99pt;margin-top:9.15pt;width: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" filled="f" strokecolor="windowText">
                <v:path arrowok="t"/>
                <v:textbox>
                  <w:txbxContent>
                    <w:p w14:paraId="04E59F3F" w14:textId="77777777" w:rsidR="00F7756D" w:rsidRDefault="00F7756D" w:rsidP="00943074">
                      <w:pPr>
                        <w:jc w:val="center"/>
                      </w:pPr>
                      <w:r>
                        <w:t>v1.2</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83A3EB5" wp14:editId="0D8469A4">
                <wp:simplePos x="0" y="0"/>
                <wp:positionH relativeFrom="column">
                  <wp:posOffset>571500</wp:posOffset>
                </wp:positionH>
                <wp:positionV relativeFrom="paragraph">
                  <wp:posOffset>116205</wp:posOffset>
                </wp:positionV>
                <wp:extent cx="457200" cy="228600"/>
                <wp:effectExtent l="0" t="0" r="25400" b="2540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C99E132" w14:textId="77777777" w:rsidR="00F7756D" w:rsidRDefault="00F7756D" w:rsidP="00943074">
                            <w:pPr>
                              <w:jc w:val="center"/>
                            </w:pPr>
                            <w:proofErr w:type="gramStart"/>
                            <w:r>
                              <w:t>v1.1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45pt;margin-top:9.15pt;width:36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" filled="f" strokecolor="windowText">
                <v:path arrowok="t"/>
                <v:textbox>
                  <w:txbxContent>
                    <w:p w14:paraId="3C99E132" w14:textId="77777777" w:rsidR="00F7756D" w:rsidRDefault="00F7756D" w:rsidP="00943074">
                      <w:pPr>
                        <w:jc w:val="center"/>
                      </w:pPr>
                      <w:r>
                        <w:t>v1.1</w:t>
                      </w:r>
                    </w:p>
                  </w:txbxContent>
                </v:textbox>
                <w10:wrap type="square"/>
              </v:shape>
            </w:pict>
          </mc:Fallback>
        </mc:AlternateContent>
      </w:r>
    </w:p>
    <w:p w14:paraId="2B50DEB2" w14:textId="77777777" w:rsidR="00943074" w:rsidRDefault="00943074" w:rsidP="00943074">
      <w:r>
        <w:rPr>
          <w:noProof/>
        </w:rPr>
        <mc:AlternateContent>
          <mc:Choice Requires="wps">
            <w:drawing>
              <wp:anchor distT="4294967295" distB="4294967295" distL="114300" distR="114300" simplePos="0" relativeHeight="251667456" behindDoc="0" locked="0" layoutInCell="1" allowOverlap="1" wp14:anchorId="2BD581C9" wp14:editId="38E0C141">
                <wp:simplePos x="0" y="0"/>
                <wp:positionH relativeFrom="column">
                  <wp:posOffset>2857500</wp:posOffset>
                </wp:positionH>
                <wp:positionV relativeFrom="paragraph">
                  <wp:posOffset>84454</wp:posOffset>
                </wp:positionV>
                <wp:extent cx="228600" cy="0"/>
                <wp:effectExtent l="0" t="101600" r="25400" b="127000"/>
                <wp:wrapNone/>
                <wp:docPr id="2"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straightConnector1">
                          <a:avLst/>
                        </a:prstGeom>
                        <a:noFill/>
                        <a:ln w="9525" cap="flat" cmpd="sng" algn="ctr">
                          <a:solidFill>
                            <a:srgbClr val="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5" o:spid="_x0000_s1026" type="#_x0000_t32" style="position:absolute;margin-left:225pt;margin-top:6.65pt;width:18pt;height:0;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">
                <v:stroke endarrow="open"/>
                <o:lock v:ext="edit" shapetype="f"/>
              </v:shape>
            </w:pict>
          </mc:Fallback>
        </mc:AlternateContent>
      </w:r>
      <w:r>
        <w:rPr>
          <w:noProof/>
        </w:rPr>
        <mc:AlternateContent>
          <mc:Choice Requires="wps">
            <w:drawing>
              <wp:anchor distT="4294967295" distB="4294967295" distL="114300" distR="114300" simplePos="0" relativeHeight="251666432" behindDoc="0" locked="0" layoutInCell="1" allowOverlap="1" wp14:anchorId="2162AE29" wp14:editId="61C022AD">
                <wp:simplePos x="0" y="0"/>
                <wp:positionH relativeFrom="column">
                  <wp:posOffset>1028700</wp:posOffset>
                </wp:positionH>
                <wp:positionV relativeFrom="paragraph">
                  <wp:posOffset>84454</wp:posOffset>
                </wp:positionV>
                <wp:extent cx="228600" cy="0"/>
                <wp:effectExtent l="0" t="101600" r="25400" b="127000"/>
                <wp:wrapNone/>
                <wp:docPr id="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straightConnector1">
                          <a:avLst/>
                        </a:prstGeom>
                        <a:noFill/>
                        <a:ln w="9525" cap="flat" cmpd="sng" algn="ctr">
                          <a:solidFill>
                            <a:srgbClr val="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81pt;margin-top:6.65pt;width:18pt;height:0;z-index:2516664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">
                <v:stroke endarrow="open"/>
                <o:lock v:ext="edit" shapetype="f"/>
              </v:shape>
            </w:pict>
          </mc:Fallback>
        </mc:AlternateContent>
      </w:r>
    </w:p>
    <w:p w14:paraId="587C0AB6" w14:textId="77777777" w:rsidR="00943074" w:rsidRDefault="00943074" w:rsidP="00943074">
      <w:r>
        <w:tab/>
      </w:r>
    </w:p>
    <w:p w14:paraId="29B3BCDD" w14:textId="77777777" w:rsidR="00943074" w:rsidRDefault="00943074" w:rsidP="00943074"/>
    <w:p w14:paraId="6F612E78" w14:textId="77777777" w:rsidR="00943074" w:rsidRPr="00943074" w:rsidRDefault="00943074" w:rsidP="00943074"/>
    <w:p w14:paraId="7E4096AB" w14:textId="77777777" w:rsidR="00943074" w:rsidRPr="00943074" w:rsidRDefault="00943074" w:rsidP="00943074">
      <w:pPr>
        <w:pStyle w:val="ListParagraph"/>
        <w:numPr>
          <w:ilvl w:val="0"/>
          <w:numId w:val="35"/>
        </w:numPr>
        <w:overflowPunct w:val="0"/>
        <w:autoSpaceDE w:val="0"/>
        <w:autoSpaceDN w:val="0"/>
        <w:adjustRightInd w:val="0"/>
        <w:textAlignment w:val="baseline"/>
        <w:rPr>
          <w:rFonts w:ascii="Times New Roman" w:hAnsi="Times New Roman"/>
          <w:sz w:val="20"/>
          <w:szCs w:val="20"/>
        </w:rPr>
      </w:pPr>
      <w:r w:rsidRPr="00943074">
        <w:rPr>
          <w:rFonts w:ascii="Times New Roman" w:hAnsi="Times New Roman"/>
          <w:sz w:val="20"/>
          <w:szCs w:val="20"/>
        </w:rPr>
        <w:t>Baseline: v1.0, v2.0, v3.0, etc.</w:t>
      </w:r>
    </w:p>
    <w:p w14:paraId="0EE11FAD" w14:textId="77777777" w:rsidR="00D921CB" w:rsidRPr="00653D94" w:rsidRDefault="00943074" w:rsidP="00D921CB">
      <w:pPr>
        <w:pStyle w:val="ListParagraph"/>
        <w:numPr>
          <w:ilvl w:val="0"/>
          <w:numId w:val="35"/>
        </w:numPr>
        <w:overflowPunct w:val="0"/>
        <w:autoSpaceDE w:val="0"/>
        <w:autoSpaceDN w:val="0"/>
        <w:adjustRightInd w:val="0"/>
        <w:textAlignment w:val="baseline"/>
        <w:rPr>
          <w:rFonts w:ascii="Times New Roman" w:hAnsi="Times New Roman"/>
          <w:sz w:val="20"/>
          <w:szCs w:val="20"/>
        </w:rPr>
      </w:pPr>
      <w:r w:rsidRPr="00943074">
        <w:rPr>
          <w:rFonts w:ascii="Times New Roman" w:hAnsi="Times New Roman"/>
          <w:sz w:val="20"/>
          <w:szCs w:val="20"/>
        </w:rPr>
        <w:t>Updates: v1.1, v1.2, v1.3, etc.</w:t>
      </w:r>
    </w:p>
    <w:p w14:paraId="6D88E592" w14:textId="77777777" w:rsidR="00D921CB" w:rsidRDefault="00D921CB" w:rsidP="00D921CB"/>
    <w:p w14:paraId="03094E44" w14:textId="77777777" w:rsidR="00E3104E" w:rsidRDefault="00E3104E" w:rsidP="00D921CB"/>
    <w:p w14:paraId="170C33E3" w14:textId="77777777" w:rsidR="00E3104E" w:rsidRDefault="00E3104E" w:rsidP="00D921CB"/>
    <w:p w14:paraId="4A2F5340" w14:textId="77777777" w:rsidR="00E3104E" w:rsidRDefault="00E3104E" w:rsidP="00D921CB"/>
    <w:p w14:paraId="1499892E" w14:textId="77777777" w:rsidR="00E3104E" w:rsidRDefault="00E3104E" w:rsidP="00D921CB"/>
    <w:p w14:paraId="613075C3" w14:textId="77777777" w:rsidR="00E3104E" w:rsidRDefault="00E3104E" w:rsidP="00D921CB"/>
    <w:p w14:paraId="37DBF4F2" w14:textId="77777777" w:rsidR="00D921CB" w:rsidRDefault="00D921CB" w:rsidP="00D921CB"/>
    <w:p w14:paraId="0C50B8C4" w14:textId="77777777" w:rsidR="00D921CB" w:rsidRPr="007C62FC" w:rsidRDefault="00D921CB" w:rsidP="00D921CB">
      <w:pPr>
        <w:rPr>
          <w:b/>
        </w:rPr>
      </w:pPr>
      <w:r w:rsidRPr="007C62FC">
        <w:rPr>
          <w:b/>
        </w:rPr>
        <w:lastRenderedPageBreak/>
        <w:t>Source Code</w:t>
      </w:r>
    </w:p>
    <w:p w14:paraId="0FCCEA4F" w14:textId="77777777" w:rsidR="00653D94" w:rsidRDefault="00653D94" w:rsidP="00653D94"/>
    <w:p w14:paraId="43458788" w14:textId="77777777" w:rsidR="00653D94" w:rsidRDefault="00653D94" w:rsidP="00653D94">
      <w:r>
        <w:rPr>
          <w:noProof/>
        </w:rPr>
        <mc:AlternateContent>
          <mc:Choice Requires="wps">
            <w:drawing>
              <wp:anchor distT="0" distB="0" distL="114300" distR="114300" simplePos="0" relativeHeight="251678720" behindDoc="0" locked="0" layoutInCell="1" allowOverlap="1" wp14:anchorId="22FF2123" wp14:editId="30A710D6">
                <wp:simplePos x="0" y="0"/>
                <wp:positionH relativeFrom="column">
                  <wp:posOffset>4647565</wp:posOffset>
                </wp:positionH>
                <wp:positionV relativeFrom="paragraph">
                  <wp:posOffset>95250</wp:posOffset>
                </wp:positionV>
                <wp:extent cx="504190" cy="228600"/>
                <wp:effectExtent l="0" t="0" r="10160" b="19050"/>
                <wp:wrapSquare wrapText="bothSides"/>
                <wp:docPr id="31" name="Text Box 31"/>
                <wp:cNvGraphicFramePr/>
                <a:graphic xmlns:a="http://schemas.openxmlformats.org/drawingml/2006/main">
                  <a:graphicData uri="http://schemas.microsoft.com/office/word/2010/wordprocessingShape">
                    <wps:wsp>
                      <wps:cNvSpPr txBox="1"/>
                      <wps:spPr>
                        <a:xfrm>
                          <a:off x="0" y="0"/>
                          <a:ext cx="50419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8381BF" w14:textId="77777777" w:rsidR="00F7756D" w:rsidRDefault="00F7756D" w:rsidP="00653D94">
                            <w:pPr>
                              <w:jc w:val="center"/>
                            </w:pPr>
                            <w:proofErr w:type="gramStart"/>
                            <w:r>
                              <w:t>v2.0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3" type="#_x0000_t202" style="position:absolute;margin-left:365.95pt;margin-top:7.5pt;width:39.7pt;height: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" filled="f" strokecolor="black [3213]">
                <v:textbox>
                  <w:txbxContent>
                    <w:p w14:paraId="608381BF" w14:textId="77777777" w:rsidR="00F7756D" w:rsidRDefault="00F7756D" w:rsidP="00653D94">
                      <w:pPr>
                        <w:jc w:val="center"/>
                      </w:pPr>
                      <w:r>
                        <w:t>v2.0</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143DA269" wp14:editId="1B8C4042">
                <wp:simplePos x="0" y="0"/>
                <wp:positionH relativeFrom="column">
                  <wp:posOffset>64770</wp:posOffset>
                </wp:positionH>
                <wp:positionV relativeFrom="paragraph">
                  <wp:posOffset>97155</wp:posOffset>
                </wp:positionV>
                <wp:extent cx="506730" cy="228600"/>
                <wp:effectExtent l="0" t="0" r="26670" b="19050"/>
                <wp:wrapSquare wrapText="bothSides"/>
                <wp:docPr id="32" name="Text Box 32"/>
                <wp:cNvGraphicFramePr/>
                <a:graphic xmlns:a="http://schemas.openxmlformats.org/drawingml/2006/main">
                  <a:graphicData uri="http://schemas.microsoft.com/office/word/2010/wordprocessingShape">
                    <wps:wsp>
                      <wps:cNvSpPr txBox="1"/>
                      <wps:spPr>
                        <a:xfrm>
                          <a:off x="0" y="0"/>
                          <a:ext cx="50673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8E2F1" w14:textId="77777777" w:rsidR="00F7756D" w:rsidRDefault="00F7756D" w:rsidP="00653D94">
                            <w:pPr>
                              <w:jc w:val="center"/>
                            </w:pPr>
                            <w:proofErr w:type="gramStart"/>
                            <w:r>
                              <w:t>v1.0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4" type="#_x0000_t202" style="position:absolute;margin-left:5.1pt;margin-top:7.65pt;width:39.9pt;height:1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" filled="f" strokecolor="black [3213]">
                <v:textbox>
                  <w:txbxContent>
                    <w:p w14:paraId="3D68E2F1" w14:textId="77777777" w:rsidR="00F7756D" w:rsidRDefault="00F7756D" w:rsidP="00653D94">
                      <w:pPr>
                        <w:jc w:val="center"/>
                      </w:pPr>
                      <w:r>
                        <w:t>v1.0</w:t>
                      </w:r>
                    </w:p>
                  </w:txbxContent>
                </v:textbox>
                <w10:wrap type="square"/>
              </v:shape>
            </w:pict>
          </mc:Fallback>
        </mc:AlternateContent>
      </w:r>
    </w:p>
    <w:p w14:paraId="5D6D3409" w14:textId="77777777" w:rsidR="00653D94" w:rsidRDefault="00653D94" w:rsidP="00653D94">
      <w:r>
        <w:rPr>
          <w:noProof/>
        </w:rPr>
        <mc:AlternateContent>
          <mc:Choice Requires="wps">
            <w:drawing>
              <wp:anchor distT="0" distB="0" distL="114300" distR="114300" simplePos="0" relativeHeight="251680768" behindDoc="0" locked="0" layoutInCell="1" allowOverlap="1" wp14:anchorId="6E89DA99" wp14:editId="39940962">
                <wp:simplePos x="0" y="0"/>
                <wp:positionH relativeFrom="column">
                  <wp:posOffset>3475355</wp:posOffset>
                </wp:positionH>
                <wp:positionV relativeFrom="paragraph">
                  <wp:posOffset>67310</wp:posOffset>
                </wp:positionV>
                <wp:extent cx="459740" cy="337820"/>
                <wp:effectExtent l="0" t="76200" r="0" b="24130"/>
                <wp:wrapNone/>
                <wp:docPr id="33" name="Elbow Connector 33"/>
                <wp:cNvGraphicFramePr/>
                <a:graphic xmlns:a="http://schemas.openxmlformats.org/drawingml/2006/main">
                  <a:graphicData uri="http://schemas.microsoft.com/office/word/2010/wordprocessingShape">
                    <wps:wsp>
                      <wps:cNvCnPr/>
                      <wps:spPr>
                        <a:xfrm flipV="1">
                          <a:off x="0" y="0"/>
                          <a:ext cx="459740" cy="337820"/>
                        </a:xfrm>
                        <a:prstGeom prst="bentConnector3">
                          <a:avLst>
                            <a:gd name="adj1" fmla="val 50000"/>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3" o:spid="_x0000_s1026" type="#_x0000_t34" style="position:absolute;margin-left:273.65pt;margin-top:5.3pt;width:36.2pt;height:26.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">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7F38BA5B" wp14:editId="3E523962">
                <wp:simplePos x="0" y="0"/>
                <wp:positionH relativeFrom="column">
                  <wp:posOffset>-137505</wp:posOffset>
                </wp:positionH>
                <wp:positionV relativeFrom="paragraph">
                  <wp:posOffset>67772</wp:posOffset>
                </wp:positionV>
                <wp:extent cx="3873730" cy="0"/>
                <wp:effectExtent l="0" t="0" r="12700" b="19050"/>
                <wp:wrapNone/>
                <wp:docPr id="34" name="Straight Connector 34"/>
                <wp:cNvGraphicFramePr/>
                <a:graphic xmlns:a="http://schemas.openxmlformats.org/drawingml/2006/main">
                  <a:graphicData uri="http://schemas.microsoft.com/office/word/2010/wordprocessingShape">
                    <wps:wsp>
                      <wps:cNvCnPr/>
                      <wps:spPr>
                        <a:xfrm flipH="1">
                          <a:off x="0" y="0"/>
                          <a:ext cx="3873730"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5.35pt" to="294.2pt,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"/>
            </w:pict>
          </mc:Fallback>
        </mc:AlternateContent>
      </w:r>
    </w:p>
    <w:p w14:paraId="41722FFC" w14:textId="77777777" w:rsidR="00653D94" w:rsidRDefault="00653D94" w:rsidP="00653D94">
      <w:r>
        <w:rPr>
          <w:noProof/>
        </w:rPr>
        <mc:AlternateContent>
          <mc:Choice Requires="wps">
            <w:drawing>
              <wp:anchor distT="0" distB="0" distL="114300" distR="114300" simplePos="0" relativeHeight="251679744" behindDoc="0" locked="0" layoutInCell="1" allowOverlap="1" wp14:anchorId="7370360C" wp14:editId="32D65535">
                <wp:simplePos x="0" y="0"/>
                <wp:positionH relativeFrom="column">
                  <wp:posOffset>-482600</wp:posOffset>
                </wp:positionH>
                <wp:positionV relativeFrom="paragraph">
                  <wp:posOffset>33655</wp:posOffset>
                </wp:positionV>
                <wp:extent cx="342900" cy="342900"/>
                <wp:effectExtent l="0" t="0" r="38100" b="114300"/>
                <wp:wrapNone/>
                <wp:docPr id="35" name="Elbow Connector 35"/>
                <wp:cNvGraphicFramePr/>
                <a:graphic xmlns:a="http://schemas.openxmlformats.org/drawingml/2006/main">
                  <a:graphicData uri="http://schemas.microsoft.com/office/word/2010/wordprocessingShape">
                    <wps:wsp>
                      <wps:cNvCnPr/>
                      <wps:spPr>
                        <a:xfrm>
                          <a:off x="0" y="0"/>
                          <a:ext cx="342900" cy="342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35" o:spid="_x0000_s1026" type="#_x0000_t34" style="position:absolute;margin-left:-37.95pt;margin-top:2.65pt;width:27pt;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" strokecolor="black [3040]">
                <v:stroke endarrow="open"/>
              </v:shape>
            </w:pict>
          </mc:Fallback>
        </mc:AlternateContent>
      </w:r>
    </w:p>
    <w:p w14:paraId="54A7B3E8" w14:textId="77777777" w:rsidR="00653D94" w:rsidRDefault="00653D94" w:rsidP="00653D94">
      <w:r>
        <w:rPr>
          <w:noProof/>
        </w:rPr>
        <mc:AlternateContent>
          <mc:Choice Requires="wps">
            <w:drawing>
              <wp:anchor distT="0" distB="0" distL="114300" distR="114300" simplePos="0" relativeHeight="251677696" behindDoc="0" locked="0" layoutInCell="1" allowOverlap="1" wp14:anchorId="638FACFD" wp14:editId="19EC64D7">
                <wp:simplePos x="0" y="0"/>
                <wp:positionH relativeFrom="column">
                  <wp:posOffset>3888740</wp:posOffset>
                </wp:positionH>
                <wp:positionV relativeFrom="paragraph">
                  <wp:posOffset>116205</wp:posOffset>
                </wp:positionV>
                <wp:extent cx="457200" cy="228600"/>
                <wp:effectExtent l="0" t="0" r="19050" b="19050"/>
                <wp:wrapSquare wrapText="bothSides"/>
                <wp:docPr id="36" name="Text Box 36"/>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B1E74A" w14:textId="77777777" w:rsidR="00F7756D" w:rsidRDefault="00F7756D" w:rsidP="00653D94">
                            <w:pPr>
                              <w:jc w:val="center"/>
                            </w:pPr>
                            <w:proofErr w:type="gramStart"/>
                            <w:r>
                              <w:t>v1.2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35" type="#_x0000_t202" style="position:absolute;margin-left:306.2pt;margin-top:9.15pt;width:36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" filled="f" strokecolor="black [3213]">
                <v:textbox>
                  <w:txbxContent>
                    <w:p w14:paraId="03B1E74A" w14:textId="77777777" w:rsidR="00F7756D" w:rsidRDefault="00F7756D" w:rsidP="00653D94">
                      <w:pPr>
                        <w:jc w:val="center"/>
                      </w:pPr>
                      <w:r>
                        <w:t>v1.2</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1CE55A68" wp14:editId="25CA1A81">
                <wp:simplePos x="0" y="0"/>
                <wp:positionH relativeFrom="column">
                  <wp:posOffset>571500</wp:posOffset>
                </wp:positionH>
                <wp:positionV relativeFrom="paragraph">
                  <wp:posOffset>116205</wp:posOffset>
                </wp:positionV>
                <wp:extent cx="457200" cy="228600"/>
                <wp:effectExtent l="0" t="0" r="25400" b="25400"/>
                <wp:wrapSquare wrapText="bothSides"/>
                <wp:docPr id="37" name="Text Box 37"/>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13CF2A" w14:textId="77777777" w:rsidR="00F7756D" w:rsidRDefault="00F7756D" w:rsidP="00653D94">
                            <w:pPr>
                              <w:jc w:val="center"/>
                            </w:pPr>
                            <w:proofErr w:type="gramStart"/>
                            <w:r>
                              <w:t>v1.1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6" type="#_x0000_t202" style="position:absolute;margin-left:45pt;margin-top:9.15pt;width:36pt;height: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" filled="f" strokecolor="black [3213]">
                <v:textbox>
                  <w:txbxContent>
                    <w:p w14:paraId="1313CF2A" w14:textId="77777777" w:rsidR="00F7756D" w:rsidRDefault="00F7756D" w:rsidP="00653D94">
                      <w:pPr>
                        <w:jc w:val="center"/>
                      </w:pPr>
                      <w:r>
                        <w:t>v1.1</w:t>
                      </w:r>
                    </w:p>
                  </w:txbxContent>
                </v:textbox>
                <w10:wrap type="square"/>
              </v:shape>
            </w:pict>
          </mc:Fallback>
        </mc:AlternateContent>
      </w:r>
    </w:p>
    <w:p w14:paraId="40ADB18F" w14:textId="77777777" w:rsidR="00653D94" w:rsidRDefault="00653D94" w:rsidP="00653D94">
      <w:pPr>
        <w:rPr>
          <w:color w:val="FF0000"/>
        </w:rPr>
      </w:pPr>
      <w:r>
        <w:rPr>
          <w:noProof/>
        </w:rPr>
        <mc:AlternateContent>
          <mc:Choice Requires="wps">
            <w:drawing>
              <wp:anchor distT="0" distB="0" distL="114300" distR="114300" simplePos="0" relativeHeight="251685888" behindDoc="0" locked="0" layoutInCell="1" allowOverlap="1" wp14:anchorId="55678EB8" wp14:editId="00DB0A1B">
                <wp:simplePos x="0" y="0"/>
                <wp:positionH relativeFrom="column">
                  <wp:posOffset>1023851</wp:posOffset>
                </wp:positionH>
                <wp:positionV relativeFrom="paragraph">
                  <wp:posOffset>84686</wp:posOffset>
                </wp:positionV>
                <wp:extent cx="2865120" cy="1"/>
                <wp:effectExtent l="0" t="76200" r="11430" b="114300"/>
                <wp:wrapNone/>
                <wp:docPr id="41" name="Straight Arrow Connector 41"/>
                <wp:cNvGraphicFramePr/>
                <a:graphic xmlns:a="http://schemas.openxmlformats.org/drawingml/2006/main">
                  <a:graphicData uri="http://schemas.microsoft.com/office/word/2010/wordprocessingShape">
                    <wps:wsp>
                      <wps:cNvCnPr/>
                      <wps:spPr>
                        <a:xfrm flipV="1">
                          <a:off x="0" y="0"/>
                          <a:ext cx="2865120" cy="1"/>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w:pict>
              <v:shape id="Straight Arrow Connector 41" o:spid="_x0000_s1026" type="#_x0000_t32" style="position:absolute;margin-left:80.6pt;margin-top:6.65pt;width:225.6pt;height:0;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">
                <v:stroke endarrow="open"/>
              </v:shape>
            </w:pict>
          </mc:Fallback>
        </mc:AlternateContent>
      </w:r>
    </w:p>
    <w:p w14:paraId="62819277" w14:textId="77777777" w:rsidR="00653D94" w:rsidRDefault="00653D94" w:rsidP="00653D94">
      <w:pPr>
        <w:rPr>
          <w:color w:val="FF0000"/>
        </w:rPr>
      </w:pPr>
      <w:r>
        <w:rPr>
          <w:noProof/>
        </w:rPr>
        <mc:AlternateContent>
          <mc:Choice Requires="wps">
            <w:drawing>
              <wp:anchor distT="0" distB="0" distL="114300" distR="114300" simplePos="0" relativeHeight="251691008" behindDoc="0" locked="0" layoutInCell="1" allowOverlap="1" wp14:anchorId="6E1F5871" wp14:editId="4390CE74">
                <wp:simplePos x="0" y="0"/>
                <wp:positionH relativeFrom="column">
                  <wp:posOffset>4126865</wp:posOffset>
                </wp:positionH>
                <wp:positionV relativeFrom="paragraph">
                  <wp:posOffset>48838</wp:posOffset>
                </wp:positionV>
                <wp:extent cx="404" cy="487679"/>
                <wp:effectExtent l="95250" t="38100" r="57150" b="27305"/>
                <wp:wrapNone/>
                <wp:docPr id="48" name="Straight Arrow Connector 48"/>
                <wp:cNvGraphicFramePr/>
                <a:graphic xmlns:a="http://schemas.openxmlformats.org/drawingml/2006/main">
                  <a:graphicData uri="http://schemas.microsoft.com/office/word/2010/wordprocessingShape">
                    <wps:wsp>
                      <wps:cNvCnPr/>
                      <wps:spPr>
                        <a:xfrm flipV="1">
                          <a:off x="0" y="0"/>
                          <a:ext cx="404" cy="487679"/>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324.95pt;margin-top:3.85pt;width:.05pt;height:38.4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">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54D10A2" wp14:editId="1883DE30">
                <wp:simplePos x="0" y="0"/>
                <wp:positionH relativeFrom="column">
                  <wp:posOffset>641465</wp:posOffset>
                </wp:positionH>
                <wp:positionV relativeFrom="paragraph">
                  <wp:posOffset>48837</wp:posOffset>
                </wp:positionV>
                <wp:extent cx="709353" cy="487680"/>
                <wp:effectExtent l="0" t="0" r="52705" b="102870"/>
                <wp:wrapNone/>
                <wp:docPr id="45" name="Elbow Connector 45"/>
                <wp:cNvGraphicFramePr/>
                <a:graphic xmlns:a="http://schemas.openxmlformats.org/drawingml/2006/main">
                  <a:graphicData uri="http://schemas.microsoft.com/office/word/2010/wordprocessingShape">
                    <wps:wsp>
                      <wps:cNvCnPr/>
                      <wps:spPr>
                        <a:xfrm>
                          <a:off x="0" y="0"/>
                          <a:ext cx="709353" cy="487680"/>
                        </a:xfrm>
                        <a:prstGeom prst="bentConnector3">
                          <a:avLst>
                            <a:gd name="adj1" fmla="val 2577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5" o:spid="_x0000_s1026" type="#_x0000_t34" style="position:absolute;margin-left:50.5pt;margin-top:3.85pt;width:55.85pt;height:3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" adj="5568" strokecolor="black [3040]">
                <v:stroke endarrow="open"/>
              </v:shape>
            </w:pict>
          </mc:Fallback>
        </mc:AlternateContent>
      </w:r>
    </w:p>
    <w:p w14:paraId="1FDCBF11" w14:textId="77777777" w:rsidR="00653D94" w:rsidRDefault="00653D94" w:rsidP="00653D94"/>
    <w:p w14:paraId="729AAEDD" w14:textId="77777777" w:rsidR="00653D94" w:rsidRDefault="00653D94" w:rsidP="00653D94">
      <w:r>
        <w:rPr>
          <w:noProof/>
        </w:rPr>
        <mc:AlternateContent>
          <mc:Choice Requires="wps">
            <w:drawing>
              <wp:anchor distT="0" distB="0" distL="114300" distR="114300" simplePos="0" relativeHeight="251686912" behindDoc="0" locked="0" layoutInCell="1" allowOverlap="1" wp14:anchorId="15EF87EB" wp14:editId="213E09DB">
                <wp:simplePos x="0" y="0"/>
                <wp:positionH relativeFrom="column">
                  <wp:posOffset>1892300</wp:posOffset>
                </wp:positionH>
                <wp:positionV relativeFrom="paragraph">
                  <wp:posOffset>245745</wp:posOffset>
                </wp:positionV>
                <wp:extent cx="326390" cy="635"/>
                <wp:effectExtent l="0" t="76200" r="16510" b="113665"/>
                <wp:wrapNone/>
                <wp:docPr id="42" name="Straight Arrow Connector 42"/>
                <wp:cNvGraphicFramePr/>
                <a:graphic xmlns:a="http://schemas.openxmlformats.org/drawingml/2006/main">
                  <a:graphicData uri="http://schemas.microsoft.com/office/word/2010/wordprocessingShape">
                    <wps:wsp>
                      <wps:cNvCnPr/>
                      <wps:spPr>
                        <a:xfrm flipV="1">
                          <a:off x="0" y="0"/>
                          <a:ext cx="326390" cy="635"/>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w:pict>
              <v:shape id="Straight Arrow Connector 42" o:spid="_x0000_s1026" type="#_x0000_t32" style="position:absolute;margin-left:149pt;margin-top:19.35pt;width:25.7pt;height:.05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">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640CD4F9" wp14:editId="5B533A0F">
                <wp:simplePos x="0" y="0"/>
                <wp:positionH relativeFrom="column">
                  <wp:posOffset>2750820</wp:posOffset>
                </wp:positionH>
                <wp:positionV relativeFrom="paragraph">
                  <wp:posOffset>246380</wp:posOffset>
                </wp:positionV>
                <wp:extent cx="326390" cy="635"/>
                <wp:effectExtent l="0" t="76200" r="16510" b="113665"/>
                <wp:wrapNone/>
                <wp:docPr id="43" name="Straight Arrow Connector 43"/>
                <wp:cNvGraphicFramePr/>
                <a:graphic xmlns:a="http://schemas.openxmlformats.org/drawingml/2006/main">
                  <a:graphicData uri="http://schemas.microsoft.com/office/word/2010/wordprocessingShape">
                    <wps:wsp>
                      <wps:cNvCnPr/>
                      <wps:spPr>
                        <a:xfrm flipV="1">
                          <a:off x="0" y="0"/>
                          <a:ext cx="326390" cy="635"/>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w:pict>
              <v:shape id="Straight Arrow Connector 43" o:spid="_x0000_s1026" type="#_x0000_t32" style="position:absolute;margin-left:216.6pt;margin-top:19.4pt;width:25.7pt;height:.05pt;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">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22E736FB" wp14:editId="1B34F362">
                <wp:simplePos x="0" y="0"/>
                <wp:positionH relativeFrom="column">
                  <wp:posOffset>1348740</wp:posOffset>
                </wp:positionH>
                <wp:positionV relativeFrom="paragraph">
                  <wp:posOffset>128905</wp:posOffset>
                </wp:positionV>
                <wp:extent cx="542925" cy="228600"/>
                <wp:effectExtent l="0" t="0" r="28575" b="19050"/>
                <wp:wrapSquare wrapText="bothSides"/>
                <wp:docPr id="38" name="Text Box 38"/>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DFAAC" w14:textId="77777777" w:rsidR="00F7756D" w:rsidRDefault="00F7756D" w:rsidP="00653D94">
                            <w:pPr>
                              <w:jc w:val="center"/>
                            </w:pPr>
                            <w:proofErr w:type="gramStart"/>
                            <w:r>
                              <w:t>v1.1.1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7" type="#_x0000_t202" style="position:absolute;margin-left:106.2pt;margin-top:10.15pt;width:42.75pt;height:1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" filled="f" strokecolor="black [3213]">
                <v:textbox>
                  <w:txbxContent>
                    <w:p w14:paraId="4F8DFAAC" w14:textId="77777777" w:rsidR="00F7756D" w:rsidRDefault="00F7756D" w:rsidP="00653D94">
                      <w:pPr>
                        <w:jc w:val="center"/>
                      </w:pPr>
                      <w:r>
                        <w:t>v1.1.1</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5969B2EB" wp14:editId="4701C3AD">
                <wp:simplePos x="0" y="0"/>
                <wp:positionH relativeFrom="column">
                  <wp:posOffset>2206625</wp:posOffset>
                </wp:positionH>
                <wp:positionV relativeFrom="paragraph">
                  <wp:posOffset>127635</wp:posOffset>
                </wp:positionV>
                <wp:extent cx="542925" cy="228600"/>
                <wp:effectExtent l="0" t="0" r="28575" b="19050"/>
                <wp:wrapSquare wrapText="bothSides"/>
                <wp:docPr id="39" name="Text Box 39"/>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878DD3" w14:textId="77777777" w:rsidR="00F7756D" w:rsidRDefault="00F7756D" w:rsidP="00653D94">
                            <w:pPr>
                              <w:jc w:val="center"/>
                            </w:pPr>
                            <w:proofErr w:type="gramStart"/>
                            <w:r>
                              <w:t>v1.1.2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8" type="#_x0000_t202" style="position:absolute;margin-left:173.75pt;margin-top:10.05pt;width:42.75pt;height:1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" filled="f" strokecolor="black [3213]">
                <v:textbox>
                  <w:txbxContent>
                    <w:p w14:paraId="04878DD3" w14:textId="77777777" w:rsidR="00F7756D" w:rsidRDefault="00F7756D" w:rsidP="00653D94">
                      <w:pPr>
                        <w:jc w:val="center"/>
                      </w:pPr>
                      <w:r>
                        <w:t>v1.1.2</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29BCA9AD" wp14:editId="45C625EB">
                <wp:simplePos x="0" y="0"/>
                <wp:positionH relativeFrom="column">
                  <wp:posOffset>3070225</wp:posOffset>
                </wp:positionH>
                <wp:positionV relativeFrom="paragraph">
                  <wp:posOffset>122555</wp:posOffset>
                </wp:positionV>
                <wp:extent cx="542925" cy="228600"/>
                <wp:effectExtent l="0" t="0" r="28575" b="19050"/>
                <wp:wrapSquare wrapText="bothSides"/>
                <wp:docPr id="40" name="Text Box 40"/>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3FFE43" w14:textId="77777777" w:rsidR="00F7756D" w:rsidRDefault="00F7756D" w:rsidP="00653D94">
                            <w:pPr>
                              <w:jc w:val="center"/>
                            </w:pPr>
                            <w:proofErr w:type="gramStart"/>
                            <w:r>
                              <w:t>v1.1.3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9" type="#_x0000_t202" style="position:absolute;margin-left:241.75pt;margin-top:9.65pt;width:42.75pt;height:1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" filled="f" strokecolor="black [3213]">
                <v:textbox>
                  <w:txbxContent>
                    <w:p w14:paraId="633FFE43" w14:textId="77777777" w:rsidR="00F7756D" w:rsidRDefault="00F7756D" w:rsidP="00653D94">
                      <w:pPr>
                        <w:jc w:val="center"/>
                      </w:pPr>
                      <w:r>
                        <w:t>v1.1.3</w:t>
                      </w:r>
                    </w:p>
                  </w:txbxContent>
                </v:textbox>
                <w10:wrap type="square"/>
              </v:shape>
            </w:pict>
          </mc:Fallback>
        </mc:AlternateContent>
      </w:r>
    </w:p>
    <w:p w14:paraId="33333D43" w14:textId="77777777" w:rsidR="00653D94" w:rsidRDefault="00653D94" w:rsidP="00653D94">
      <w:r>
        <w:rPr>
          <w:noProof/>
        </w:rPr>
        <mc:AlternateContent>
          <mc:Choice Requires="wps">
            <w:drawing>
              <wp:anchor distT="0" distB="0" distL="114300" distR="114300" simplePos="0" relativeHeight="251689984" behindDoc="0" locked="0" layoutInCell="1" allowOverlap="1" wp14:anchorId="5DA97A91" wp14:editId="49CFF07B">
                <wp:simplePos x="0" y="0"/>
                <wp:positionH relativeFrom="column">
                  <wp:posOffset>3611881</wp:posOffset>
                </wp:positionH>
                <wp:positionV relativeFrom="paragraph">
                  <wp:posOffset>92825</wp:posOffset>
                </wp:positionV>
                <wp:extent cx="515388" cy="0"/>
                <wp:effectExtent l="0" t="0" r="18415" b="19050"/>
                <wp:wrapNone/>
                <wp:docPr id="47" name="Straight Connector 47"/>
                <wp:cNvGraphicFramePr/>
                <a:graphic xmlns:a="http://schemas.openxmlformats.org/drawingml/2006/main">
                  <a:graphicData uri="http://schemas.microsoft.com/office/word/2010/wordprocessingShape">
                    <wps:wsp>
                      <wps:cNvCnPr/>
                      <wps:spPr>
                        <a:xfrm flipH="1">
                          <a:off x="0" y="0"/>
                          <a:ext cx="515388"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4pt,7.3pt" to="32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"/>
            </w:pict>
          </mc:Fallback>
        </mc:AlternateContent>
      </w:r>
    </w:p>
    <w:p w14:paraId="4FC1F93F" w14:textId="77777777" w:rsidR="00653D94" w:rsidRDefault="00653D94" w:rsidP="00653D94"/>
    <w:p w14:paraId="5F83D1C8" w14:textId="77777777" w:rsidR="00653D94" w:rsidRDefault="00653D94" w:rsidP="00653D94"/>
    <w:p w14:paraId="5F13D513" w14:textId="77777777" w:rsidR="00653D94" w:rsidRPr="00653D94" w:rsidRDefault="00653D94" w:rsidP="00653D94">
      <w:pPr>
        <w:pStyle w:val="ListParagraph"/>
        <w:numPr>
          <w:ilvl w:val="0"/>
          <w:numId w:val="36"/>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Baseline: v1.0.0, v2.0.0, v3.0.0, etc.</w:t>
      </w:r>
    </w:p>
    <w:p w14:paraId="16E21791" w14:textId="77777777" w:rsidR="00653D94" w:rsidRPr="00653D94" w:rsidRDefault="00653D94" w:rsidP="00653D94">
      <w:pPr>
        <w:pStyle w:val="ListParagraph"/>
        <w:numPr>
          <w:ilvl w:val="0"/>
          <w:numId w:val="36"/>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Group Updates: Updates: v1.1.0, v1.2.0, v1.3.0, etc.</w:t>
      </w:r>
    </w:p>
    <w:p w14:paraId="7AAECB19" w14:textId="77777777" w:rsidR="00653D94" w:rsidRPr="00653D94" w:rsidRDefault="00653D94" w:rsidP="00653D94">
      <w:pPr>
        <w:pStyle w:val="ListParagraph"/>
        <w:numPr>
          <w:ilvl w:val="0"/>
          <w:numId w:val="36"/>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Individual Updates: v1.0.1, v1.0.2, v1.0.3, etc.</w:t>
      </w:r>
    </w:p>
    <w:p w14:paraId="1EB26B7B" w14:textId="77777777" w:rsidR="00D921CB" w:rsidRPr="00942189" w:rsidRDefault="00D921CB" w:rsidP="00D921CB"/>
    <w:p w14:paraId="3DD208A7" w14:textId="77777777" w:rsidR="00D921CB" w:rsidRDefault="00D921CB" w:rsidP="00D921CB"/>
    <w:p w14:paraId="3DA2C6A2" w14:textId="77777777" w:rsidR="00D921CB" w:rsidRPr="007C62FC" w:rsidRDefault="00D921CB" w:rsidP="00D921CB">
      <w:pPr>
        <w:rPr>
          <w:b/>
        </w:rPr>
      </w:pPr>
      <w:r w:rsidRPr="007C62FC">
        <w:rPr>
          <w:b/>
        </w:rPr>
        <w:t>Test Suites</w:t>
      </w:r>
    </w:p>
    <w:p w14:paraId="28AB1822" w14:textId="77777777" w:rsidR="00D921CB" w:rsidRDefault="00D921CB" w:rsidP="00D921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tblGrid>
      <w:tr w:rsidR="00D921CB" w14:paraId="3FB2E112" w14:textId="77777777" w:rsidTr="00D921CB">
        <w:trPr>
          <w:trHeight w:val="261"/>
        </w:trPr>
        <w:tc>
          <w:tcPr>
            <w:tcW w:w="2633" w:type="dxa"/>
            <w:shd w:val="clear" w:color="auto" w:fill="auto"/>
          </w:tcPr>
          <w:p w14:paraId="46C99DAD" w14:textId="77777777" w:rsidR="00D921CB" w:rsidRPr="00D921CB" w:rsidRDefault="00D921CB" w:rsidP="00D921CB">
            <w:pPr>
              <w:rPr>
                <w:b/>
              </w:rPr>
            </w:pPr>
            <w:r w:rsidRPr="00D921CB">
              <w:rPr>
                <w:b/>
              </w:rPr>
              <w:t>Labeling</w:t>
            </w:r>
          </w:p>
        </w:tc>
      </w:tr>
      <w:tr w:rsidR="00D921CB" w14:paraId="30AE84B2" w14:textId="77777777" w:rsidTr="00D921CB">
        <w:trPr>
          <w:trHeight w:val="261"/>
        </w:trPr>
        <w:tc>
          <w:tcPr>
            <w:tcW w:w="2633" w:type="dxa"/>
            <w:shd w:val="clear" w:color="auto" w:fill="auto"/>
          </w:tcPr>
          <w:p w14:paraId="4C71469B" w14:textId="77777777" w:rsidR="00D921CB" w:rsidRDefault="00D921CB" w:rsidP="00D921CB">
            <w:proofErr w:type="gramStart"/>
            <w:r>
              <w:t>testData</w:t>
            </w:r>
            <w:proofErr w:type="gramEnd"/>
            <w:r>
              <w:t>_Jan30_1.jtt</w:t>
            </w:r>
          </w:p>
        </w:tc>
      </w:tr>
      <w:tr w:rsidR="00D921CB" w14:paraId="62A2DAFE" w14:textId="77777777" w:rsidTr="00D921CB">
        <w:trPr>
          <w:trHeight w:val="249"/>
        </w:trPr>
        <w:tc>
          <w:tcPr>
            <w:tcW w:w="2633" w:type="dxa"/>
            <w:shd w:val="clear" w:color="auto" w:fill="auto"/>
          </w:tcPr>
          <w:p w14:paraId="32257915" w14:textId="77777777" w:rsidR="00D921CB" w:rsidRDefault="00D921CB" w:rsidP="00D921CB">
            <w:proofErr w:type="gramStart"/>
            <w:r>
              <w:t>testData</w:t>
            </w:r>
            <w:proofErr w:type="gramEnd"/>
            <w:r>
              <w:t>_Jan30_2.jtt</w:t>
            </w:r>
          </w:p>
        </w:tc>
      </w:tr>
      <w:tr w:rsidR="00D921CB" w14:paraId="5E467444" w14:textId="77777777" w:rsidTr="00D921CB">
        <w:trPr>
          <w:trHeight w:val="249"/>
        </w:trPr>
        <w:tc>
          <w:tcPr>
            <w:tcW w:w="2633" w:type="dxa"/>
            <w:shd w:val="clear" w:color="auto" w:fill="auto"/>
          </w:tcPr>
          <w:p w14:paraId="1CB81D3D" w14:textId="77777777" w:rsidR="00D921CB" w:rsidRDefault="00D921CB" w:rsidP="00D921CB">
            <w:proofErr w:type="gramStart"/>
            <w:r>
              <w:t>testDB</w:t>
            </w:r>
            <w:proofErr w:type="gramEnd"/>
            <w:r>
              <w:t>_Jan31_1.jtt</w:t>
            </w:r>
          </w:p>
        </w:tc>
      </w:tr>
      <w:tr w:rsidR="00D921CB" w14:paraId="751C2335" w14:textId="77777777" w:rsidTr="00D921CB">
        <w:trPr>
          <w:trHeight w:val="261"/>
        </w:trPr>
        <w:tc>
          <w:tcPr>
            <w:tcW w:w="2633" w:type="dxa"/>
            <w:shd w:val="clear" w:color="auto" w:fill="auto"/>
          </w:tcPr>
          <w:p w14:paraId="4FE73D01" w14:textId="77777777" w:rsidR="00D921CB" w:rsidRDefault="00D921CB" w:rsidP="00D921CB">
            <w:proofErr w:type="gramStart"/>
            <w:r>
              <w:t>testTwo</w:t>
            </w:r>
            <w:proofErr w:type="gramEnd"/>
            <w:r>
              <w:t>_Jan31_2.jtt</w:t>
            </w:r>
          </w:p>
        </w:tc>
      </w:tr>
      <w:tr w:rsidR="00D921CB" w14:paraId="5F273399" w14:textId="77777777" w:rsidTr="00D921CB">
        <w:trPr>
          <w:trHeight w:val="274"/>
        </w:trPr>
        <w:tc>
          <w:tcPr>
            <w:tcW w:w="2633" w:type="dxa"/>
            <w:shd w:val="clear" w:color="auto" w:fill="auto"/>
          </w:tcPr>
          <w:p w14:paraId="537F8BE8" w14:textId="77777777" w:rsidR="00D921CB" w:rsidRDefault="00D921CB" w:rsidP="00D921CB">
            <w:proofErr w:type="gramStart"/>
            <w:r>
              <w:t>testTwo</w:t>
            </w:r>
            <w:proofErr w:type="gramEnd"/>
            <w:r>
              <w:t>_Feb1_1.jtt</w:t>
            </w:r>
          </w:p>
        </w:tc>
      </w:tr>
    </w:tbl>
    <w:p w14:paraId="7DF35922" w14:textId="77777777" w:rsidR="00D921CB" w:rsidRPr="00653D94" w:rsidRDefault="00D921CB" w:rsidP="00D921CB"/>
    <w:p w14:paraId="7BAF6469" w14:textId="77777777" w:rsidR="00653D94" w:rsidRPr="00653D94" w:rsidRDefault="00653D94" w:rsidP="00653D94">
      <w:pPr>
        <w:pStyle w:val="ListParagraph"/>
        <w:numPr>
          <w:ilvl w:val="0"/>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Labeled by date and numbered in order by that date (as defined in naming convention).</w:t>
      </w:r>
    </w:p>
    <w:p w14:paraId="12AC021D" w14:textId="77777777" w:rsidR="00D921CB" w:rsidRDefault="00D921CB" w:rsidP="00D921CB"/>
    <w:p w14:paraId="6BD9D0A6" w14:textId="77777777" w:rsidR="00653D94" w:rsidRPr="00653D94" w:rsidRDefault="00653D94" w:rsidP="00653D94">
      <w:pPr>
        <w:rPr>
          <w:b/>
        </w:rPr>
      </w:pPr>
      <w:r w:rsidRPr="00653D94">
        <w:rPr>
          <w:b/>
        </w:rPr>
        <w:t>Audit Report</w:t>
      </w:r>
    </w:p>
    <w:p w14:paraId="1E266066" w14:textId="77777777" w:rsidR="00653D94" w:rsidRPr="00653D94" w:rsidRDefault="00653D94" w:rsidP="00653D94">
      <w:pPr>
        <w:rPr>
          <w:b/>
        </w:rPr>
      </w:pPr>
    </w:p>
    <w:p w14:paraId="414CF8B4" w14:textId="77777777" w:rsidR="00653D94" w:rsidRPr="00653D94" w:rsidRDefault="00653D94" w:rsidP="00653D94">
      <w:pPr>
        <w:pStyle w:val="ListParagraph"/>
        <w:numPr>
          <w:ilvl w:val="0"/>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Every Audit Report is labeled with the version number the team is working.</w:t>
      </w:r>
    </w:p>
    <w:p w14:paraId="40EDEE74" w14:textId="77777777" w:rsidR="00D921CB" w:rsidRPr="003661FE" w:rsidRDefault="00D921CB" w:rsidP="00D921CB"/>
    <w:p w14:paraId="02E1A28C" w14:textId="77777777" w:rsidR="00D921CB" w:rsidRPr="003661FE" w:rsidRDefault="00D921CB" w:rsidP="00F473A2">
      <w:pPr>
        <w:pStyle w:val="Heading3"/>
      </w:pPr>
      <w:bookmarkStart w:id="27" w:name="_Toc253162324"/>
      <w:r w:rsidRPr="003661FE">
        <w:t>Management</w:t>
      </w:r>
      <w:bookmarkEnd w:id="27"/>
    </w:p>
    <w:p w14:paraId="25259680" w14:textId="77777777" w:rsidR="00D921CB" w:rsidRDefault="00D921CB" w:rsidP="00D921CB"/>
    <w:p w14:paraId="2E0B647A" w14:textId="77777777" w:rsidR="00D921CB" w:rsidRDefault="00D921CB" w:rsidP="00D921CB">
      <w:r w:rsidRPr="00B7391A">
        <w:rPr>
          <w:b/>
        </w:rPr>
        <w:t>Documents</w:t>
      </w:r>
    </w:p>
    <w:p w14:paraId="061A5ABD" w14:textId="77777777" w:rsidR="00D921CB" w:rsidRDefault="00D921CB" w:rsidP="00D921CB">
      <w:r>
        <w:t xml:space="preserve">As mentioned in 2.2.2, Documents will primarily be stored in the appropriate assignment folder that the team creates. The assignment folder will contain each baseline version/subversion of the document in that folder, as well as the final submitted assignment document. </w:t>
      </w:r>
    </w:p>
    <w:p w14:paraId="3C17C3E6" w14:textId="77777777" w:rsidR="00D921CB" w:rsidRDefault="00D921CB" w:rsidP="00D921CB"/>
    <w:p w14:paraId="76C33414" w14:textId="77777777" w:rsidR="00D921CB" w:rsidRDefault="00D921CB" w:rsidP="00D921CB">
      <w:r w:rsidRPr="00B7391A">
        <w:rPr>
          <w:b/>
        </w:rPr>
        <w:t>Program</w:t>
      </w:r>
    </w:p>
    <w:p w14:paraId="39B1E830" w14:textId="77777777" w:rsidR="00D921CB" w:rsidRDefault="00D921CB" w:rsidP="00D921CB">
      <w:r>
        <w:t xml:space="preserve">There will be only one program folder that contains multiple versions of source code in that folder. </w:t>
      </w:r>
    </w:p>
    <w:p w14:paraId="79255C44" w14:textId="77777777" w:rsidR="00D921CB" w:rsidRDefault="00D921CB" w:rsidP="00D921CB"/>
    <w:p w14:paraId="29518CF3" w14:textId="77777777" w:rsidR="00D921CB" w:rsidRDefault="00D921CB" w:rsidP="00D921CB">
      <w:r w:rsidRPr="00B7391A">
        <w:rPr>
          <w:b/>
        </w:rPr>
        <w:t>Test suites</w:t>
      </w:r>
      <w:r>
        <w:t>: specified to each version of the code</w:t>
      </w:r>
    </w:p>
    <w:p w14:paraId="3898FDA6" w14:textId="2733C9CA" w:rsidR="00D921CB" w:rsidRDefault="00D921CB" w:rsidP="00D921CB">
      <w:r>
        <w:t>Each test suite</w:t>
      </w:r>
      <w:r w:rsidR="00B06BEC">
        <w:t xml:space="preserve"> </w:t>
      </w:r>
      <w:r>
        <w:t xml:space="preserve">specific to </w:t>
      </w:r>
      <w:r w:rsidR="00B06BEC">
        <w:t>its appropriate source</w:t>
      </w:r>
      <w:r>
        <w:t xml:space="preserve"> code will be stored with that source code version and only that version. As mention before, the program folder will contain each version of source code, each with </w:t>
      </w:r>
      <w:r w:rsidR="00B06BEC">
        <w:t>its</w:t>
      </w:r>
      <w:r>
        <w:t xml:space="preserve"> appropriate test case.</w:t>
      </w:r>
    </w:p>
    <w:p w14:paraId="6047AC0F" w14:textId="77777777" w:rsidR="00653D94" w:rsidRDefault="00653D94" w:rsidP="00D921CB"/>
    <w:p w14:paraId="38A0A4B9" w14:textId="77777777" w:rsidR="00653D94" w:rsidRDefault="00653D94" w:rsidP="00653D94">
      <w:r>
        <w:rPr>
          <w:b/>
        </w:rPr>
        <w:t xml:space="preserve">Audit Report: </w:t>
      </w:r>
      <w:r>
        <w:t>specified to each version of the code</w:t>
      </w:r>
    </w:p>
    <w:p w14:paraId="05DC2EEB" w14:textId="77777777" w:rsidR="00653D94" w:rsidRDefault="00653D94" w:rsidP="00653D94">
      <w:r>
        <w:t>Each Audit Report will be stored in each update (v1.1</w:t>
      </w:r>
      <w:proofErr w:type="gramStart"/>
      <w:r>
        <w:t>..v1.3</w:t>
      </w:r>
      <w:proofErr w:type="gramEnd"/>
      <w:r>
        <w:t xml:space="preserve"> </w:t>
      </w:r>
      <w:proofErr w:type="spellStart"/>
      <w:r>
        <w:t>etc</w:t>
      </w:r>
      <w:proofErr w:type="spellEnd"/>
      <w:r>
        <w:t xml:space="preserve">) in order to guide the team with their duties. Also, each Audit Report will be stored in the folder where the source code in progress is saved. </w:t>
      </w:r>
    </w:p>
    <w:p w14:paraId="6B009B73" w14:textId="77777777" w:rsidR="00653D94" w:rsidRDefault="00653D94" w:rsidP="00653D94"/>
    <w:p w14:paraId="11587FD2" w14:textId="77777777" w:rsidR="00653D94" w:rsidRDefault="00653D94" w:rsidP="00653D94">
      <w:pPr>
        <w:pStyle w:val="Heading3"/>
      </w:pPr>
      <w:bookmarkStart w:id="28" w:name="_Toc253162325"/>
      <w:r>
        <w:lastRenderedPageBreak/>
        <w:t>Detailed Directory Structure</w:t>
      </w:r>
      <w:bookmarkEnd w:id="28"/>
    </w:p>
    <w:p w14:paraId="0B2C4447" w14:textId="77777777" w:rsidR="00653D94" w:rsidRDefault="00653D94" w:rsidP="00653D94"/>
    <w:p w14:paraId="3C4418FB" w14:textId="77777777" w:rsidR="00653D94" w:rsidRPr="00653D94" w:rsidRDefault="00653D94" w:rsidP="00653D94">
      <w:pPr>
        <w:pStyle w:val="ListParagraph"/>
        <w:numPr>
          <w:ilvl w:val="0"/>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 xml:space="preserve">Documents </w:t>
      </w:r>
    </w:p>
    <w:p w14:paraId="1B7F3013" w14:textId="77777777" w:rsidR="00653D94" w:rsidRPr="00653D94" w:rsidRDefault="00653D94" w:rsidP="00653D94">
      <w:pPr>
        <w:pStyle w:val="ListParagraph"/>
        <w:numPr>
          <w:ilvl w:val="0"/>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Source Code</w:t>
      </w:r>
    </w:p>
    <w:p w14:paraId="7964090A" w14:textId="77777777" w:rsidR="00653D94" w:rsidRPr="00653D94" w:rsidRDefault="00653D94" w:rsidP="00653D94">
      <w:pPr>
        <w:pStyle w:val="ListParagraph"/>
        <w:numPr>
          <w:ilvl w:val="1"/>
          <w:numId w:val="37"/>
        </w:numPr>
        <w:overflowPunct w:val="0"/>
        <w:autoSpaceDE w:val="0"/>
        <w:autoSpaceDN w:val="0"/>
        <w:adjustRightInd w:val="0"/>
        <w:textAlignment w:val="baseline"/>
        <w:rPr>
          <w:rFonts w:ascii="Times New Roman" w:hAnsi="Times New Roman"/>
          <w:sz w:val="20"/>
          <w:szCs w:val="20"/>
        </w:rPr>
      </w:pPr>
      <w:proofErr w:type="gramStart"/>
      <w:r w:rsidRPr="00653D94">
        <w:rPr>
          <w:rFonts w:ascii="Times New Roman" w:hAnsi="Times New Roman"/>
          <w:sz w:val="20"/>
          <w:szCs w:val="20"/>
        </w:rPr>
        <w:t>v1.0</w:t>
      </w:r>
      <w:proofErr w:type="gramEnd"/>
    </w:p>
    <w:p w14:paraId="0DBBB10F" w14:textId="77777777" w:rsidR="00653D94" w:rsidRPr="00653D94" w:rsidRDefault="00653D94" w:rsidP="00653D94">
      <w:pPr>
        <w:pStyle w:val="ListParagraph"/>
        <w:numPr>
          <w:ilvl w:val="2"/>
          <w:numId w:val="37"/>
        </w:numPr>
        <w:overflowPunct w:val="0"/>
        <w:autoSpaceDE w:val="0"/>
        <w:autoSpaceDN w:val="0"/>
        <w:adjustRightInd w:val="0"/>
        <w:textAlignment w:val="baseline"/>
        <w:rPr>
          <w:rFonts w:ascii="Times New Roman" w:hAnsi="Times New Roman"/>
          <w:sz w:val="20"/>
          <w:szCs w:val="20"/>
        </w:rPr>
      </w:pPr>
      <w:proofErr w:type="gramStart"/>
      <w:r w:rsidRPr="00653D94">
        <w:rPr>
          <w:rFonts w:ascii="Times New Roman" w:hAnsi="Times New Roman"/>
          <w:sz w:val="20"/>
          <w:szCs w:val="20"/>
        </w:rPr>
        <w:t>v1.1</w:t>
      </w:r>
      <w:proofErr w:type="gramEnd"/>
    </w:p>
    <w:p w14:paraId="748439A1" w14:textId="77777777" w:rsidR="00653D94" w:rsidRPr="00653D94" w:rsidRDefault="00653D94" w:rsidP="00653D94">
      <w:pPr>
        <w:pStyle w:val="ListParagraph"/>
        <w:numPr>
          <w:ilvl w:val="3"/>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Test Suites</w:t>
      </w:r>
    </w:p>
    <w:p w14:paraId="0FA3C3A3" w14:textId="77777777" w:rsidR="00653D94" w:rsidRPr="00653D94" w:rsidRDefault="00653D94" w:rsidP="00653D94">
      <w:pPr>
        <w:pStyle w:val="ListParagraph"/>
        <w:numPr>
          <w:ilvl w:val="3"/>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Audit Reports</w:t>
      </w:r>
    </w:p>
    <w:p w14:paraId="1894F84B" w14:textId="77777777" w:rsidR="00653D94" w:rsidRPr="00653D94" w:rsidRDefault="00653D94" w:rsidP="00653D94">
      <w:pPr>
        <w:pStyle w:val="ListParagraph"/>
        <w:numPr>
          <w:ilvl w:val="2"/>
          <w:numId w:val="37"/>
        </w:numPr>
        <w:overflowPunct w:val="0"/>
        <w:autoSpaceDE w:val="0"/>
        <w:autoSpaceDN w:val="0"/>
        <w:adjustRightInd w:val="0"/>
        <w:textAlignment w:val="baseline"/>
        <w:rPr>
          <w:rFonts w:ascii="Times New Roman" w:hAnsi="Times New Roman"/>
          <w:sz w:val="20"/>
          <w:szCs w:val="20"/>
        </w:rPr>
      </w:pPr>
      <w:proofErr w:type="gramStart"/>
      <w:r w:rsidRPr="00653D94">
        <w:rPr>
          <w:rFonts w:ascii="Times New Roman" w:hAnsi="Times New Roman"/>
          <w:sz w:val="20"/>
          <w:szCs w:val="20"/>
        </w:rPr>
        <w:t>v1.2</w:t>
      </w:r>
      <w:proofErr w:type="gramEnd"/>
    </w:p>
    <w:p w14:paraId="260611F1" w14:textId="77777777" w:rsidR="00653D94" w:rsidRPr="00653D94" w:rsidRDefault="00653D94" w:rsidP="00653D94">
      <w:pPr>
        <w:pStyle w:val="ListParagraph"/>
        <w:numPr>
          <w:ilvl w:val="3"/>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Test Suites</w:t>
      </w:r>
    </w:p>
    <w:p w14:paraId="51EB02F9" w14:textId="77777777" w:rsidR="00653D94" w:rsidRPr="00653D94" w:rsidRDefault="00653D94" w:rsidP="00653D94">
      <w:pPr>
        <w:pStyle w:val="ListParagraph"/>
        <w:numPr>
          <w:ilvl w:val="3"/>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Audit Reports</w:t>
      </w:r>
    </w:p>
    <w:p w14:paraId="3FDDDBAE" w14:textId="77777777" w:rsidR="00653D94" w:rsidRPr="00653D94" w:rsidRDefault="00653D94" w:rsidP="00653D94">
      <w:pPr>
        <w:pStyle w:val="ListParagraph"/>
        <w:numPr>
          <w:ilvl w:val="1"/>
          <w:numId w:val="37"/>
        </w:numPr>
        <w:overflowPunct w:val="0"/>
        <w:autoSpaceDE w:val="0"/>
        <w:autoSpaceDN w:val="0"/>
        <w:adjustRightInd w:val="0"/>
        <w:textAlignment w:val="baseline"/>
        <w:rPr>
          <w:rFonts w:ascii="Times New Roman" w:hAnsi="Times New Roman"/>
          <w:sz w:val="20"/>
          <w:szCs w:val="20"/>
        </w:rPr>
      </w:pPr>
      <w:proofErr w:type="gramStart"/>
      <w:r w:rsidRPr="00653D94">
        <w:rPr>
          <w:rFonts w:ascii="Times New Roman" w:hAnsi="Times New Roman"/>
          <w:sz w:val="20"/>
          <w:szCs w:val="20"/>
        </w:rPr>
        <w:t>v2.0</w:t>
      </w:r>
      <w:proofErr w:type="gramEnd"/>
    </w:p>
    <w:p w14:paraId="3D417827" w14:textId="77777777" w:rsidR="00653D94" w:rsidRPr="00653D94" w:rsidRDefault="00653D94" w:rsidP="00653D94">
      <w:pPr>
        <w:pStyle w:val="ListParagraph"/>
        <w:numPr>
          <w:ilvl w:val="2"/>
          <w:numId w:val="37"/>
        </w:numPr>
        <w:overflowPunct w:val="0"/>
        <w:autoSpaceDE w:val="0"/>
        <w:autoSpaceDN w:val="0"/>
        <w:adjustRightInd w:val="0"/>
        <w:textAlignment w:val="baseline"/>
        <w:rPr>
          <w:rFonts w:ascii="Times New Roman" w:hAnsi="Times New Roman"/>
          <w:sz w:val="20"/>
          <w:szCs w:val="20"/>
        </w:rPr>
      </w:pPr>
      <w:proofErr w:type="gramStart"/>
      <w:r w:rsidRPr="00653D94">
        <w:rPr>
          <w:rFonts w:ascii="Times New Roman" w:hAnsi="Times New Roman"/>
          <w:sz w:val="20"/>
          <w:szCs w:val="20"/>
        </w:rPr>
        <w:t>v2.1</w:t>
      </w:r>
      <w:proofErr w:type="gramEnd"/>
    </w:p>
    <w:p w14:paraId="13AB571F" w14:textId="77777777" w:rsidR="00653D94" w:rsidRPr="00653D94" w:rsidRDefault="00653D94" w:rsidP="00653D94">
      <w:pPr>
        <w:pStyle w:val="ListParagraph"/>
        <w:numPr>
          <w:ilvl w:val="3"/>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Test Suits</w:t>
      </w:r>
    </w:p>
    <w:p w14:paraId="2F3A09C5" w14:textId="77777777" w:rsidR="00653D94" w:rsidRPr="00653D94" w:rsidRDefault="00653D94" w:rsidP="00653D94">
      <w:pPr>
        <w:pStyle w:val="ListParagraph"/>
        <w:numPr>
          <w:ilvl w:val="3"/>
          <w:numId w:val="37"/>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Audit Reports</w:t>
      </w:r>
    </w:p>
    <w:p w14:paraId="6095854F" w14:textId="77777777" w:rsidR="00653D94" w:rsidRPr="00653D94" w:rsidRDefault="00653D94" w:rsidP="00653D94"/>
    <w:p w14:paraId="6328111F" w14:textId="77777777" w:rsidR="00653D94" w:rsidRDefault="00653D94" w:rsidP="00D921CB"/>
    <w:p w14:paraId="1325C1E8" w14:textId="77777777" w:rsidR="00D921CB" w:rsidRPr="003661FE" w:rsidRDefault="00D921CB" w:rsidP="00F473A2">
      <w:pPr>
        <w:pStyle w:val="Heading3"/>
      </w:pPr>
      <w:bookmarkStart w:id="29" w:name="_Toc253162326"/>
      <w:r>
        <w:t>Back-</w:t>
      </w:r>
      <w:r w:rsidRPr="003661FE">
        <w:t>Up</w:t>
      </w:r>
      <w:bookmarkEnd w:id="29"/>
      <w:r w:rsidRPr="003661FE">
        <w:t xml:space="preserve"> </w:t>
      </w:r>
    </w:p>
    <w:p w14:paraId="2A8CAD7C" w14:textId="77777777" w:rsidR="00653D94" w:rsidRDefault="00653D94" w:rsidP="00653D94">
      <w:r>
        <w:t xml:space="preserve">Primary control of back up will be the teams repository on </w:t>
      </w:r>
      <w:proofErr w:type="spellStart"/>
      <w:r>
        <w:t>GitHub</w:t>
      </w:r>
      <w:proofErr w:type="spellEnd"/>
      <w:r>
        <w:t xml:space="preserve">, however each member is responsible for maintaining each document, source code, test, etc. on his or her personal computers. Each member is also responsible for maintaining their branch on </w:t>
      </w:r>
      <w:proofErr w:type="spellStart"/>
      <w:r>
        <w:t>GitHub</w:t>
      </w:r>
      <w:proofErr w:type="spellEnd"/>
      <w:r>
        <w:t xml:space="preserve">, then following the process of merging with others. </w:t>
      </w:r>
    </w:p>
    <w:p w14:paraId="71E83D78" w14:textId="08D11B29" w:rsidR="00653D94" w:rsidRDefault="00653D94" w:rsidP="00653D94">
      <w:r>
        <w:t>Google Drive will also be an additional back up form that contains all our documents/files that have been worked on, but will no</w:t>
      </w:r>
      <w:r w:rsidR="00B06BEC">
        <w:t>t</w:t>
      </w:r>
      <w:r>
        <w:t xml:space="preserve"> be modified through there. Since </w:t>
      </w:r>
      <w:proofErr w:type="gramStart"/>
      <w:r>
        <w:t>there</w:t>
      </w:r>
      <w:proofErr w:type="gramEnd"/>
      <w:r>
        <w:t xml:space="preserve"> will always be online it doesn’t require an actual date to back it up.</w:t>
      </w:r>
    </w:p>
    <w:p w14:paraId="758B131C" w14:textId="77777777" w:rsidR="00D921CB" w:rsidRDefault="00D921CB" w:rsidP="00D921CB"/>
    <w:p w14:paraId="73691660" w14:textId="77777777" w:rsidR="00D921CB" w:rsidRDefault="00D921CB" w:rsidP="00D921CB"/>
    <w:p w14:paraId="218C4ECC" w14:textId="77777777" w:rsidR="00D921CB" w:rsidRDefault="00D921CB" w:rsidP="00D921CB"/>
    <w:p w14:paraId="1EB7AD92" w14:textId="77777777" w:rsidR="00D921CB" w:rsidRPr="0062628A" w:rsidRDefault="00D921CB" w:rsidP="00D921CB"/>
    <w:p w14:paraId="078A7C21" w14:textId="77777777" w:rsidR="00F84F03" w:rsidRDefault="002D4B73">
      <w:pPr>
        <w:rPr>
          <w:szCs w:val="32"/>
        </w:rPr>
      </w:pPr>
      <w:r>
        <w:rPr>
          <w:szCs w:val="32"/>
        </w:rPr>
        <w:br w:type="page"/>
      </w:r>
    </w:p>
    <w:p w14:paraId="66C8B968" w14:textId="77777777" w:rsidR="00067BA6" w:rsidRDefault="00067BA6">
      <w:pPr>
        <w:rPr>
          <w:vanish/>
          <w:sz w:val="32"/>
          <w:szCs w:val="32"/>
        </w:rPr>
      </w:pPr>
    </w:p>
    <w:p w14:paraId="3D7DA632" w14:textId="77777777" w:rsidR="00F84F03" w:rsidRDefault="00F84F03">
      <w:pPr>
        <w:rPr>
          <w:vanish/>
          <w:sz w:val="24"/>
          <w:szCs w:val="24"/>
        </w:rPr>
      </w:pPr>
    </w:p>
    <w:p w14:paraId="185D96B8" w14:textId="77777777" w:rsidR="00F84F03" w:rsidRDefault="00F84F03">
      <w:pPr>
        <w:pStyle w:val="Heading1"/>
      </w:pPr>
      <w:bookmarkStart w:id="30" w:name="_Toc253162327"/>
      <w:r>
        <w:t>Software Configuration Control</w:t>
      </w:r>
      <w:bookmarkEnd w:id="30"/>
    </w:p>
    <w:p w14:paraId="48CC4D4D" w14:textId="2E0705DC" w:rsidR="00E3104E" w:rsidRPr="00E3104E" w:rsidRDefault="00B06BEC" w:rsidP="00E1731A">
      <w:pPr>
        <w:overflowPunct/>
        <w:autoSpaceDE/>
        <w:autoSpaceDN/>
        <w:adjustRightInd/>
        <w:textAlignment w:val="auto"/>
        <w:rPr>
          <w:color w:val="000000" w:themeColor="text1"/>
          <w:szCs w:val="32"/>
        </w:rPr>
      </w:pPr>
      <w:r>
        <w:rPr>
          <w:color w:val="000000" w:themeColor="text1"/>
          <w:szCs w:val="32"/>
        </w:rPr>
        <w:t>This section provides the</w:t>
      </w:r>
      <w:r w:rsidR="00E3104E" w:rsidRPr="00E3104E">
        <w:rPr>
          <w:color w:val="000000" w:themeColor="text1"/>
          <w:szCs w:val="32"/>
        </w:rPr>
        <w:t xml:space="preserve"> detailed mechanism for evaluating and approving or disapproving all change proposals to the configuration items throughout the life cycle. The purpose of this section is to identify what mechanism will be used to control access to items in the configuration in order to prevent unauthorized updates and collisions between team member</w:t>
      </w:r>
      <w:r w:rsidR="00E3104E">
        <w:rPr>
          <w:color w:val="000000" w:themeColor="text1"/>
          <w:szCs w:val="32"/>
        </w:rPr>
        <w:t>s</w:t>
      </w:r>
      <w:r w:rsidR="00E3104E" w:rsidRPr="00E3104E">
        <w:rPr>
          <w:color w:val="000000" w:themeColor="text1"/>
          <w:szCs w:val="32"/>
        </w:rPr>
        <w:t xml:space="preserve"> working on the </w:t>
      </w:r>
      <w:r w:rsidR="00E3104E">
        <w:rPr>
          <w:color w:val="000000" w:themeColor="text1"/>
          <w:szCs w:val="32"/>
        </w:rPr>
        <w:t>system simultaneously</w:t>
      </w:r>
      <w:r w:rsidR="00E3104E" w:rsidRPr="00E3104E">
        <w:rPr>
          <w:color w:val="000000" w:themeColor="text1"/>
          <w:szCs w:val="32"/>
        </w:rPr>
        <w:t>.</w:t>
      </w:r>
    </w:p>
    <w:p w14:paraId="1A8D3EF7" w14:textId="77777777" w:rsidR="00F84F03" w:rsidRDefault="00F84F03">
      <w:pPr>
        <w:pStyle w:val="Heading2"/>
      </w:pPr>
      <w:bookmarkStart w:id="31" w:name="_Toc253162328"/>
      <w:r>
        <w:t>Documentation</w:t>
      </w:r>
      <w:bookmarkEnd w:id="31"/>
    </w:p>
    <w:p w14:paraId="43079D3D" w14:textId="02E670FF" w:rsidR="00D20EBC" w:rsidRPr="008B5B2A" w:rsidRDefault="00B06BEC" w:rsidP="00D20EBC">
      <w:r w:rsidRPr="00D20EBC">
        <w:rPr>
          <w:color w:val="000000" w:themeColor="text1"/>
        </w:rPr>
        <w:t xml:space="preserve">Any </w:t>
      </w:r>
      <w:r w:rsidR="00AC36D1">
        <w:rPr>
          <w:color w:val="000000" w:themeColor="text1"/>
        </w:rPr>
        <w:t>member of the team</w:t>
      </w:r>
      <w:r w:rsidRPr="00D20EBC">
        <w:rPr>
          <w:color w:val="000000" w:themeColor="text1"/>
        </w:rPr>
        <w:t xml:space="preserve"> will be able to make any changes they want to the section of the document or code they have been</w:t>
      </w:r>
      <w:r w:rsidRPr="008B5B2A">
        <w:t xml:space="preserve"> assigned until the due date comes; they will have “control” over the document until the due date.</w:t>
      </w:r>
      <w:r>
        <w:t xml:space="preserve"> </w:t>
      </w:r>
      <w:r w:rsidR="00D20EBC" w:rsidRPr="008B5B2A">
        <w:t>In order to</w:t>
      </w:r>
      <w:r>
        <w:t xml:space="preserve"> perform</w:t>
      </w:r>
      <w:r w:rsidR="00D20EBC" w:rsidRPr="008B5B2A">
        <w:t xml:space="preserve"> any change a </w:t>
      </w:r>
      <w:r w:rsidR="00446762">
        <w:t xml:space="preserve">group </w:t>
      </w:r>
      <w:r w:rsidR="00AC36D1">
        <w:t>member</w:t>
      </w:r>
      <w:r w:rsidR="00D20EBC" w:rsidRPr="008B5B2A">
        <w:t xml:space="preserve"> who has no control will be required to fill out a form and sent it to the control board for </w:t>
      </w:r>
      <w:r>
        <w:t>approval, the form is</w:t>
      </w:r>
      <w:r w:rsidR="00D20EBC" w:rsidRPr="008B5B2A">
        <w:t xml:space="preserve"> shown </w:t>
      </w:r>
      <w:r>
        <w:rPr>
          <w:color w:val="000000" w:themeColor="text1"/>
        </w:rPr>
        <w:t>in</w:t>
      </w:r>
      <w:r w:rsidR="00D20EBC" w:rsidRPr="00D20EBC">
        <w:rPr>
          <w:color w:val="000000" w:themeColor="text1"/>
        </w:rPr>
        <w:t xml:space="preserve"> Appendix A. </w:t>
      </w:r>
    </w:p>
    <w:p w14:paraId="16280F05" w14:textId="77777777" w:rsidR="00942189" w:rsidRPr="00942189" w:rsidRDefault="00942189" w:rsidP="0048190C">
      <w:pPr>
        <w:rPr>
          <w:b/>
        </w:rPr>
      </w:pPr>
    </w:p>
    <w:p w14:paraId="19D4EED6" w14:textId="77777777" w:rsidR="00F84F03" w:rsidRDefault="00F84F03">
      <w:pPr>
        <w:pStyle w:val="Heading2"/>
      </w:pPr>
      <w:bookmarkStart w:id="32" w:name="_Toc253162329"/>
      <w:r>
        <w:t>Configuration Control Board</w:t>
      </w:r>
      <w:bookmarkEnd w:id="32"/>
    </w:p>
    <w:p w14:paraId="61530ED5" w14:textId="3B94C6CA" w:rsidR="006151C0" w:rsidRDefault="006151C0" w:rsidP="006151C0">
      <w:pPr>
        <w:numPr>
          <w:ilvl w:val="1"/>
          <w:numId w:val="27"/>
        </w:numPr>
        <w:shd w:val="clear" w:color="auto" w:fill="FFFFFF"/>
        <w:contextualSpacing/>
        <w:rPr>
          <w:color w:val="000000"/>
        </w:rPr>
      </w:pPr>
      <w:r w:rsidRPr="008B5B2A">
        <w:rPr>
          <w:color w:val="000000"/>
        </w:rPr>
        <w:t xml:space="preserve">The control board will be the </w:t>
      </w:r>
      <w:r w:rsidR="00AC36D1">
        <w:rPr>
          <w:color w:val="000000"/>
        </w:rPr>
        <w:t>group member</w:t>
      </w:r>
      <w:r w:rsidRPr="008B5B2A">
        <w:rPr>
          <w:color w:val="000000"/>
        </w:rPr>
        <w:t xml:space="preserve"> or g</w:t>
      </w:r>
      <w:r>
        <w:rPr>
          <w:color w:val="000000"/>
        </w:rPr>
        <w:t xml:space="preserve">roup </w:t>
      </w:r>
      <w:r w:rsidR="00AC36D1">
        <w:rPr>
          <w:color w:val="000000"/>
        </w:rPr>
        <w:t xml:space="preserve">members </w:t>
      </w:r>
      <w:r>
        <w:rPr>
          <w:color w:val="000000"/>
        </w:rPr>
        <w:t>in charge of the configuration item.</w:t>
      </w:r>
    </w:p>
    <w:p w14:paraId="4A6CE8A1" w14:textId="77777777" w:rsidR="006151C0" w:rsidRDefault="006151C0" w:rsidP="006151C0">
      <w:pPr>
        <w:numPr>
          <w:ilvl w:val="1"/>
          <w:numId w:val="27"/>
        </w:numPr>
        <w:shd w:val="clear" w:color="auto" w:fill="FFFFFF"/>
        <w:contextualSpacing/>
        <w:rPr>
          <w:color w:val="000000"/>
        </w:rPr>
      </w:pPr>
      <w:r w:rsidRPr="008B5B2A">
        <w:rPr>
          <w:color w:val="000000"/>
        </w:rPr>
        <w:t>For code the control group will be Programmer 1 and Programmer 2.</w:t>
      </w:r>
    </w:p>
    <w:p w14:paraId="4F254DDE" w14:textId="77777777" w:rsidR="006151C0" w:rsidRPr="008B5B2A" w:rsidRDefault="006151C0" w:rsidP="006151C0">
      <w:pPr>
        <w:numPr>
          <w:ilvl w:val="1"/>
          <w:numId w:val="27"/>
        </w:numPr>
        <w:shd w:val="clear" w:color="auto" w:fill="FFFFFF"/>
        <w:contextualSpacing/>
        <w:rPr>
          <w:color w:val="000000"/>
        </w:rPr>
      </w:pPr>
      <w:r>
        <w:rPr>
          <w:color w:val="000000"/>
        </w:rPr>
        <w:t xml:space="preserve">For test suites the control group will be the V&amp;V leader. </w:t>
      </w:r>
    </w:p>
    <w:p w14:paraId="65290E45" w14:textId="77777777" w:rsidR="006151C0" w:rsidRPr="008B5B2A" w:rsidRDefault="006151C0" w:rsidP="006151C0">
      <w:pPr>
        <w:numPr>
          <w:ilvl w:val="1"/>
          <w:numId w:val="27"/>
        </w:numPr>
        <w:shd w:val="clear" w:color="auto" w:fill="FFFFFF"/>
        <w:contextualSpacing/>
        <w:rPr>
          <w:color w:val="000000"/>
        </w:rPr>
      </w:pPr>
      <w:r w:rsidRPr="008B5B2A">
        <w:rPr>
          <w:color w:val="000000"/>
        </w:rPr>
        <w:t xml:space="preserve">The approval process will be as follows. </w:t>
      </w:r>
    </w:p>
    <w:p w14:paraId="731557FC" w14:textId="60ACD079" w:rsidR="006151C0" w:rsidRPr="008B5B2A" w:rsidRDefault="006151C0" w:rsidP="006151C0">
      <w:pPr>
        <w:numPr>
          <w:ilvl w:val="2"/>
          <w:numId w:val="27"/>
        </w:numPr>
        <w:shd w:val="clear" w:color="auto" w:fill="FFFFFF"/>
        <w:contextualSpacing/>
        <w:rPr>
          <w:color w:val="000000"/>
        </w:rPr>
      </w:pPr>
      <w:r w:rsidRPr="008B5B2A">
        <w:rPr>
          <w:color w:val="000000"/>
        </w:rPr>
        <w:t xml:space="preserve">Any </w:t>
      </w:r>
      <w:r w:rsidR="00AC36D1">
        <w:rPr>
          <w:color w:val="000000"/>
        </w:rPr>
        <w:t>group member</w:t>
      </w:r>
      <w:r w:rsidRPr="008B5B2A">
        <w:rPr>
          <w:color w:val="000000"/>
        </w:rPr>
        <w:t xml:space="preserve"> who wishes to make a change will fill out a change request form. This form will then be emailed to the control board.</w:t>
      </w:r>
    </w:p>
    <w:p w14:paraId="14DD6678" w14:textId="77777777" w:rsidR="006151C0" w:rsidRPr="008B5B2A" w:rsidRDefault="006151C0" w:rsidP="006151C0">
      <w:pPr>
        <w:numPr>
          <w:ilvl w:val="2"/>
          <w:numId w:val="27"/>
        </w:numPr>
        <w:shd w:val="clear" w:color="auto" w:fill="FFFFFF"/>
        <w:contextualSpacing/>
        <w:rPr>
          <w:color w:val="000000"/>
        </w:rPr>
      </w:pPr>
      <w:r w:rsidRPr="008B5B2A">
        <w:rPr>
          <w:color w:val="000000"/>
        </w:rPr>
        <w:t>The control board will receive the email and review the change request. They will be required to make a decision in less than 12 hours and let the requester know their decision.</w:t>
      </w:r>
    </w:p>
    <w:p w14:paraId="0CB0D041" w14:textId="77777777" w:rsidR="006151C0" w:rsidRPr="008B5B2A" w:rsidRDefault="006151C0" w:rsidP="006151C0">
      <w:pPr>
        <w:numPr>
          <w:ilvl w:val="2"/>
          <w:numId w:val="27"/>
        </w:numPr>
        <w:shd w:val="clear" w:color="auto" w:fill="FFFFFF"/>
        <w:contextualSpacing/>
        <w:rPr>
          <w:color w:val="000000"/>
        </w:rPr>
      </w:pPr>
      <w:r w:rsidRPr="008B5B2A">
        <w:rPr>
          <w:color w:val="000000"/>
        </w:rPr>
        <w:t>If the change request was approved then the requester will need to complete the changes by the anticipated completion date specified in the request form.</w:t>
      </w:r>
    </w:p>
    <w:p w14:paraId="76320C1A" w14:textId="77777777" w:rsidR="006151C0" w:rsidRPr="008B5B2A" w:rsidRDefault="006151C0" w:rsidP="006151C0">
      <w:pPr>
        <w:numPr>
          <w:ilvl w:val="2"/>
          <w:numId w:val="27"/>
        </w:numPr>
        <w:shd w:val="clear" w:color="auto" w:fill="FFFFFF"/>
        <w:contextualSpacing/>
        <w:rPr>
          <w:color w:val="000000"/>
        </w:rPr>
      </w:pPr>
      <w:r w:rsidRPr="008B5B2A">
        <w:rPr>
          <w:color w:val="000000"/>
        </w:rPr>
        <w:t>After the changes are done, the requester sends these changes to the control group in order to review and if approved by the control group, they will upload the new version.</w:t>
      </w:r>
    </w:p>
    <w:p w14:paraId="79072E03" w14:textId="77777777" w:rsidR="006151C0" w:rsidRDefault="006151C0" w:rsidP="006151C0">
      <w:pPr>
        <w:numPr>
          <w:ilvl w:val="1"/>
          <w:numId w:val="27"/>
        </w:numPr>
        <w:shd w:val="clear" w:color="auto" w:fill="FFFFFF"/>
        <w:contextualSpacing/>
        <w:rPr>
          <w:color w:val="000000"/>
        </w:rPr>
      </w:pPr>
      <w:r w:rsidRPr="008B5B2A">
        <w:rPr>
          <w:color w:val="000000"/>
        </w:rPr>
        <w:t>Unauthorized approvals include changing an item before the control group approves and after a team agreement.</w:t>
      </w:r>
    </w:p>
    <w:p w14:paraId="237D30F0" w14:textId="77777777" w:rsidR="006151C0" w:rsidRDefault="006151C0" w:rsidP="006151C0">
      <w:pPr>
        <w:numPr>
          <w:ilvl w:val="1"/>
          <w:numId w:val="27"/>
        </w:numPr>
        <w:shd w:val="clear" w:color="auto" w:fill="FFFFFF"/>
        <w:contextualSpacing/>
        <w:rPr>
          <w:color w:val="000000"/>
        </w:rPr>
      </w:pPr>
      <w:r>
        <w:rPr>
          <w:color w:val="000000"/>
        </w:rPr>
        <w:t>In order to authorize any change in the items, it has to pass the Software Configuration Auditing guidelines.</w:t>
      </w:r>
    </w:p>
    <w:p w14:paraId="14CB26CE" w14:textId="77777777" w:rsidR="006151C0" w:rsidRPr="008B5B2A" w:rsidRDefault="006151C0" w:rsidP="006151C0">
      <w:pPr>
        <w:numPr>
          <w:ilvl w:val="1"/>
          <w:numId w:val="27"/>
        </w:numPr>
        <w:shd w:val="clear" w:color="auto" w:fill="FFFFFF"/>
        <w:contextualSpacing/>
        <w:rPr>
          <w:color w:val="000000"/>
        </w:rPr>
      </w:pPr>
      <w:r>
        <w:rPr>
          <w:color w:val="000000"/>
        </w:rPr>
        <w:t>The configuration manager group will supervise that the guidelines in this document are upheld. Also, this group will support the product development activity by providing appropriate workspace and resources to build and test the project. The configuration manager group will consist of the System Analyst and the System Architect.</w:t>
      </w:r>
    </w:p>
    <w:p w14:paraId="4F521855" w14:textId="77777777" w:rsidR="0048190C" w:rsidRPr="0048190C" w:rsidRDefault="0048190C" w:rsidP="0048190C"/>
    <w:p w14:paraId="1B7C4D26" w14:textId="77777777" w:rsidR="00F84F03" w:rsidRDefault="00F84F03">
      <w:pPr>
        <w:pStyle w:val="Heading2"/>
      </w:pPr>
      <w:bookmarkStart w:id="33" w:name="_Toc253162330"/>
      <w:r>
        <w:t>Procedures</w:t>
      </w:r>
      <w:bookmarkEnd w:id="33"/>
    </w:p>
    <w:p w14:paraId="256B293C" w14:textId="77777777" w:rsidR="006151C0" w:rsidRDefault="006151C0" w:rsidP="006151C0">
      <w:pPr>
        <w:numPr>
          <w:ilvl w:val="1"/>
          <w:numId w:val="27"/>
        </w:numPr>
        <w:shd w:val="clear" w:color="auto" w:fill="FFFFFF"/>
        <w:contextualSpacing/>
        <w:rPr>
          <w:color w:val="000000"/>
        </w:rPr>
      </w:pPr>
      <w:r>
        <w:rPr>
          <w:color w:val="000000"/>
        </w:rPr>
        <w:t>The approval process for any new baseline will depend upon guidance team approval. Therefore no document can be considered a baseline until the guidance team has reviewed it and approved it.</w:t>
      </w:r>
    </w:p>
    <w:p w14:paraId="1B19AC74" w14:textId="339D69A3" w:rsidR="006151C0" w:rsidRPr="00F359E3" w:rsidRDefault="006151C0" w:rsidP="006151C0">
      <w:pPr>
        <w:numPr>
          <w:ilvl w:val="1"/>
          <w:numId w:val="27"/>
        </w:numPr>
        <w:shd w:val="clear" w:color="auto" w:fill="FFFFFF"/>
        <w:contextualSpacing/>
        <w:rPr>
          <w:color w:val="000000"/>
        </w:rPr>
      </w:pPr>
      <w:r w:rsidRPr="008B5B2A">
        <w:rPr>
          <w:color w:val="000000"/>
        </w:rPr>
        <w:t xml:space="preserve">We will be using a </w:t>
      </w:r>
      <w:proofErr w:type="spellStart"/>
      <w:r w:rsidRPr="008B5B2A">
        <w:rPr>
          <w:color w:val="000000"/>
        </w:rPr>
        <w:t>GitHub</w:t>
      </w:r>
      <w:proofErr w:type="spellEnd"/>
      <w:r w:rsidRPr="008B5B2A">
        <w:rPr>
          <w:color w:val="000000"/>
        </w:rPr>
        <w:t xml:space="preserve"> repository to store code. Each member</w:t>
      </w:r>
      <w:r>
        <w:rPr>
          <w:color w:val="000000"/>
        </w:rPr>
        <w:t xml:space="preserve"> will have a separate branch that</w:t>
      </w:r>
      <w:r w:rsidRPr="008B5B2A">
        <w:rPr>
          <w:color w:val="000000"/>
        </w:rPr>
        <w:t xml:space="preserve"> they will be able to freely edit and commit to. The branches will be reset each time the code changes</w:t>
      </w:r>
      <w:r w:rsidR="008961B5">
        <w:rPr>
          <w:color w:val="000000"/>
        </w:rPr>
        <w:t xml:space="preserve"> group</w:t>
      </w:r>
      <w:r w:rsidRPr="008B5B2A">
        <w:rPr>
          <w:color w:val="000000"/>
        </w:rPr>
        <w:t xml:space="preserve"> version to ensure members work on the correct version of the code. When a team member turns in any code they will be in charge of merging their own code with the mai</w:t>
      </w:r>
      <w:r>
        <w:rPr>
          <w:color w:val="000000"/>
        </w:rPr>
        <w:t xml:space="preserve">n branch. If a team member performs an unauthorized merge the code will be reset to the previous version. </w:t>
      </w:r>
      <w:r w:rsidRPr="008B5B2A">
        <w:rPr>
          <w:color w:val="000000"/>
        </w:rPr>
        <w:t>However, the control group and the V&amp;V will be in charge of testing after changes are made.</w:t>
      </w:r>
    </w:p>
    <w:p w14:paraId="42F9A6D2" w14:textId="77777777" w:rsidR="006151C0" w:rsidRPr="00A1731B" w:rsidRDefault="006151C0" w:rsidP="006151C0">
      <w:pPr>
        <w:numPr>
          <w:ilvl w:val="1"/>
          <w:numId w:val="27"/>
        </w:numPr>
        <w:shd w:val="clear" w:color="auto" w:fill="FFFFFF"/>
        <w:contextualSpacing/>
        <w:rPr>
          <w:color w:val="000000"/>
        </w:rPr>
      </w:pPr>
      <w:r>
        <w:rPr>
          <w:color w:val="000000"/>
        </w:rPr>
        <w:lastRenderedPageBreak/>
        <w:t xml:space="preserve">Any other configuration item will only be directly accessible by the control board. Team members will have to work on their part locally and submit it to the control board through email when done. The control board will then merge this work with the current version of the configuration item. Any work submitted </w:t>
      </w:r>
      <w:proofErr w:type="gramStart"/>
      <w:r>
        <w:rPr>
          <w:color w:val="000000"/>
        </w:rPr>
        <w:t>will</w:t>
      </w:r>
      <w:proofErr w:type="gramEnd"/>
      <w:r>
        <w:rPr>
          <w:color w:val="000000"/>
        </w:rPr>
        <w:t xml:space="preserve"> need to follow the configuration item format, which we will receive from the guidance team. The configuration items will be stored on a Google drive folder in order to have version control.</w:t>
      </w:r>
    </w:p>
    <w:p w14:paraId="7E81A778" w14:textId="77777777" w:rsidR="006151C0" w:rsidRDefault="006151C0" w:rsidP="006151C0">
      <w:pPr>
        <w:numPr>
          <w:ilvl w:val="1"/>
          <w:numId w:val="27"/>
        </w:numPr>
        <w:shd w:val="clear" w:color="auto" w:fill="FFFFFF"/>
        <w:contextualSpacing/>
        <w:rPr>
          <w:color w:val="000000"/>
        </w:rPr>
      </w:pPr>
      <w:r>
        <w:rPr>
          <w:color w:val="000000"/>
        </w:rPr>
        <w:t>After work has been submitted and merged the control board will need to follow the following guidelines</w:t>
      </w:r>
      <w:r w:rsidRPr="008B5B2A">
        <w:rPr>
          <w:color w:val="000000"/>
        </w:rPr>
        <w:t xml:space="preserve">. </w:t>
      </w:r>
    </w:p>
    <w:p w14:paraId="4F0296FC" w14:textId="77777777" w:rsidR="006151C0" w:rsidRDefault="006151C0" w:rsidP="006151C0">
      <w:pPr>
        <w:numPr>
          <w:ilvl w:val="2"/>
          <w:numId w:val="27"/>
        </w:numPr>
        <w:shd w:val="clear" w:color="auto" w:fill="FFFFFF"/>
        <w:contextualSpacing/>
        <w:rPr>
          <w:color w:val="000000"/>
        </w:rPr>
      </w:pPr>
      <w:r w:rsidRPr="008B5B2A">
        <w:rPr>
          <w:color w:val="000000"/>
        </w:rPr>
        <w:t xml:space="preserve">If the document is less than 10 pages the control group will then email it to everyone for review. </w:t>
      </w:r>
    </w:p>
    <w:p w14:paraId="31672D12" w14:textId="77777777" w:rsidR="006151C0" w:rsidRDefault="006151C0" w:rsidP="006151C0">
      <w:pPr>
        <w:numPr>
          <w:ilvl w:val="2"/>
          <w:numId w:val="27"/>
        </w:numPr>
        <w:shd w:val="clear" w:color="auto" w:fill="FFFFFF"/>
        <w:contextualSpacing/>
        <w:rPr>
          <w:color w:val="000000"/>
        </w:rPr>
      </w:pPr>
      <w:r w:rsidRPr="008B5B2A">
        <w:rPr>
          <w:color w:val="000000"/>
        </w:rPr>
        <w:t>If it is greater or equal than 10 pages then the control group will be able to submit if the docu</w:t>
      </w:r>
      <w:r>
        <w:rPr>
          <w:color w:val="000000"/>
        </w:rPr>
        <w:t xml:space="preserve">ment is acceptable. </w:t>
      </w:r>
    </w:p>
    <w:p w14:paraId="5E38D81D" w14:textId="77777777" w:rsidR="006151C0" w:rsidRDefault="006151C0" w:rsidP="006151C0">
      <w:pPr>
        <w:numPr>
          <w:ilvl w:val="2"/>
          <w:numId w:val="27"/>
        </w:numPr>
        <w:shd w:val="clear" w:color="auto" w:fill="FFFFFF"/>
        <w:contextualSpacing/>
        <w:rPr>
          <w:color w:val="000000"/>
        </w:rPr>
      </w:pPr>
      <w:r w:rsidRPr="008B5B2A">
        <w:rPr>
          <w:color w:val="000000"/>
        </w:rPr>
        <w:t>If the control group finds an error in one part of the document or code, they have 12 hours to inform to the responsible person. The responsible person will need to check their email through the 12 hours in order to check if any errors were found. Then, he or she has to resubmit a corrected version of the item in the next 12 hours unless specified otherwise. Therefore, the initial submission of each member has to be done one day before the final document is submitted.</w:t>
      </w:r>
    </w:p>
    <w:p w14:paraId="45C7C2CD" w14:textId="77777777" w:rsidR="006151C0" w:rsidRDefault="006151C0" w:rsidP="006151C0">
      <w:pPr>
        <w:numPr>
          <w:ilvl w:val="3"/>
          <w:numId w:val="27"/>
        </w:numPr>
        <w:shd w:val="clear" w:color="auto" w:fill="FFFFFF"/>
        <w:contextualSpacing/>
        <w:rPr>
          <w:color w:val="000000"/>
        </w:rPr>
      </w:pPr>
      <w:r>
        <w:rPr>
          <w:color w:val="000000"/>
        </w:rPr>
        <w:t>An error is only expected to be any item that does not comply with the baseline documents.</w:t>
      </w:r>
    </w:p>
    <w:p w14:paraId="2A6D21D9" w14:textId="77777777" w:rsidR="00D20EBC" w:rsidRDefault="00D20EBC" w:rsidP="00D20EBC">
      <w:pPr>
        <w:shd w:val="clear" w:color="auto" w:fill="FFFFFF"/>
        <w:contextualSpacing/>
        <w:rPr>
          <w:color w:val="000000"/>
        </w:rPr>
      </w:pPr>
    </w:p>
    <w:p w14:paraId="1DE7C344" w14:textId="77777777" w:rsidR="006151C0" w:rsidRDefault="006151C0" w:rsidP="00D20EBC">
      <w:pPr>
        <w:shd w:val="clear" w:color="auto" w:fill="FFFFFF"/>
        <w:contextualSpacing/>
        <w:rPr>
          <w:color w:val="000000"/>
        </w:rPr>
      </w:pPr>
    </w:p>
    <w:p w14:paraId="5F3AD34E" w14:textId="77777777" w:rsidR="006151C0" w:rsidRDefault="006151C0" w:rsidP="00D20EBC">
      <w:pPr>
        <w:shd w:val="clear" w:color="auto" w:fill="FFFFFF"/>
        <w:contextualSpacing/>
        <w:rPr>
          <w:color w:val="000000"/>
        </w:rPr>
      </w:pPr>
    </w:p>
    <w:p w14:paraId="6EC93BBD" w14:textId="77777777" w:rsidR="006151C0" w:rsidRDefault="006151C0" w:rsidP="00D20EBC">
      <w:pPr>
        <w:shd w:val="clear" w:color="auto" w:fill="FFFFFF"/>
        <w:contextualSpacing/>
        <w:rPr>
          <w:color w:val="000000"/>
        </w:rPr>
      </w:pPr>
    </w:p>
    <w:p w14:paraId="3905AAC9" w14:textId="77777777" w:rsidR="006151C0" w:rsidRDefault="006151C0" w:rsidP="00D20EBC">
      <w:pPr>
        <w:shd w:val="clear" w:color="auto" w:fill="FFFFFF"/>
        <w:contextualSpacing/>
        <w:rPr>
          <w:color w:val="000000"/>
        </w:rPr>
      </w:pPr>
    </w:p>
    <w:p w14:paraId="2975B4DE" w14:textId="77777777" w:rsidR="006151C0" w:rsidRDefault="006151C0" w:rsidP="00D20EBC">
      <w:pPr>
        <w:shd w:val="clear" w:color="auto" w:fill="FFFFFF"/>
        <w:contextualSpacing/>
        <w:rPr>
          <w:color w:val="000000"/>
        </w:rPr>
      </w:pPr>
    </w:p>
    <w:p w14:paraId="23A865F1" w14:textId="77777777" w:rsidR="006151C0" w:rsidRDefault="006151C0" w:rsidP="00D20EBC">
      <w:pPr>
        <w:shd w:val="clear" w:color="auto" w:fill="FFFFFF"/>
        <w:contextualSpacing/>
        <w:rPr>
          <w:color w:val="000000"/>
        </w:rPr>
      </w:pPr>
    </w:p>
    <w:p w14:paraId="0E5B985C" w14:textId="77777777" w:rsidR="006151C0" w:rsidRDefault="006151C0" w:rsidP="00D20EBC">
      <w:pPr>
        <w:shd w:val="clear" w:color="auto" w:fill="FFFFFF"/>
        <w:contextualSpacing/>
        <w:rPr>
          <w:color w:val="000000"/>
        </w:rPr>
      </w:pPr>
    </w:p>
    <w:p w14:paraId="6AF0B1AC" w14:textId="77777777" w:rsidR="006151C0" w:rsidRDefault="006151C0" w:rsidP="00D20EBC">
      <w:pPr>
        <w:shd w:val="clear" w:color="auto" w:fill="FFFFFF"/>
        <w:contextualSpacing/>
        <w:rPr>
          <w:color w:val="000000"/>
        </w:rPr>
      </w:pPr>
    </w:p>
    <w:p w14:paraId="2EDD12CA" w14:textId="77777777" w:rsidR="006151C0" w:rsidRDefault="006151C0" w:rsidP="00D20EBC">
      <w:pPr>
        <w:shd w:val="clear" w:color="auto" w:fill="FFFFFF"/>
        <w:contextualSpacing/>
        <w:rPr>
          <w:color w:val="000000"/>
        </w:rPr>
      </w:pPr>
    </w:p>
    <w:p w14:paraId="72269A3C" w14:textId="77777777" w:rsidR="006151C0" w:rsidRDefault="006151C0" w:rsidP="00D20EBC">
      <w:pPr>
        <w:shd w:val="clear" w:color="auto" w:fill="FFFFFF"/>
        <w:contextualSpacing/>
        <w:rPr>
          <w:color w:val="000000"/>
        </w:rPr>
      </w:pPr>
    </w:p>
    <w:p w14:paraId="4DF7DB3E" w14:textId="77777777" w:rsidR="006151C0" w:rsidRDefault="006151C0" w:rsidP="00D20EBC">
      <w:pPr>
        <w:shd w:val="clear" w:color="auto" w:fill="FFFFFF"/>
        <w:contextualSpacing/>
        <w:rPr>
          <w:color w:val="000000"/>
        </w:rPr>
      </w:pPr>
    </w:p>
    <w:p w14:paraId="38A2C5A5" w14:textId="77777777" w:rsidR="006151C0" w:rsidRDefault="006151C0" w:rsidP="00D20EBC">
      <w:pPr>
        <w:shd w:val="clear" w:color="auto" w:fill="FFFFFF"/>
        <w:contextualSpacing/>
        <w:rPr>
          <w:color w:val="000000"/>
        </w:rPr>
      </w:pPr>
    </w:p>
    <w:p w14:paraId="578528E6" w14:textId="77777777" w:rsidR="006151C0" w:rsidRDefault="006151C0" w:rsidP="00D20EBC">
      <w:pPr>
        <w:shd w:val="clear" w:color="auto" w:fill="FFFFFF"/>
        <w:contextualSpacing/>
        <w:rPr>
          <w:color w:val="000000"/>
        </w:rPr>
      </w:pPr>
    </w:p>
    <w:p w14:paraId="2A7EF738" w14:textId="77777777" w:rsidR="006151C0" w:rsidRDefault="006151C0" w:rsidP="00D20EBC">
      <w:pPr>
        <w:shd w:val="clear" w:color="auto" w:fill="FFFFFF"/>
        <w:contextualSpacing/>
        <w:rPr>
          <w:color w:val="000000"/>
        </w:rPr>
      </w:pPr>
    </w:p>
    <w:p w14:paraId="63DED5E4" w14:textId="77777777" w:rsidR="006151C0" w:rsidRDefault="006151C0" w:rsidP="00D20EBC">
      <w:pPr>
        <w:shd w:val="clear" w:color="auto" w:fill="FFFFFF"/>
        <w:contextualSpacing/>
        <w:rPr>
          <w:color w:val="000000"/>
        </w:rPr>
      </w:pPr>
    </w:p>
    <w:p w14:paraId="76C06EA8" w14:textId="77777777" w:rsidR="006151C0" w:rsidRDefault="006151C0" w:rsidP="00D20EBC">
      <w:pPr>
        <w:shd w:val="clear" w:color="auto" w:fill="FFFFFF"/>
        <w:contextualSpacing/>
        <w:rPr>
          <w:color w:val="000000"/>
        </w:rPr>
      </w:pPr>
    </w:p>
    <w:p w14:paraId="4F621346" w14:textId="77777777" w:rsidR="006151C0" w:rsidRDefault="006151C0" w:rsidP="00D20EBC">
      <w:pPr>
        <w:shd w:val="clear" w:color="auto" w:fill="FFFFFF"/>
        <w:contextualSpacing/>
        <w:rPr>
          <w:color w:val="000000"/>
        </w:rPr>
      </w:pPr>
    </w:p>
    <w:p w14:paraId="008A422B" w14:textId="77777777" w:rsidR="006151C0" w:rsidRDefault="006151C0" w:rsidP="00D20EBC">
      <w:pPr>
        <w:shd w:val="clear" w:color="auto" w:fill="FFFFFF"/>
        <w:contextualSpacing/>
        <w:rPr>
          <w:color w:val="000000"/>
        </w:rPr>
      </w:pPr>
    </w:p>
    <w:p w14:paraId="53192803" w14:textId="77777777" w:rsidR="006151C0" w:rsidRDefault="006151C0" w:rsidP="00D20EBC">
      <w:pPr>
        <w:shd w:val="clear" w:color="auto" w:fill="FFFFFF"/>
        <w:contextualSpacing/>
        <w:rPr>
          <w:color w:val="000000"/>
        </w:rPr>
      </w:pPr>
    </w:p>
    <w:p w14:paraId="0720E45E" w14:textId="77777777" w:rsidR="006151C0" w:rsidRDefault="006151C0" w:rsidP="00D20EBC">
      <w:pPr>
        <w:shd w:val="clear" w:color="auto" w:fill="FFFFFF"/>
        <w:contextualSpacing/>
        <w:rPr>
          <w:color w:val="000000"/>
        </w:rPr>
      </w:pPr>
    </w:p>
    <w:p w14:paraId="13E5B0F5" w14:textId="77777777" w:rsidR="006151C0" w:rsidRDefault="006151C0" w:rsidP="00D20EBC">
      <w:pPr>
        <w:shd w:val="clear" w:color="auto" w:fill="FFFFFF"/>
        <w:contextualSpacing/>
        <w:rPr>
          <w:color w:val="000000"/>
        </w:rPr>
      </w:pPr>
    </w:p>
    <w:p w14:paraId="6DC2736E" w14:textId="77777777" w:rsidR="006151C0" w:rsidRDefault="006151C0" w:rsidP="00D20EBC">
      <w:pPr>
        <w:shd w:val="clear" w:color="auto" w:fill="FFFFFF"/>
        <w:contextualSpacing/>
        <w:rPr>
          <w:color w:val="000000"/>
        </w:rPr>
      </w:pPr>
    </w:p>
    <w:p w14:paraId="57D3274A" w14:textId="77777777" w:rsidR="006151C0" w:rsidRDefault="006151C0" w:rsidP="00D20EBC">
      <w:pPr>
        <w:shd w:val="clear" w:color="auto" w:fill="FFFFFF"/>
        <w:contextualSpacing/>
        <w:rPr>
          <w:color w:val="000000"/>
        </w:rPr>
      </w:pPr>
    </w:p>
    <w:p w14:paraId="5A97241D" w14:textId="77777777" w:rsidR="006151C0" w:rsidRDefault="006151C0" w:rsidP="00D20EBC">
      <w:pPr>
        <w:shd w:val="clear" w:color="auto" w:fill="FFFFFF"/>
        <w:contextualSpacing/>
        <w:rPr>
          <w:color w:val="000000"/>
        </w:rPr>
      </w:pPr>
    </w:p>
    <w:p w14:paraId="73514B64" w14:textId="77777777" w:rsidR="006151C0" w:rsidRDefault="006151C0" w:rsidP="00D20EBC">
      <w:pPr>
        <w:shd w:val="clear" w:color="auto" w:fill="FFFFFF"/>
        <w:contextualSpacing/>
        <w:rPr>
          <w:color w:val="000000"/>
        </w:rPr>
      </w:pPr>
    </w:p>
    <w:p w14:paraId="10C639E3" w14:textId="77777777" w:rsidR="006151C0" w:rsidRDefault="006151C0" w:rsidP="00D20EBC">
      <w:pPr>
        <w:shd w:val="clear" w:color="auto" w:fill="FFFFFF"/>
        <w:contextualSpacing/>
        <w:rPr>
          <w:color w:val="000000"/>
        </w:rPr>
      </w:pPr>
    </w:p>
    <w:p w14:paraId="1FA76500" w14:textId="77777777" w:rsidR="006151C0" w:rsidRDefault="006151C0" w:rsidP="00D20EBC">
      <w:pPr>
        <w:shd w:val="clear" w:color="auto" w:fill="FFFFFF"/>
        <w:contextualSpacing/>
        <w:rPr>
          <w:color w:val="000000"/>
        </w:rPr>
      </w:pPr>
    </w:p>
    <w:p w14:paraId="73DA78EE" w14:textId="77777777" w:rsidR="006151C0" w:rsidRDefault="006151C0" w:rsidP="00D20EBC">
      <w:pPr>
        <w:shd w:val="clear" w:color="auto" w:fill="FFFFFF"/>
        <w:contextualSpacing/>
        <w:rPr>
          <w:color w:val="000000"/>
        </w:rPr>
      </w:pPr>
    </w:p>
    <w:p w14:paraId="1F5E2AB0" w14:textId="77777777" w:rsidR="006151C0" w:rsidRDefault="006151C0" w:rsidP="00D20EBC">
      <w:pPr>
        <w:shd w:val="clear" w:color="auto" w:fill="FFFFFF"/>
        <w:contextualSpacing/>
        <w:rPr>
          <w:color w:val="000000"/>
        </w:rPr>
      </w:pPr>
    </w:p>
    <w:p w14:paraId="7A986EE3" w14:textId="77777777" w:rsidR="006151C0" w:rsidRDefault="006151C0" w:rsidP="00D20EBC">
      <w:pPr>
        <w:shd w:val="clear" w:color="auto" w:fill="FFFFFF"/>
        <w:contextualSpacing/>
        <w:rPr>
          <w:color w:val="000000"/>
        </w:rPr>
      </w:pPr>
    </w:p>
    <w:p w14:paraId="44E2E935" w14:textId="77777777" w:rsidR="006151C0" w:rsidRDefault="006151C0" w:rsidP="00D20EBC">
      <w:pPr>
        <w:shd w:val="clear" w:color="auto" w:fill="FFFFFF"/>
        <w:contextualSpacing/>
        <w:rPr>
          <w:color w:val="000000"/>
        </w:rPr>
      </w:pPr>
    </w:p>
    <w:p w14:paraId="50198213" w14:textId="77777777" w:rsidR="006151C0" w:rsidRDefault="006151C0" w:rsidP="00D20EBC">
      <w:pPr>
        <w:shd w:val="clear" w:color="auto" w:fill="FFFFFF"/>
        <w:contextualSpacing/>
        <w:rPr>
          <w:color w:val="000000"/>
        </w:rPr>
      </w:pPr>
    </w:p>
    <w:p w14:paraId="7D9FFB59" w14:textId="77777777" w:rsidR="006151C0" w:rsidRDefault="006151C0" w:rsidP="00D20EBC">
      <w:pPr>
        <w:shd w:val="clear" w:color="auto" w:fill="FFFFFF"/>
        <w:contextualSpacing/>
        <w:rPr>
          <w:color w:val="000000"/>
        </w:rPr>
      </w:pPr>
    </w:p>
    <w:p w14:paraId="7D7A8D79" w14:textId="77777777" w:rsidR="006151C0" w:rsidRDefault="006151C0" w:rsidP="00D20EBC">
      <w:pPr>
        <w:shd w:val="clear" w:color="auto" w:fill="FFFFFF"/>
        <w:contextualSpacing/>
        <w:rPr>
          <w:color w:val="000000"/>
        </w:rPr>
      </w:pPr>
    </w:p>
    <w:p w14:paraId="61925CCE" w14:textId="77777777" w:rsidR="006151C0" w:rsidRDefault="006151C0" w:rsidP="00D20EBC">
      <w:pPr>
        <w:shd w:val="clear" w:color="auto" w:fill="FFFFFF"/>
        <w:contextualSpacing/>
        <w:rPr>
          <w:color w:val="000000"/>
        </w:rPr>
      </w:pPr>
    </w:p>
    <w:p w14:paraId="37B85E12" w14:textId="77777777" w:rsidR="00F84F03" w:rsidRDefault="00F84F03">
      <w:pPr>
        <w:pStyle w:val="Heading1"/>
      </w:pPr>
      <w:bookmarkStart w:id="34" w:name="_Toc253162331"/>
      <w:r>
        <w:lastRenderedPageBreak/>
        <w:t>Software Configuration Auditing</w:t>
      </w:r>
      <w:bookmarkEnd w:id="34"/>
    </w:p>
    <w:p w14:paraId="36FDA305" w14:textId="77777777" w:rsidR="00950857" w:rsidRDefault="00950857"/>
    <w:p w14:paraId="3B63BF6C" w14:textId="0A77A887" w:rsidR="00D20EBC" w:rsidRPr="005263A8" w:rsidRDefault="00D20EBC" w:rsidP="00D20EBC">
      <w:r w:rsidRPr="005263A8">
        <w:t>This section explains the two types of auditing that will be taking place.  The importance of auditing is that it provides a mechanism for determining the degree to which the current state of the system is consistent with the late</w:t>
      </w:r>
      <w:r w:rsidR="00AC36D1">
        <w:t>st baseline and documentation [3</w:t>
      </w:r>
      <w:r w:rsidRPr="005263A8">
        <w:t>]. At the same time configuration audits provide greater visibility into the status of a project by evaluating the status of the configuration items. Finally, they also determine the traceability from requirements, and change requests to the implementation by investigating the baselines</w:t>
      </w:r>
      <w:r w:rsidR="00AC36D1">
        <w:t xml:space="preserve"> and changes to the baselines [4</w:t>
      </w:r>
      <w:r w:rsidRPr="005263A8">
        <w:t>]</w:t>
      </w:r>
      <w:r w:rsidR="00AC36D1">
        <w:t>[5</w:t>
      </w:r>
      <w:r>
        <w:t>]</w:t>
      </w:r>
      <w:r w:rsidRPr="005263A8">
        <w:t>.</w:t>
      </w:r>
    </w:p>
    <w:p w14:paraId="7CB36C72" w14:textId="77777777" w:rsidR="00D20EBC" w:rsidRPr="005263A8" w:rsidRDefault="00D20EBC" w:rsidP="00D20EBC"/>
    <w:p w14:paraId="0A5445EE" w14:textId="77777777" w:rsidR="00D20EBC" w:rsidRPr="005263A8" w:rsidRDefault="00D20EBC" w:rsidP="00D20EBC">
      <w:r w:rsidRPr="005263A8">
        <w:t xml:space="preserve">The two types of </w:t>
      </w:r>
      <w:r>
        <w:t>auditing are defined as follows</w:t>
      </w:r>
      <w:r w:rsidRPr="005263A8">
        <w:t>:</w:t>
      </w:r>
    </w:p>
    <w:p w14:paraId="5E0B8052" w14:textId="77777777" w:rsidR="00D20EBC" w:rsidRPr="005263A8" w:rsidRDefault="00D20EBC" w:rsidP="00D20EBC"/>
    <w:p w14:paraId="7A46A0DA" w14:textId="77777777" w:rsidR="00D20EBC" w:rsidRPr="005263A8" w:rsidRDefault="00D20EBC" w:rsidP="00D20EBC">
      <w:pPr>
        <w:pStyle w:val="NormalWeb"/>
        <w:numPr>
          <w:ilvl w:val="0"/>
          <w:numId w:val="16"/>
        </w:numPr>
        <w:shd w:val="clear" w:color="auto" w:fill="FFFFFF"/>
        <w:spacing w:after="150" w:line="261" w:lineRule="atLeast"/>
        <w:rPr>
          <w:sz w:val="20"/>
          <w:szCs w:val="20"/>
        </w:rPr>
      </w:pPr>
      <w:r w:rsidRPr="005263A8">
        <w:rPr>
          <w:b/>
          <w:sz w:val="20"/>
          <w:szCs w:val="20"/>
        </w:rPr>
        <w:t>Functional Configuration Audit</w:t>
      </w:r>
      <w:r w:rsidRPr="005263A8">
        <w:rPr>
          <w:sz w:val="20"/>
          <w:szCs w:val="20"/>
        </w:rPr>
        <w:t xml:space="preserve"> (FCA), which verifies that a configuration item is in accordance with its software requirements. </w:t>
      </w:r>
    </w:p>
    <w:p w14:paraId="0295CDF3" w14:textId="77777777" w:rsidR="00D20EBC" w:rsidRPr="005263A8" w:rsidRDefault="00D20EBC" w:rsidP="00D20EBC">
      <w:pPr>
        <w:numPr>
          <w:ilvl w:val="0"/>
          <w:numId w:val="16"/>
        </w:numPr>
        <w:overflowPunct/>
        <w:autoSpaceDE/>
        <w:autoSpaceDN/>
        <w:adjustRightInd/>
      </w:pPr>
      <w:r w:rsidRPr="005263A8">
        <w:rPr>
          <w:b/>
        </w:rPr>
        <w:t>Physical Configuration Audit</w:t>
      </w:r>
      <w:r w:rsidRPr="005263A8">
        <w:t xml:space="preserve"> (PCA), which ensures that items in the baseline are of the right version</w:t>
      </w:r>
      <w:r>
        <w:t>.</w:t>
      </w:r>
    </w:p>
    <w:p w14:paraId="480A9567" w14:textId="77777777" w:rsidR="00D20EBC" w:rsidRPr="005263A8" w:rsidRDefault="00D20EBC" w:rsidP="00D20EBC">
      <w:pPr>
        <w:rPr>
          <w:color w:val="000000"/>
        </w:rPr>
      </w:pPr>
    </w:p>
    <w:p w14:paraId="59127E1D" w14:textId="3F661E1D" w:rsidR="00D20EBC" w:rsidRPr="005263A8" w:rsidRDefault="00D20EBC" w:rsidP="00D20EBC">
      <w:pPr>
        <w:rPr>
          <w:color w:val="000000"/>
        </w:rPr>
      </w:pPr>
      <w:r w:rsidRPr="005263A8">
        <w:rPr>
          <w:color w:val="000000"/>
        </w:rPr>
        <w:t>Each type of auditing procedure will be explained in g</w:t>
      </w:r>
      <w:r w:rsidR="00B10E79">
        <w:rPr>
          <w:color w:val="000000"/>
        </w:rPr>
        <w:t>reater detail in the tables bel</w:t>
      </w:r>
      <w:r w:rsidRPr="005263A8">
        <w:rPr>
          <w:color w:val="000000"/>
        </w:rPr>
        <w:t>ow.</w:t>
      </w:r>
    </w:p>
    <w:p w14:paraId="357D0C62" w14:textId="77777777" w:rsidR="00D20EBC" w:rsidRPr="005263A8" w:rsidRDefault="00D20EBC" w:rsidP="00D20EBC"/>
    <w:p w14:paraId="1950CA05" w14:textId="77777777" w:rsidR="00D20EBC" w:rsidRPr="005263A8" w:rsidRDefault="00D20EBC" w:rsidP="00D20EBC">
      <w:pPr>
        <w:rPr>
          <w:b/>
        </w:rPr>
      </w:pPr>
      <w:r w:rsidRPr="005263A8">
        <w:rPr>
          <w:b/>
        </w:rPr>
        <w:t>Functional Configuration Audit (FCA)</w:t>
      </w:r>
    </w:p>
    <w:p w14:paraId="4B62E10E" w14:textId="77777777" w:rsidR="00D20EBC" w:rsidRDefault="00D20EBC" w:rsidP="00D20EBC">
      <w:r w:rsidRPr="005263A8">
        <w:t>A FCA is performed in a group of three people</w:t>
      </w:r>
      <w:r w:rsidRPr="004F7967">
        <w:t xml:space="preserve"> assigned by the lead of the project, </w:t>
      </w:r>
      <w:r>
        <w:t>which includes the V &amp; V Lead. T</w:t>
      </w:r>
      <w:r w:rsidRPr="004F7967">
        <w:t xml:space="preserve">ypically </w:t>
      </w:r>
      <w:r>
        <w:t>the process is performed no more than 1 day after</w:t>
      </w:r>
      <w:r w:rsidRPr="004F7967">
        <w:t xml:space="preserve"> a new configuration item has been identified and named.  </w:t>
      </w:r>
      <w:r w:rsidRPr="003514E1">
        <w:t xml:space="preserve">The </w:t>
      </w:r>
      <w:r>
        <w:t xml:space="preserve">FCA </w:t>
      </w:r>
      <w:r w:rsidRPr="003514E1">
        <w:t xml:space="preserve">team will look over the configuration item and answer the questions in </w:t>
      </w:r>
      <w:hyperlink w:anchor="table1" w:history="1">
        <w:r w:rsidRPr="00AF50C2">
          <w:rPr>
            <w:rStyle w:val="Hyperlink"/>
          </w:rPr>
          <w:t>Table 1</w:t>
        </w:r>
      </w:hyperlink>
      <w:r>
        <w:t xml:space="preserve"> </w:t>
      </w:r>
      <w:r w:rsidRPr="003514E1">
        <w:t>along with any other question they feel should be addressed in evaluating the item.</w:t>
      </w:r>
      <w:r>
        <w:t xml:space="preserve"> The FCA members will list major issues, and inconsistencies in the Audit Report included in Appendix B. At the same time the members may write comments, questions and concerns regarding the issues found on the configuration items. As for small issues found, the members will solve the issues immediately as they go through the checklist on </w:t>
      </w:r>
      <w:hyperlink w:anchor="table1" w:history="1">
        <w:r w:rsidRPr="009C1E75">
          <w:rPr>
            <w:rStyle w:val="Hyperlink"/>
          </w:rPr>
          <w:t>Table 1</w:t>
        </w:r>
      </w:hyperlink>
      <w:r>
        <w:t xml:space="preserve">. </w:t>
      </w:r>
    </w:p>
    <w:p w14:paraId="2B60BB9E" w14:textId="77777777" w:rsidR="00D20EBC" w:rsidRDefault="00D20EBC" w:rsidP="00D20EBC"/>
    <w:p w14:paraId="390A5498" w14:textId="77777777" w:rsidR="00D20EBC" w:rsidRDefault="00D20EBC" w:rsidP="00D20EBC">
      <w:pPr>
        <w:jc w:val="center"/>
      </w:pPr>
      <w:bookmarkStart w:id="35" w:name="table1"/>
      <w:r w:rsidRPr="00AF50C2">
        <w:rPr>
          <w:b/>
        </w:rPr>
        <w:t>Table 1</w:t>
      </w:r>
      <w:r>
        <w:t xml:space="preserve"> </w:t>
      </w:r>
      <w:bookmarkEnd w:id="35"/>
      <w:r>
        <w:t>Functional Configuration Audit</w:t>
      </w:r>
    </w:p>
    <w:tbl>
      <w:tblPr>
        <w:tblW w:w="8925" w:type="dxa"/>
        <w:tblCellMar>
          <w:top w:w="15" w:type="dxa"/>
          <w:left w:w="15" w:type="dxa"/>
          <w:bottom w:w="15" w:type="dxa"/>
          <w:right w:w="15" w:type="dxa"/>
        </w:tblCellMar>
        <w:tblLook w:val="04A0" w:firstRow="1" w:lastRow="0" w:firstColumn="1" w:lastColumn="0" w:noHBand="0" w:noVBand="1"/>
      </w:tblPr>
      <w:tblGrid>
        <w:gridCol w:w="2715"/>
        <w:gridCol w:w="6210"/>
      </w:tblGrid>
      <w:tr w:rsidR="00D20EBC" w:rsidRPr="00C4435B" w14:paraId="272F87C0"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C2DE6" w14:textId="77777777" w:rsidR="00D20EBC" w:rsidRPr="006907D3" w:rsidRDefault="00D20EBC" w:rsidP="00D20EBC">
            <w:pPr>
              <w:spacing w:line="0" w:lineRule="atLeast"/>
              <w:rPr>
                <w:b/>
              </w:rPr>
            </w:pPr>
            <w:r w:rsidRPr="006907D3">
              <w:rPr>
                <w:b/>
                <w:color w:val="000000"/>
              </w:rPr>
              <w:t>Checklist Item</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9B2DC" w14:textId="77777777" w:rsidR="00D20EBC" w:rsidRPr="006907D3" w:rsidRDefault="00D20EBC" w:rsidP="00D20EBC">
            <w:pPr>
              <w:spacing w:line="0" w:lineRule="atLeast"/>
              <w:rPr>
                <w:b/>
              </w:rPr>
            </w:pPr>
            <w:r w:rsidRPr="006907D3">
              <w:rPr>
                <w:b/>
                <w:color w:val="000000"/>
              </w:rPr>
              <w:t xml:space="preserve">          Suggestions for addressing checklist item</w:t>
            </w:r>
          </w:p>
        </w:tc>
      </w:tr>
      <w:tr w:rsidR="00D20EBC" w:rsidRPr="00C4435B" w14:paraId="7F4A68EF"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7A4D1" w14:textId="77777777" w:rsidR="00D20EBC" w:rsidRPr="006907D3" w:rsidRDefault="00D20EBC" w:rsidP="00D20EBC">
            <w:pPr>
              <w:spacing w:line="0" w:lineRule="atLeast"/>
            </w:pPr>
            <w:r w:rsidRPr="006907D3">
              <w:rPr>
                <w:color w:val="000000"/>
              </w:rPr>
              <w:t>List all the behavioral requirements from the SRS that are met.</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FADE7C" w14:textId="77777777" w:rsidR="00D20EBC" w:rsidRPr="006907D3" w:rsidRDefault="00D20EBC" w:rsidP="00D20EBC">
            <w:pPr>
              <w:numPr>
                <w:ilvl w:val="0"/>
                <w:numId w:val="17"/>
              </w:numPr>
              <w:overflowPunct/>
              <w:autoSpaceDE/>
              <w:autoSpaceDN/>
              <w:adjustRightInd/>
              <w:spacing w:line="0" w:lineRule="atLeast"/>
              <w:textAlignment w:val="auto"/>
              <w:rPr>
                <w:color w:val="000000"/>
              </w:rPr>
            </w:pPr>
            <w:r w:rsidRPr="006907D3">
              <w:rPr>
                <w:color w:val="000000"/>
              </w:rPr>
              <w:t xml:space="preserve">This checklist item specifically asks if there are any requirements from the SRS that </w:t>
            </w:r>
            <w:r w:rsidRPr="006907D3">
              <w:rPr>
                <w:b/>
                <w:bCs/>
                <w:color w:val="000000"/>
              </w:rPr>
              <w:t>have</w:t>
            </w:r>
            <w:r w:rsidRPr="006907D3">
              <w:rPr>
                <w:color w:val="000000"/>
              </w:rPr>
              <w:t xml:space="preserve"> be</w:t>
            </w:r>
            <w:r>
              <w:rPr>
                <w:color w:val="000000"/>
              </w:rPr>
              <w:t>en</w:t>
            </w:r>
            <w:r w:rsidRPr="006907D3">
              <w:rPr>
                <w:color w:val="000000"/>
              </w:rPr>
              <w:t xml:space="preserve"> met </w:t>
            </w:r>
            <w:r>
              <w:rPr>
                <w:color w:val="000000"/>
              </w:rPr>
              <w:t xml:space="preserve">in the configuration items. </w:t>
            </w:r>
          </w:p>
          <w:p w14:paraId="68361ED9" w14:textId="77777777" w:rsidR="00D20EBC" w:rsidRPr="006907D3" w:rsidRDefault="00D20EBC" w:rsidP="00D20EBC">
            <w:pPr>
              <w:spacing w:line="0" w:lineRule="atLeast"/>
              <w:rPr>
                <w:color w:val="000000"/>
              </w:rPr>
            </w:pPr>
          </w:p>
        </w:tc>
      </w:tr>
      <w:tr w:rsidR="00D20EBC" w:rsidRPr="00C4435B" w14:paraId="5DBB957E"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88D90" w14:textId="77777777" w:rsidR="00D20EBC" w:rsidRPr="006907D3" w:rsidRDefault="00D20EBC" w:rsidP="00D20EBC">
            <w:pPr>
              <w:spacing w:line="0" w:lineRule="atLeast"/>
            </w:pPr>
            <w:r w:rsidRPr="006907D3">
              <w:rPr>
                <w:color w:val="000000"/>
              </w:rPr>
              <w:t>List all behavioral requirements from the SRS that are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BA727" w14:textId="77777777" w:rsidR="00D20EBC" w:rsidRPr="006907D3" w:rsidRDefault="00D20EBC" w:rsidP="00D20EBC">
            <w:pPr>
              <w:numPr>
                <w:ilvl w:val="0"/>
                <w:numId w:val="18"/>
              </w:numPr>
              <w:overflowPunct/>
              <w:autoSpaceDE/>
              <w:autoSpaceDN/>
              <w:adjustRightInd/>
              <w:rPr>
                <w:color w:val="000000"/>
              </w:rPr>
            </w:pPr>
            <w:r w:rsidRPr="006907D3">
              <w:rPr>
                <w:color w:val="000000"/>
              </w:rPr>
              <w:t xml:space="preserve">This checklist item specifically asks if there are any requirements that </w:t>
            </w:r>
            <w:r w:rsidRPr="006907D3">
              <w:rPr>
                <w:b/>
                <w:bCs/>
                <w:color w:val="000000"/>
              </w:rPr>
              <w:t>can</w:t>
            </w:r>
            <w:r w:rsidRPr="006907D3">
              <w:rPr>
                <w:color w:val="000000"/>
              </w:rPr>
              <w:t xml:space="preserve"> be met by referencing this configuration item.</w:t>
            </w:r>
          </w:p>
          <w:p w14:paraId="3E5854D7" w14:textId="77777777" w:rsidR="00D20EBC" w:rsidRPr="006907D3" w:rsidRDefault="00D20EBC" w:rsidP="00D20EBC">
            <w:pPr>
              <w:spacing w:line="0" w:lineRule="atLeast"/>
              <w:rPr>
                <w:color w:val="000000"/>
              </w:rPr>
            </w:pPr>
          </w:p>
        </w:tc>
      </w:tr>
      <w:tr w:rsidR="00D20EBC" w:rsidRPr="00C4435B" w14:paraId="5F491970"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2F75E" w14:textId="77777777" w:rsidR="00D20EBC" w:rsidRPr="006907D3" w:rsidRDefault="00D20EBC" w:rsidP="00D20EBC">
            <w:pPr>
              <w:spacing w:line="0" w:lineRule="atLeast"/>
            </w:pPr>
            <w:r w:rsidRPr="006907D3">
              <w:rPr>
                <w:color w:val="000000"/>
              </w:rPr>
              <w:t>List all the non-behavioral requirements from the SRS that are met.</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B87689" w14:textId="77777777" w:rsidR="00D20EBC" w:rsidRPr="006907D3" w:rsidRDefault="00D20EBC" w:rsidP="00D20EBC">
            <w:pPr>
              <w:numPr>
                <w:ilvl w:val="0"/>
                <w:numId w:val="19"/>
              </w:numPr>
              <w:overflowPunct/>
              <w:autoSpaceDE/>
              <w:autoSpaceDN/>
              <w:adjustRightInd/>
              <w:rPr>
                <w:color w:val="000000"/>
              </w:rPr>
            </w:pPr>
            <w:r w:rsidRPr="006907D3">
              <w:rPr>
                <w:color w:val="000000"/>
              </w:rPr>
              <w:t xml:space="preserve">This checklist item specifically asks if there are any non-behavioral requirements in the SRS that </w:t>
            </w:r>
            <w:r w:rsidRPr="006907D3">
              <w:rPr>
                <w:b/>
                <w:bCs/>
                <w:color w:val="000000"/>
              </w:rPr>
              <w:t>have</w:t>
            </w:r>
            <w:r w:rsidRPr="006907D3">
              <w:rPr>
                <w:color w:val="000000"/>
              </w:rPr>
              <w:t xml:space="preserve"> been met</w:t>
            </w:r>
            <w:r>
              <w:rPr>
                <w:color w:val="000000"/>
              </w:rPr>
              <w:t xml:space="preserve"> in the configuration items. </w:t>
            </w:r>
          </w:p>
          <w:p w14:paraId="12A8581D" w14:textId="77777777" w:rsidR="00D20EBC" w:rsidRPr="006907D3" w:rsidRDefault="00D20EBC" w:rsidP="00D20EBC">
            <w:pPr>
              <w:spacing w:line="0" w:lineRule="atLeast"/>
              <w:rPr>
                <w:color w:val="000000"/>
              </w:rPr>
            </w:pPr>
          </w:p>
        </w:tc>
      </w:tr>
      <w:tr w:rsidR="00D20EBC" w:rsidRPr="00C4435B" w14:paraId="7D1E65AD"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61D3C7" w14:textId="77777777" w:rsidR="00D20EBC" w:rsidRPr="006907D3" w:rsidRDefault="00D20EBC" w:rsidP="00D20EBC">
            <w:pPr>
              <w:spacing w:line="0" w:lineRule="atLeast"/>
            </w:pPr>
            <w:r w:rsidRPr="006907D3">
              <w:rPr>
                <w:color w:val="000000"/>
              </w:rPr>
              <w:t>List all non-behavioral requirements from the SRS that are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0636F5" w14:textId="77777777" w:rsidR="00D20EBC" w:rsidRPr="006907D3" w:rsidRDefault="00D20EBC" w:rsidP="00D20EBC">
            <w:pPr>
              <w:numPr>
                <w:ilvl w:val="0"/>
                <w:numId w:val="20"/>
              </w:numPr>
              <w:overflowPunct/>
              <w:autoSpaceDE/>
              <w:autoSpaceDN/>
              <w:adjustRightInd/>
              <w:rPr>
                <w:color w:val="000000"/>
              </w:rPr>
            </w:pPr>
            <w:r w:rsidRPr="006907D3">
              <w:rPr>
                <w:color w:val="000000"/>
              </w:rPr>
              <w:t xml:space="preserve">This checklist item specifically asks if there are any requirements that </w:t>
            </w:r>
            <w:r w:rsidRPr="006907D3">
              <w:rPr>
                <w:b/>
                <w:bCs/>
                <w:color w:val="000000"/>
              </w:rPr>
              <w:t>can</w:t>
            </w:r>
            <w:r w:rsidRPr="006907D3">
              <w:rPr>
                <w:color w:val="000000"/>
              </w:rPr>
              <w:t xml:space="preserve"> be met by referencing this configuration item.</w:t>
            </w:r>
          </w:p>
          <w:p w14:paraId="5F7741A6" w14:textId="77777777" w:rsidR="00D20EBC" w:rsidRPr="006907D3" w:rsidRDefault="00D20EBC" w:rsidP="00D20EBC">
            <w:pPr>
              <w:spacing w:line="0" w:lineRule="atLeast"/>
              <w:rPr>
                <w:color w:val="000000"/>
              </w:rPr>
            </w:pPr>
          </w:p>
        </w:tc>
      </w:tr>
      <w:tr w:rsidR="00D20EBC" w:rsidRPr="00C4435B" w14:paraId="702C8C7D"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2F9F07" w14:textId="77777777" w:rsidR="00D20EBC" w:rsidRPr="006907D3" w:rsidRDefault="00D20EBC" w:rsidP="00D20EBC">
            <w:pPr>
              <w:spacing w:line="0" w:lineRule="atLeast"/>
              <w:rPr>
                <w:color w:val="000000"/>
              </w:rPr>
            </w:pPr>
            <w:r>
              <w:rPr>
                <w:color w:val="000000"/>
              </w:rPr>
              <w:t xml:space="preserve">Have all change requests been resolved? </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F488B7" w14:textId="77777777" w:rsidR="00D20EBC" w:rsidRPr="00AF50C2" w:rsidRDefault="00D20EBC" w:rsidP="00D20EBC">
            <w:pPr>
              <w:numPr>
                <w:ilvl w:val="0"/>
                <w:numId w:val="21"/>
              </w:numPr>
              <w:overflowPunct/>
              <w:autoSpaceDE/>
              <w:autoSpaceDN/>
              <w:adjustRightInd/>
              <w:rPr>
                <w:color w:val="000000"/>
              </w:rPr>
            </w:pPr>
            <w:r>
              <w:rPr>
                <w:color w:val="000000"/>
              </w:rPr>
              <w:t>For un-resolved change requests</w:t>
            </w:r>
            <w:r w:rsidRPr="00AF50C2">
              <w:rPr>
                <w:color w:val="000000"/>
              </w:rPr>
              <w:t xml:space="preserve">, the </w:t>
            </w:r>
            <w:r>
              <w:rPr>
                <w:color w:val="000000"/>
              </w:rPr>
              <w:t>change request</w:t>
            </w:r>
            <w:r w:rsidRPr="00AF50C2">
              <w:rPr>
                <w:color w:val="000000"/>
              </w:rPr>
              <w:t xml:space="preserve"> may simply need to be closed, or it may need further testing,</w:t>
            </w:r>
            <w:r>
              <w:rPr>
                <w:color w:val="000000"/>
              </w:rPr>
              <w:t xml:space="preserve"> or deferred to a later baseline.</w:t>
            </w:r>
          </w:p>
          <w:p w14:paraId="0B2D9EAA" w14:textId="77777777" w:rsidR="00D20EBC" w:rsidRPr="006907D3" w:rsidRDefault="00D20EBC" w:rsidP="00D20EBC">
            <w:pPr>
              <w:spacing w:line="0" w:lineRule="atLeast"/>
              <w:rPr>
                <w:color w:val="000000"/>
              </w:rPr>
            </w:pPr>
          </w:p>
        </w:tc>
      </w:tr>
      <w:tr w:rsidR="00D20EBC" w:rsidRPr="00C4435B" w14:paraId="3BDB37DD"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16821B" w14:textId="77777777" w:rsidR="00D20EBC" w:rsidRPr="006907D3" w:rsidRDefault="00D20EBC" w:rsidP="00D20EBC">
            <w:pPr>
              <w:spacing w:line="0" w:lineRule="atLeast"/>
            </w:pPr>
            <w:r w:rsidRPr="006907D3">
              <w:rPr>
                <w:color w:val="000000"/>
              </w:rPr>
              <w:lastRenderedPageBreak/>
              <w:t>Is the Configuration Item complete?</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8A38D4" w14:textId="77777777" w:rsidR="00D20EBC" w:rsidRPr="005263A8" w:rsidRDefault="00D20EBC" w:rsidP="00D20EBC">
            <w:pPr>
              <w:pStyle w:val="ListParagraph"/>
              <w:numPr>
                <w:ilvl w:val="0"/>
                <w:numId w:val="23"/>
              </w:numPr>
              <w:spacing w:line="0" w:lineRule="atLeast"/>
              <w:rPr>
                <w:rFonts w:ascii="Times New Roman" w:hAnsi="Times New Roman"/>
                <w:color w:val="000000"/>
                <w:sz w:val="20"/>
                <w:szCs w:val="20"/>
              </w:rPr>
            </w:pPr>
            <w:r w:rsidRPr="005263A8">
              <w:rPr>
                <w:rFonts w:ascii="Times New Roman" w:hAnsi="Times New Roman"/>
                <w:color w:val="000000"/>
                <w:sz w:val="20"/>
                <w:szCs w:val="20"/>
              </w:rPr>
              <w:t>Does the item explain everything it is trying to explain, or does it need to be used with another configuration item.  If s</w:t>
            </w:r>
            <w:r>
              <w:rPr>
                <w:rFonts w:ascii="Times New Roman" w:hAnsi="Times New Roman"/>
                <w:color w:val="000000"/>
                <w:sz w:val="20"/>
                <w:szCs w:val="20"/>
              </w:rPr>
              <w:t xml:space="preserve">o, list the configuration items in the Audit Report. </w:t>
            </w:r>
          </w:p>
          <w:p w14:paraId="5BB2C999" w14:textId="77777777" w:rsidR="00D20EBC" w:rsidRDefault="00D20EBC" w:rsidP="00D20EBC">
            <w:pPr>
              <w:pStyle w:val="ListParagraph"/>
              <w:numPr>
                <w:ilvl w:val="0"/>
                <w:numId w:val="23"/>
              </w:numPr>
              <w:spacing w:line="0" w:lineRule="atLeast"/>
              <w:rPr>
                <w:rFonts w:ascii="Times New Roman" w:hAnsi="Times New Roman"/>
                <w:color w:val="000000"/>
                <w:sz w:val="20"/>
                <w:szCs w:val="20"/>
              </w:rPr>
            </w:pPr>
            <w:r w:rsidRPr="005263A8">
              <w:rPr>
                <w:rFonts w:ascii="Times New Roman" w:hAnsi="Times New Roman"/>
                <w:color w:val="000000"/>
                <w:sz w:val="20"/>
                <w:szCs w:val="20"/>
              </w:rPr>
              <w:t>Was there anything you felt was missing from the report</w:t>
            </w:r>
            <w:r>
              <w:rPr>
                <w:rFonts w:ascii="Times New Roman" w:hAnsi="Times New Roman"/>
                <w:color w:val="000000"/>
                <w:sz w:val="20"/>
                <w:szCs w:val="20"/>
              </w:rPr>
              <w:t xml:space="preserve">? If so lost anything missing from the report, in the Audit Report.  </w:t>
            </w:r>
          </w:p>
          <w:p w14:paraId="74ECCF57" w14:textId="77777777" w:rsidR="00D20EBC" w:rsidRPr="005263A8" w:rsidRDefault="00D20EBC" w:rsidP="00D20EBC">
            <w:pPr>
              <w:pStyle w:val="ListParagraph"/>
              <w:numPr>
                <w:ilvl w:val="0"/>
                <w:numId w:val="23"/>
              </w:numPr>
              <w:spacing w:line="0" w:lineRule="atLeast"/>
              <w:rPr>
                <w:rFonts w:ascii="Times New Roman" w:hAnsi="Times New Roman"/>
                <w:color w:val="000000"/>
                <w:sz w:val="20"/>
                <w:szCs w:val="20"/>
              </w:rPr>
            </w:pPr>
            <w:r>
              <w:rPr>
                <w:rFonts w:ascii="Times New Roman" w:hAnsi="Times New Roman"/>
                <w:color w:val="000000"/>
                <w:sz w:val="20"/>
                <w:szCs w:val="20"/>
              </w:rPr>
              <w:t xml:space="preserve">Were </w:t>
            </w:r>
            <w:proofErr w:type="gramStart"/>
            <w:r>
              <w:rPr>
                <w:rFonts w:ascii="Times New Roman" w:hAnsi="Times New Roman"/>
                <w:color w:val="000000"/>
                <w:sz w:val="20"/>
                <w:szCs w:val="20"/>
              </w:rPr>
              <w:t>there</w:t>
            </w:r>
            <w:proofErr w:type="gramEnd"/>
            <w:r>
              <w:rPr>
                <w:rFonts w:ascii="Times New Roman" w:hAnsi="Times New Roman"/>
                <w:color w:val="000000"/>
                <w:sz w:val="20"/>
                <w:szCs w:val="20"/>
              </w:rPr>
              <w:t xml:space="preserve"> any inconsistencies regarding the software requirements? If so list inconsistencies in the Audit Report.   </w:t>
            </w:r>
          </w:p>
        </w:tc>
      </w:tr>
      <w:tr w:rsidR="00D20EBC" w:rsidRPr="00C4435B" w14:paraId="6AFD068A"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FAEB7B" w14:textId="77777777" w:rsidR="00D20EBC" w:rsidRPr="006907D3" w:rsidRDefault="00D20EBC" w:rsidP="00D20EBC">
            <w:pPr>
              <w:spacing w:line="0" w:lineRule="atLeast"/>
            </w:pPr>
            <w:r w:rsidRPr="006907D3">
              <w:rPr>
                <w:color w:val="000000"/>
              </w:rPr>
              <w:t>List any questions or concerns.</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28B17D" w14:textId="77777777" w:rsidR="00D20EBC" w:rsidRDefault="00D20EBC" w:rsidP="00D20EBC">
            <w:pPr>
              <w:numPr>
                <w:ilvl w:val="0"/>
                <w:numId w:val="22"/>
              </w:numPr>
              <w:overflowPunct/>
              <w:autoSpaceDE/>
              <w:autoSpaceDN/>
              <w:adjustRightInd/>
              <w:rPr>
                <w:color w:val="000000"/>
              </w:rPr>
            </w:pPr>
            <w:r w:rsidRPr="005263A8">
              <w:rPr>
                <w:color w:val="000000"/>
              </w:rPr>
              <w:t>List any questions or concerns you may have of the item or the requirements</w:t>
            </w:r>
            <w:r>
              <w:rPr>
                <w:color w:val="000000"/>
              </w:rPr>
              <w:t xml:space="preserve"> in the Audit Report.  </w:t>
            </w:r>
          </w:p>
          <w:p w14:paraId="302DE027" w14:textId="77777777" w:rsidR="00D20EBC" w:rsidRPr="006E092A" w:rsidRDefault="00D20EBC" w:rsidP="00D20EBC">
            <w:pPr>
              <w:pStyle w:val="ListParagraph"/>
              <w:numPr>
                <w:ilvl w:val="0"/>
                <w:numId w:val="22"/>
              </w:numPr>
              <w:rPr>
                <w:rFonts w:ascii="Times New Roman" w:hAnsi="Times New Roman"/>
                <w:sz w:val="20"/>
                <w:szCs w:val="20"/>
              </w:rPr>
            </w:pPr>
            <w:r w:rsidRPr="006E092A">
              <w:rPr>
                <w:rFonts w:ascii="Times New Roman" w:hAnsi="Times New Roman"/>
                <w:sz w:val="20"/>
                <w:szCs w:val="20"/>
              </w:rPr>
              <w:t>FCA team will identify</w:t>
            </w:r>
            <w:r>
              <w:rPr>
                <w:rFonts w:ascii="Times New Roman" w:hAnsi="Times New Roman"/>
                <w:sz w:val="20"/>
                <w:szCs w:val="20"/>
              </w:rPr>
              <w:t xml:space="preserve"> and list</w:t>
            </w:r>
            <w:r w:rsidRPr="006E092A">
              <w:rPr>
                <w:rFonts w:ascii="Times New Roman" w:hAnsi="Times New Roman"/>
                <w:sz w:val="20"/>
                <w:szCs w:val="20"/>
              </w:rPr>
              <w:t xml:space="preserve"> all issu</w:t>
            </w:r>
            <w:r>
              <w:rPr>
                <w:rFonts w:ascii="Times New Roman" w:hAnsi="Times New Roman"/>
                <w:sz w:val="20"/>
                <w:szCs w:val="20"/>
              </w:rPr>
              <w:t xml:space="preserve">es for which action is required in the </w:t>
            </w:r>
            <w:r>
              <w:rPr>
                <w:rFonts w:ascii="Times New Roman" w:hAnsi="Times New Roman"/>
                <w:color w:val="000000"/>
                <w:sz w:val="20"/>
                <w:szCs w:val="20"/>
              </w:rPr>
              <w:t xml:space="preserve">Audit Report.  </w:t>
            </w:r>
          </w:p>
        </w:tc>
      </w:tr>
      <w:tr w:rsidR="00D20EBC" w:rsidRPr="00C4435B" w14:paraId="40696C60"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0DC30" w14:textId="77777777" w:rsidR="00D20EBC" w:rsidRPr="006907D3" w:rsidRDefault="00D20EBC" w:rsidP="00D20EBC">
            <w:pPr>
              <w:spacing w:line="0" w:lineRule="atLeast"/>
              <w:rPr>
                <w:color w:val="000000"/>
              </w:rPr>
            </w:pPr>
            <w:r w:rsidRPr="005263A8">
              <w:rPr>
                <w:color w:val="000000"/>
              </w:rPr>
              <w:t>Were all questions and concerns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3BE13F" w14:textId="77777777" w:rsidR="00D20EBC" w:rsidRDefault="00D20EBC" w:rsidP="00D20EBC">
            <w:pPr>
              <w:numPr>
                <w:ilvl w:val="0"/>
                <w:numId w:val="22"/>
              </w:numPr>
              <w:overflowPunct/>
              <w:autoSpaceDE/>
              <w:autoSpaceDN/>
              <w:adjustRightInd/>
              <w:rPr>
                <w:color w:val="000000"/>
              </w:rPr>
            </w:pPr>
            <w:r>
              <w:rPr>
                <w:color w:val="000000"/>
              </w:rPr>
              <w:t>Was there a follow up for the audit?</w:t>
            </w:r>
          </w:p>
          <w:p w14:paraId="1A3D167D" w14:textId="724354FF" w:rsidR="00D20EBC" w:rsidRDefault="00DA5D4E" w:rsidP="00D20EBC">
            <w:pPr>
              <w:numPr>
                <w:ilvl w:val="0"/>
                <w:numId w:val="22"/>
              </w:numPr>
              <w:overflowPunct/>
              <w:autoSpaceDE/>
              <w:autoSpaceDN/>
              <w:adjustRightInd/>
              <w:rPr>
                <w:color w:val="000000"/>
              </w:rPr>
            </w:pPr>
            <w:r>
              <w:rPr>
                <w:color w:val="000000"/>
              </w:rPr>
              <w:t>Did the team members address</w:t>
            </w:r>
            <w:r w:rsidR="00D20EBC">
              <w:rPr>
                <w:color w:val="000000"/>
              </w:rPr>
              <w:t xml:space="preserve"> the issues found in the FCA process? </w:t>
            </w:r>
          </w:p>
          <w:p w14:paraId="349482C4" w14:textId="77777777" w:rsidR="00D20EBC" w:rsidRPr="0046703F" w:rsidRDefault="00D20EBC" w:rsidP="00D20EBC">
            <w:pPr>
              <w:numPr>
                <w:ilvl w:val="0"/>
                <w:numId w:val="22"/>
              </w:numPr>
              <w:overflowPunct/>
              <w:autoSpaceDE/>
              <w:autoSpaceDN/>
              <w:adjustRightInd/>
              <w:rPr>
                <w:color w:val="000000"/>
              </w:rPr>
            </w:pPr>
            <w:r>
              <w:rPr>
                <w:color w:val="000000"/>
              </w:rPr>
              <w:t xml:space="preserve">Team members must resolve all issues found in the FCA process. </w:t>
            </w:r>
          </w:p>
        </w:tc>
      </w:tr>
    </w:tbl>
    <w:p w14:paraId="276F6A2E" w14:textId="77777777" w:rsidR="00D20EBC" w:rsidRDefault="00D20EBC" w:rsidP="00D20EBC"/>
    <w:p w14:paraId="78492F3D" w14:textId="77777777" w:rsidR="00D20EBC" w:rsidRPr="000509F4" w:rsidRDefault="00D20EBC" w:rsidP="00D20EBC">
      <w:r>
        <w:t>Additionally, in order to ensure all requirements have been met in the implementation, a</w:t>
      </w:r>
      <w:r w:rsidRPr="000509F4">
        <w:t xml:space="preserve"> t</w:t>
      </w:r>
      <w:r>
        <w:t xml:space="preserve">raceability matrix will be used, and </w:t>
      </w:r>
      <w:r w:rsidRPr="000509F4">
        <w:t xml:space="preserve">a copy of the traceability matrix will be added </w:t>
      </w:r>
      <w:r>
        <w:t xml:space="preserve">as an appendix </w:t>
      </w:r>
      <w:r w:rsidRPr="000509F4">
        <w:t>to the SRS</w:t>
      </w:r>
      <w:r>
        <w:t xml:space="preserve">. </w:t>
      </w:r>
      <w:r w:rsidRPr="000509F4">
        <w:t xml:space="preserve">This method will </w:t>
      </w:r>
      <w:r>
        <w:t xml:space="preserve">allow the teams ensure that all requirements are met in the implementation. As well as allow us to review requirements that still need to be implemented. </w:t>
      </w:r>
    </w:p>
    <w:p w14:paraId="2AA630C5" w14:textId="77777777" w:rsidR="00D20EBC" w:rsidRPr="000509F4" w:rsidRDefault="00D20EBC" w:rsidP="00D20EBC"/>
    <w:p w14:paraId="44A9C7EA" w14:textId="77777777" w:rsidR="00D20EBC" w:rsidRPr="000509F4" w:rsidRDefault="00D20EBC" w:rsidP="00D20EBC">
      <w:r>
        <w:t xml:space="preserve">The traceability matrix will be updated a week after new features have been added to the implementation. The V&amp;V Lead will be in charge of managing these updates. The updates will be completed in the </w:t>
      </w:r>
      <w:r w:rsidRPr="000509F4">
        <w:t>traceability matrix using Excel Spreadsheet from Microsoft</w:t>
      </w:r>
      <w:r>
        <w:t xml:space="preserve"> as shown in Appendix C. </w:t>
      </w:r>
      <w:r w:rsidRPr="000509F4">
        <w:t>Only the functional requirements that process information are expected to have test cases.</w:t>
      </w:r>
    </w:p>
    <w:p w14:paraId="40672763" w14:textId="77777777" w:rsidR="00D20EBC" w:rsidRDefault="00D20EBC" w:rsidP="00D20EBC"/>
    <w:p w14:paraId="505ED077" w14:textId="77777777" w:rsidR="00D20EBC" w:rsidRDefault="00D20EBC" w:rsidP="00D20EBC">
      <w:pPr>
        <w:rPr>
          <w:b/>
        </w:rPr>
      </w:pPr>
    </w:p>
    <w:p w14:paraId="6070345A" w14:textId="77777777" w:rsidR="00D20EBC" w:rsidRDefault="00D20EBC" w:rsidP="00D20EBC">
      <w:pPr>
        <w:rPr>
          <w:b/>
        </w:rPr>
      </w:pPr>
      <w:r w:rsidRPr="005263A8">
        <w:rPr>
          <w:b/>
        </w:rPr>
        <w:t>Physical Configuration Audit (PCA)</w:t>
      </w:r>
    </w:p>
    <w:p w14:paraId="4B9559B4" w14:textId="77777777" w:rsidR="00D20EBC" w:rsidRPr="007501A5" w:rsidRDefault="00D20EBC" w:rsidP="00D20EBC">
      <w:r w:rsidRPr="005263A8">
        <w:rPr>
          <w:color w:val="000000"/>
        </w:rPr>
        <w:t xml:space="preserve">A </w:t>
      </w:r>
      <w:r>
        <w:rPr>
          <w:color w:val="000000"/>
        </w:rPr>
        <w:t>PCA</w:t>
      </w:r>
      <w:r w:rsidRPr="005263A8">
        <w:rPr>
          <w:color w:val="000000"/>
        </w:rPr>
        <w:t xml:space="preserve"> is performed in a group of two p</w:t>
      </w:r>
      <w:r>
        <w:rPr>
          <w:color w:val="000000"/>
        </w:rPr>
        <w:t xml:space="preserve">eople not assigned to do the FCA; this is because it’s important to have all the team members work on different parts of the audit processes. </w:t>
      </w:r>
      <w:r w:rsidRPr="005263A8">
        <w:rPr>
          <w:color w:val="000000"/>
        </w:rPr>
        <w:t>Do</w:t>
      </w:r>
      <w:r>
        <w:rPr>
          <w:color w:val="000000"/>
        </w:rPr>
        <w:t>ing this will also allow the PCA</w:t>
      </w:r>
      <w:r w:rsidRPr="005263A8">
        <w:rPr>
          <w:color w:val="000000"/>
        </w:rPr>
        <w:t xml:space="preserve"> group to be objectiv</w:t>
      </w:r>
      <w:r>
        <w:rPr>
          <w:color w:val="000000"/>
        </w:rPr>
        <w:t>e in their assessment of the FCA</w:t>
      </w:r>
      <w:r w:rsidRPr="005263A8">
        <w:rPr>
          <w:color w:val="000000"/>
        </w:rPr>
        <w:t xml:space="preserve"> process.</w:t>
      </w:r>
      <w:r>
        <w:rPr>
          <w:color w:val="000000"/>
        </w:rPr>
        <w:t xml:space="preserve"> The PCA process </w:t>
      </w:r>
      <w:r w:rsidRPr="004F7967">
        <w:t xml:space="preserve">typically </w:t>
      </w:r>
      <w:r>
        <w:t>takes place no more than 2 days after</w:t>
      </w:r>
      <w:r w:rsidRPr="004F7967">
        <w:t xml:space="preserve"> a new configuration item has been identified and named</w:t>
      </w:r>
      <w:r>
        <w:t xml:space="preserve">. </w:t>
      </w:r>
      <w:r w:rsidRPr="003514E1">
        <w:t xml:space="preserve">The </w:t>
      </w:r>
      <w:r>
        <w:t xml:space="preserve">PCA </w:t>
      </w:r>
      <w:r w:rsidRPr="003514E1">
        <w:t xml:space="preserve">team will look over the configuration item and answer the questions </w:t>
      </w:r>
      <w:r>
        <w:t xml:space="preserve">in </w:t>
      </w:r>
      <w:hyperlink w:anchor="table2" w:history="1">
        <w:r w:rsidRPr="0085796A">
          <w:rPr>
            <w:rStyle w:val="Hyperlink"/>
          </w:rPr>
          <w:t>Table 2</w:t>
        </w:r>
      </w:hyperlink>
      <w:r>
        <w:rPr>
          <w:color w:val="000000"/>
        </w:rPr>
        <w:t xml:space="preserve">, which </w:t>
      </w:r>
      <w:r w:rsidRPr="005263A8">
        <w:rPr>
          <w:color w:val="000000"/>
        </w:rPr>
        <w:t xml:space="preserve">states a </w:t>
      </w:r>
      <w:r>
        <w:rPr>
          <w:color w:val="000000"/>
        </w:rPr>
        <w:t>checklist</w:t>
      </w:r>
      <w:r w:rsidRPr="005263A8">
        <w:rPr>
          <w:color w:val="000000"/>
        </w:rPr>
        <w:t xml:space="preserve"> that should be</w:t>
      </w:r>
      <w:r>
        <w:rPr>
          <w:color w:val="000000"/>
        </w:rPr>
        <w:t xml:space="preserve"> addressed when conducting a PCA</w:t>
      </w:r>
      <w:r w:rsidRPr="005263A8">
        <w:rPr>
          <w:color w:val="000000"/>
        </w:rPr>
        <w:t>.</w:t>
      </w:r>
      <w:r>
        <w:rPr>
          <w:color w:val="000000"/>
        </w:rPr>
        <w:t xml:space="preserve"> </w:t>
      </w:r>
      <w:r>
        <w:t xml:space="preserve">The PCA members will list major issues, and inconsistencies in the Audit Report included in Appendix B. At the same time the members may write comments, questions and concerns regarding the issues found on the configuration items. As for small issues found, the members will solve the issues immediately as they go through the checklist on </w:t>
      </w:r>
      <w:hyperlink w:anchor="table2" w:history="1">
        <w:r w:rsidRPr="004441B3">
          <w:rPr>
            <w:rStyle w:val="Hyperlink"/>
          </w:rPr>
          <w:t>Table 2</w:t>
        </w:r>
      </w:hyperlink>
      <w:r>
        <w:t xml:space="preserve">. </w:t>
      </w:r>
    </w:p>
    <w:p w14:paraId="3B9F35A4" w14:textId="77777777" w:rsidR="00D20EBC" w:rsidRDefault="00D20EBC" w:rsidP="00D20EBC">
      <w:pPr>
        <w:jc w:val="center"/>
      </w:pPr>
      <w:bookmarkStart w:id="36" w:name="table2"/>
    </w:p>
    <w:p w14:paraId="65D9B9F4" w14:textId="77777777" w:rsidR="00D20EBC" w:rsidRDefault="00D20EBC" w:rsidP="00D20EBC">
      <w:pPr>
        <w:jc w:val="center"/>
        <w:rPr>
          <w:b/>
        </w:rPr>
      </w:pPr>
      <w:r w:rsidRPr="00AF50C2">
        <w:rPr>
          <w:b/>
        </w:rPr>
        <w:t xml:space="preserve">Table </w:t>
      </w:r>
      <w:r>
        <w:rPr>
          <w:b/>
        </w:rPr>
        <w:t xml:space="preserve">2 </w:t>
      </w:r>
      <w:bookmarkEnd w:id="36"/>
      <w:r>
        <w:t>Physical Configuration Audit</w:t>
      </w:r>
    </w:p>
    <w:tbl>
      <w:tblPr>
        <w:tblW w:w="0" w:type="auto"/>
        <w:tblCellMar>
          <w:top w:w="15" w:type="dxa"/>
          <w:left w:w="15" w:type="dxa"/>
          <w:bottom w:w="15" w:type="dxa"/>
          <w:right w:w="15" w:type="dxa"/>
        </w:tblCellMar>
        <w:tblLook w:val="04A0" w:firstRow="1" w:lastRow="0" w:firstColumn="1" w:lastColumn="0" w:noHBand="0" w:noVBand="1"/>
      </w:tblPr>
      <w:tblGrid>
        <w:gridCol w:w="2902"/>
        <w:gridCol w:w="6308"/>
      </w:tblGrid>
      <w:tr w:rsidR="00D20EBC" w:rsidRPr="00C4435B" w14:paraId="25CA7AFE"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FBCA0" w14:textId="77777777" w:rsidR="00D20EBC" w:rsidRPr="006907D3" w:rsidRDefault="00D20EBC" w:rsidP="00D20EBC">
            <w:pPr>
              <w:spacing w:line="0" w:lineRule="atLeast"/>
              <w:rPr>
                <w:b/>
              </w:rPr>
            </w:pPr>
            <w:r w:rsidRPr="006907D3">
              <w:rPr>
                <w:b/>
                <w:color w:val="000000"/>
              </w:rPr>
              <w:t xml:space="preserve">Checklist </w:t>
            </w:r>
            <w:r>
              <w:rPr>
                <w:b/>
                <w:color w:val="000000"/>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4310D" w14:textId="77777777" w:rsidR="00D20EBC" w:rsidRPr="006907D3" w:rsidRDefault="00D20EBC" w:rsidP="00D20EBC">
            <w:pPr>
              <w:spacing w:line="0" w:lineRule="atLeast"/>
              <w:rPr>
                <w:b/>
              </w:rPr>
            </w:pPr>
            <w:r w:rsidRPr="006907D3">
              <w:rPr>
                <w:b/>
                <w:color w:val="000000"/>
              </w:rPr>
              <w:t xml:space="preserve">          Suggestions for addressing checklist item</w:t>
            </w:r>
          </w:p>
        </w:tc>
      </w:tr>
      <w:tr w:rsidR="00D20EBC" w:rsidRPr="00C4435B" w14:paraId="2F973D91"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DD2FBF" w14:textId="77777777" w:rsidR="00D20EBC" w:rsidRPr="005263A8" w:rsidRDefault="00D20EBC" w:rsidP="00D20EBC">
            <w:pPr>
              <w:spacing w:line="0" w:lineRule="atLeast"/>
            </w:pPr>
            <w:r>
              <w:rPr>
                <w:color w:val="000000"/>
              </w:rPr>
              <w:t xml:space="preserve">All configuration items have been updated to the correct version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DAB8C" w14:textId="77777777" w:rsidR="00D20EBC" w:rsidRDefault="00D20EBC" w:rsidP="00D20EBC">
            <w:pPr>
              <w:numPr>
                <w:ilvl w:val="0"/>
                <w:numId w:val="24"/>
              </w:numPr>
              <w:overflowPunct/>
              <w:autoSpaceDE/>
              <w:autoSpaceDN/>
              <w:adjustRightInd/>
              <w:spacing w:line="0" w:lineRule="atLeast"/>
              <w:textAlignment w:val="auto"/>
              <w:rPr>
                <w:color w:val="000000"/>
              </w:rPr>
            </w:pPr>
            <w:r w:rsidRPr="006907D3">
              <w:rPr>
                <w:color w:val="000000"/>
              </w:rPr>
              <w:t xml:space="preserve">This checklist item specifically asks </w:t>
            </w:r>
            <w:r>
              <w:rPr>
                <w:color w:val="000000"/>
              </w:rPr>
              <w:t xml:space="preserve">if each configuration item is named accordingly to the </w:t>
            </w:r>
            <w:r w:rsidRPr="0046703F">
              <w:rPr>
                <w:b/>
                <w:color w:val="000000"/>
              </w:rPr>
              <w:t>correct</w:t>
            </w:r>
            <w:r>
              <w:rPr>
                <w:color w:val="000000"/>
              </w:rPr>
              <w:t xml:space="preserve"> version as specified in the software configuration identification. </w:t>
            </w:r>
          </w:p>
          <w:p w14:paraId="6B2AE8AE" w14:textId="77777777" w:rsidR="00D20EBC" w:rsidRDefault="00D20EBC" w:rsidP="00D20EBC">
            <w:pPr>
              <w:numPr>
                <w:ilvl w:val="0"/>
                <w:numId w:val="24"/>
              </w:numPr>
              <w:overflowPunct/>
              <w:autoSpaceDE/>
              <w:autoSpaceDN/>
              <w:adjustRightInd/>
              <w:spacing w:line="0" w:lineRule="atLeast"/>
              <w:rPr>
                <w:color w:val="000000"/>
              </w:rPr>
            </w:pPr>
            <w:r w:rsidRPr="0046703F">
              <w:rPr>
                <w:b/>
                <w:color w:val="000000"/>
              </w:rPr>
              <w:t>Example</w:t>
            </w:r>
            <w:r>
              <w:rPr>
                <w:color w:val="000000"/>
              </w:rPr>
              <w:t>: the SCM report has been updated to the correct version, aft</w:t>
            </w:r>
            <w:bookmarkStart w:id="37" w:name="_GoBack"/>
            <w:r>
              <w:rPr>
                <w:color w:val="000000"/>
              </w:rPr>
              <w:t>e</w:t>
            </w:r>
            <w:bookmarkEnd w:id="37"/>
            <w:r>
              <w:rPr>
                <w:color w:val="000000"/>
              </w:rPr>
              <w:t xml:space="preserve">r major changes made by the analyst. </w:t>
            </w:r>
          </w:p>
          <w:p w14:paraId="682D5EB5" w14:textId="77777777" w:rsidR="00D20EBC" w:rsidRPr="009C1E75" w:rsidRDefault="00D20EBC" w:rsidP="00D20EBC">
            <w:pPr>
              <w:numPr>
                <w:ilvl w:val="0"/>
                <w:numId w:val="24"/>
              </w:numPr>
              <w:overflowPunct/>
              <w:autoSpaceDE/>
              <w:autoSpaceDN/>
              <w:adjustRightInd/>
              <w:spacing w:line="0" w:lineRule="atLeast"/>
              <w:textAlignment w:val="auto"/>
              <w:rPr>
                <w:color w:val="000000"/>
              </w:rPr>
            </w:pPr>
            <w:r>
              <w:rPr>
                <w:color w:val="000000"/>
              </w:rPr>
              <w:t xml:space="preserve">List any inconsistencies in the Audit Report.  </w:t>
            </w:r>
          </w:p>
        </w:tc>
      </w:tr>
      <w:tr w:rsidR="00D20EBC" w:rsidRPr="00C4435B" w14:paraId="18905F4D"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1A829" w14:textId="77777777" w:rsidR="00D20EBC" w:rsidRPr="005263A8" w:rsidRDefault="00D20EBC" w:rsidP="00D20EBC">
            <w:pPr>
              <w:spacing w:line="0" w:lineRule="atLeast"/>
            </w:pPr>
            <w:r>
              <w:rPr>
                <w:color w:val="000000"/>
              </w:rPr>
              <w:t>All configuration items are named correctly according to the naming convention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D077C" w14:textId="1C20B359" w:rsidR="00D20EBC" w:rsidRPr="006907D3" w:rsidRDefault="00D20EBC" w:rsidP="00D20EBC">
            <w:pPr>
              <w:numPr>
                <w:ilvl w:val="0"/>
                <w:numId w:val="25"/>
              </w:numPr>
              <w:overflowPunct/>
              <w:autoSpaceDE/>
              <w:autoSpaceDN/>
              <w:adjustRightInd/>
              <w:spacing w:line="0" w:lineRule="atLeast"/>
              <w:textAlignment w:val="auto"/>
              <w:rPr>
                <w:color w:val="000000"/>
              </w:rPr>
            </w:pPr>
            <w:r w:rsidRPr="006907D3">
              <w:rPr>
                <w:color w:val="000000"/>
              </w:rPr>
              <w:t xml:space="preserve">This checklist item specifically asks </w:t>
            </w:r>
            <w:r>
              <w:rPr>
                <w:color w:val="000000"/>
              </w:rPr>
              <w:t xml:space="preserve">if each configuration item </w:t>
            </w:r>
            <w:r w:rsidR="00DA5D4E">
              <w:rPr>
                <w:color w:val="000000"/>
              </w:rPr>
              <w:t xml:space="preserve">is </w:t>
            </w:r>
            <w:r w:rsidRPr="0046703F">
              <w:rPr>
                <w:b/>
                <w:color w:val="000000"/>
              </w:rPr>
              <w:t>named correctly</w:t>
            </w:r>
            <w:r>
              <w:rPr>
                <w:color w:val="000000"/>
              </w:rPr>
              <w:t xml:space="preserve"> according the naming convention.</w:t>
            </w:r>
          </w:p>
          <w:p w14:paraId="2654EAAD" w14:textId="77777777" w:rsidR="00D20EBC" w:rsidRDefault="00D20EBC" w:rsidP="00D20EBC">
            <w:pPr>
              <w:numPr>
                <w:ilvl w:val="0"/>
                <w:numId w:val="25"/>
              </w:numPr>
              <w:overflowPunct/>
              <w:autoSpaceDE/>
              <w:autoSpaceDN/>
              <w:adjustRightInd/>
              <w:spacing w:line="0" w:lineRule="atLeast"/>
              <w:rPr>
                <w:color w:val="000000"/>
              </w:rPr>
            </w:pPr>
            <w:r w:rsidRPr="0046703F">
              <w:rPr>
                <w:b/>
                <w:color w:val="000000"/>
              </w:rPr>
              <w:t>Example</w:t>
            </w:r>
            <w:r>
              <w:rPr>
                <w:color w:val="000000"/>
              </w:rPr>
              <w:t xml:space="preserve">: Documents use the following format: </w:t>
            </w:r>
            <w:r w:rsidRPr="0046703F">
              <w:rPr>
                <w:i/>
                <w:color w:val="000000"/>
              </w:rPr>
              <w:lastRenderedPageBreak/>
              <w:t>documentTitle_leadPosition</w:t>
            </w:r>
            <w:r w:rsidRPr="0046703F">
              <w:rPr>
                <w:color w:val="000000"/>
              </w:rPr>
              <w:t xml:space="preserve"> </w:t>
            </w:r>
          </w:p>
          <w:p w14:paraId="22BBC564" w14:textId="77777777" w:rsidR="00D20EBC" w:rsidRPr="009C1E75" w:rsidRDefault="00D20EBC" w:rsidP="00D20EBC">
            <w:pPr>
              <w:numPr>
                <w:ilvl w:val="0"/>
                <w:numId w:val="25"/>
              </w:numPr>
              <w:overflowPunct/>
              <w:autoSpaceDE/>
              <w:autoSpaceDN/>
              <w:adjustRightInd/>
              <w:spacing w:line="0" w:lineRule="atLeast"/>
              <w:textAlignment w:val="auto"/>
              <w:rPr>
                <w:color w:val="000000"/>
              </w:rPr>
            </w:pPr>
            <w:r>
              <w:rPr>
                <w:color w:val="000000"/>
              </w:rPr>
              <w:t xml:space="preserve">List any inconsistencies in the Audit Report.  </w:t>
            </w:r>
          </w:p>
        </w:tc>
      </w:tr>
      <w:tr w:rsidR="00D20EBC" w:rsidRPr="00C4435B" w14:paraId="7F179AA2"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A4DBDF" w14:textId="77777777" w:rsidR="00D20EBC" w:rsidRPr="005263A8" w:rsidRDefault="00D20EBC" w:rsidP="00D20EBC">
            <w:pPr>
              <w:spacing w:line="0" w:lineRule="atLeast"/>
            </w:pPr>
            <w:r>
              <w:rPr>
                <w:color w:val="000000"/>
              </w:rPr>
              <w:lastRenderedPageBreak/>
              <w:t xml:space="preserve">All configuration items are properly placed in the correct physical location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3DE1D" w14:textId="77777777" w:rsidR="00D20EBC" w:rsidRDefault="00D20EBC" w:rsidP="00D20EBC">
            <w:pPr>
              <w:numPr>
                <w:ilvl w:val="0"/>
                <w:numId w:val="26"/>
              </w:numPr>
              <w:overflowPunct/>
              <w:autoSpaceDE/>
              <w:autoSpaceDN/>
              <w:adjustRightInd/>
              <w:spacing w:line="0" w:lineRule="atLeast"/>
              <w:textAlignment w:val="auto"/>
              <w:rPr>
                <w:color w:val="000000"/>
              </w:rPr>
            </w:pPr>
            <w:r w:rsidRPr="006907D3">
              <w:rPr>
                <w:color w:val="000000"/>
              </w:rPr>
              <w:t xml:space="preserve">This checklist item specifically asks </w:t>
            </w:r>
            <w:r>
              <w:rPr>
                <w:color w:val="000000"/>
              </w:rPr>
              <w:t xml:space="preserve">if each configuration item </w:t>
            </w:r>
            <w:r>
              <w:rPr>
                <w:b/>
                <w:color w:val="000000"/>
              </w:rPr>
              <w:t xml:space="preserve">has been placed </w:t>
            </w:r>
            <w:r>
              <w:rPr>
                <w:color w:val="000000"/>
              </w:rPr>
              <w:t xml:space="preserve">in the correct physical location in the repository. </w:t>
            </w:r>
          </w:p>
          <w:p w14:paraId="53BCF226" w14:textId="77777777" w:rsidR="00D20EBC" w:rsidRDefault="00D20EBC" w:rsidP="00D20EBC">
            <w:pPr>
              <w:numPr>
                <w:ilvl w:val="0"/>
                <w:numId w:val="26"/>
              </w:numPr>
              <w:overflowPunct/>
              <w:autoSpaceDE/>
              <w:autoSpaceDN/>
              <w:adjustRightInd/>
              <w:spacing w:line="0" w:lineRule="atLeast"/>
              <w:textAlignment w:val="auto"/>
              <w:rPr>
                <w:color w:val="000000"/>
              </w:rPr>
            </w:pPr>
            <w:r>
              <w:rPr>
                <w:b/>
                <w:color w:val="000000"/>
              </w:rPr>
              <w:t xml:space="preserve">Example: </w:t>
            </w:r>
            <w:r>
              <w:rPr>
                <w:color w:val="000000"/>
              </w:rPr>
              <w:t xml:space="preserve">all document configuration items are only placed in the documents, not with source code. </w:t>
            </w:r>
          </w:p>
          <w:p w14:paraId="12A28010" w14:textId="77777777" w:rsidR="00D20EBC" w:rsidRPr="009C1E75" w:rsidRDefault="00D20EBC" w:rsidP="00D20EBC">
            <w:pPr>
              <w:numPr>
                <w:ilvl w:val="0"/>
                <w:numId w:val="26"/>
              </w:numPr>
              <w:overflowPunct/>
              <w:autoSpaceDE/>
              <w:autoSpaceDN/>
              <w:adjustRightInd/>
              <w:spacing w:line="0" w:lineRule="atLeast"/>
              <w:textAlignment w:val="auto"/>
              <w:rPr>
                <w:color w:val="000000"/>
              </w:rPr>
            </w:pPr>
            <w:r>
              <w:rPr>
                <w:color w:val="000000"/>
              </w:rPr>
              <w:t xml:space="preserve">List any inconsistencies in the Audit Report.  </w:t>
            </w:r>
          </w:p>
        </w:tc>
      </w:tr>
      <w:tr w:rsidR="00D20EBC" w:rsidRPr="005263A8" w14:paraId="16D45EC2"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943B3A" w14:textId="77777777" w:rsidR="00D20EBC" w:rsidRPr="000509F4" w:rsidRDefault="00D20EBC" w:rsidP="00D20EBC">
            <w:pPr>
              <w:spacing w:line="0" w:lineRule="atLeast"/>
              <w:rPr>
                <w:color w:val="000000"/>
              </w:rPr>
            </w:pPr>
            <w:r w:rsidRPr="006907D3">
              <w:rPr>
                <w:color w:val="000000"/>
              </w:rPr>
              <w:t>List any questions or concerns.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FC03" w14:textId="77777777" w:rsidR="00D20EBC" w:rsidRDefault="00D20EBC" w:rsidP="00D20EBC">
            <w:pPr>
              <w:numPr>
                <w:ilvl w:val="0"/>
                <w:numId w:val="22"/>
              </w:numPr>
              <w:overflowPunct/>
              <w:autoSpaceDE/>
              <w:autoSpaceDN/>
              <w:adjustRightInd/>
              <w:rPr>
                <w:color w:val="000000"/>
              </w:rPr>
            </w:pPr>
            <w:r w:rsidRPr="005263A8">
              <w:rPr>
                <w:color w:val="000000"/>
              </w:rPr>
              <w:t>List any questions or concerns you may have of the item or the requirements</w:t>
            </w:r>
            <w:r>
              <w:rPr>
                <w:color w:val="000000"/>
              </w:rPr>
              <w:t xml:space="preserve"> in the Audit Report</w:t>
            </w:r>
            <w:r w:rsidRPr="005263A8">
              <w:rPr>
                <w:color w:val="000000"/>
              </w:rPr>
              <w:t>.</w:t>
            </w:r>
          </w:p>
          <w:p w14:paraId="4CC0ADB2" w14:textId="77777777" w:rsidR="00D20EBC" w:rsidRPr="005263A8" w:rsidRDefault="00D20EBC" w:rsidP="00D20EBC">
            <w:pPr>
              <w:numPr>
                <w:ilvl w:val="0"/>
                <w:numId w:val="22"/>
              </w:numPr>
              <w:overflowPunct/>
              <w:autoSpaceDE/>
              <w:autoSpaceDN/>
              <w:adjustRightInd/>
              <w:rPr>
                <w:color w:val="000000"/>
              </w:rPr>
            </w:pPr>
            <w:r w:rsidRPr="006E092A">
              <w:t>FCA team will identify</w:t>
            </w:r>
            <w:r>
              <w:t xml:space="preserve"> and list</w:t>
            </w:r>
            <w:r w:rsidRPr="006E092A">
              <w:t xml:space="preserve"> all issues for which action is required</w:t>
            </w:r>
            <w:r>
              <w:t xml:space="preserve"> in the Audit Report</w:t>
            </w:r>
            <w:r w:rsidRPr="006E092A">
              <w:t>.</w:t>
            </w:r>
          </w:p>
        </w:tc>
      </w:tr>
      <w:tr w:rsidR="00D20EBC" w:rsidRPr="0046703F" w14:paraId="3B10E842"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3EAD3" w14:textId="77777777" w:rsidR="00D20EBC" w:rsidRPr="006907D3" w:rsidRDefault="00D20EBC" w:rsidP="00D20EBC">
            <w:pPr>
              <w:spacing w:line="0" w:lineRule="atLeast"/>
              <w:rPr>
                <w:color w:val="000000"/>
              </w:rPr>
            </w:pPr>
            <w:r w:rsidRPr="005263A8">
              <w:rPr>
                <w:color w:val="000000"/>
              </w:rPr>
              <w:t>Were all questions and concerns addressed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4A342" w14:textId="77777777" w:rsidR="00D20EBC" w:rsidRDefault="00D20EBC" w:rsidP="00D20EBC">
            <w:pPr>
              <w:numPr>
                <w:ilvl w:val="0"/>
                <w:numId w:val="22"/>
              </w:numPr>
              <w:overflowPunct/>
              <w:autoSpaceDE/>
              <w:autoSpaceDN/>
              <w:adjustRightInd/>
              <w:rPr>
                <w:color w:val="000000"/>
              </w:rPr>
            </w:pPr>
            <w:r>
              <w:rPr>
                <w:color w:val="000000"/>
              </w:rPr>
              <w:t>Was there a follow up for the audit?</w:t>
            </w:r>
          </w:p>
          <w:p w14:paraId="5547BF2A" w14:textId="77777777" w:rsidR="00D20EBC" w:rsidRDefault="00D20EBC" w:rsidP="00D20EBC">
            <w:pPr>
              <w:numPr>
                <w:ilvl w:val="0"/>
                <w:numId w:val="22"/>
              </w:numPr>
              <w:overflowPunct/>
              <w:autoSpaceDE/>
              <w:autoSpaceDN/>
              <w:adjustRightInd/>
              <w:rPr>
                <w:color w:val="000000"/>
              </w:rPr>
            </w:pPr>
            <w:r>
              <w:rPr>
                <w:color w:val="000000"/>
              </w:rPr>
              <w:t xml:space="preserve">Were issues resolved? </w:t>
            </w:r>
          </w:p>
          <w:p w14:paraId="3C7DA432" w14:textId="77777777" w:rsidR="00D20EBC" w:rsidRPr="0046703F" w:rsidRDefault="00D20EBC" w:rsidP="00D20EBC">
            <w:pPr>
              <w:numPr>
                <w:ilvl w:val="0"/>
                <w:numId w:val="22"/>
              </w:numPr>
              <w:overflowPunct/>
              <w:autoSpaceDE/>
              <w:autoSpaceDN/>
              <w:adjustRightInd/>
              <w:rPr>
                <w:color w:val="000000"/>
              </w:rPr>
            </w:pPr>
            <w:r>
              <w:rPr>
                <w:color w:val="000000"/>
              </w:rPr>
              <w:t xml:space="preserve">Team members must resolve all issues found in the PCA process. </w:t>
            </w:r>
          </w:p>
        </w:tc>
      </w:tr>
    </w:tbl>
    <w:p w14:paraId="12AAFA81" w14:textId="77777777" w:rsidR="00D93C09" w:rsidRDefault="00D93C09"/>
    <w:p w14:paraId="46FF42CC" w14:textId="77777777" w:rsidR="006151C0" w:rsidRDefault="006151C0"/>
    <w:p w14:paraId="49B25E88" w14:textId="77777777" w:rsidR="006151C0" w:rsidRDefault="006151C0"/>
    <w:p w14:paraId="5AE159C0" w14:textId="77777777" w:rsidR="006151C0" w:rsidRDefault="006151C0"/>
    <w:p w14:paraId="123D0C7F" w14:textId="77777777" w:rsidR="006151C0" w:rsidRDefault="006151C0"/>
    <w:p w14:paraId="4B150D46" w14:textId="77777777" w:rsidR="006151C0" w:rsidRDefault="006151C0"/>
    <w:p w14:paraId="01AB058F" w14:textId="77777777" w:rsidR="006151C0" w:rsidRDefault="006151C0"/>
    <w:p w14:paraId="1900EB3C" w14:textId="77777777" w:rsidR="006151C0" w:rsidRDefault="006151C0"/>
    <w:p w14:paraId="534D1DB0" w14:textId="77777777" w:rsidR="006151C0" w:rsidRDefault="006151C0"/>
    <w:p w14:paraId="5078BEF4" w14:textId="77777777" w:rsidR="006151C0" w:rsidRDefault="006151C0"/>
    <w:p w14:paraId="43428490" w14:textId="77777777" w:rsidR="006151C0" w:rsidRDefault="006151C0"/>
    <w:p w14:paraId="69E44DB2" w14:textId="77777777" w:rsidR="006151C0" w:rsidRDefault="006151C0"/>
    <w:p w14:paraId="76858725" w14:textId="77777777" w:rsidR="006151C0" w:rsidRDefault="006151C0"/>
    <w:p w14:paraId="7B9E7C57" w14:textId="77777777" w:rsidR="006151C0" w:rsidRDefault="006151C0"/>
    <w:p w14:paraId="0A151703" w14:textId="77777777" w:rsidR="006151C0" w:rsidRDefault="006151C0"/>
    <w:p w14:paraId="662075E0" w14:textId="77777777" w:rsidR="006151C0" w:rsidRDefault="006151C0"/>
    <w:p w14:paraId="0656FD87" w14:textId="77777777" w:rsidR="006151C0" w:rsidRDefault="006151C0"/>
    <w:p w14:paraId="5248CDC7" w14:textId="77777777" w:rsidR="006151C0" w:rsidRDefault="006151C0"/>
    <w:p w14:paraId="4E0B2BCD" w14:textId="77777777" w:rsidR="006151C0" w:rsidRDefault="006151C0"/>
    <w:p w14:paraId="1D9C2F84" w14:textId="77777777" w:rsidR="006151C0" w:rsidRDefault="006151C0"/>
    <w:p w14:paraId="0BD79ED7" w14:textId="77777777" w:rsidR="006151C0" w:rsidRDefault="006151C0"/>
    <w:p w14:paraId="69F5674F" w14:textId="77777777" w:rsidR="006151C0" w:rsidRDefault="006151C0"/>
    <w:p w14:paraId="06892D4D" w14:textId="77777777" w:rsidR="006151C0" w:rsidRDefault="006151C0"/>
    <w:p w14:paraId="579B9027" w14:textId="77777777" w:rsidR="006151C0" w:rsidRDefault="006151C0"/>
    <w:p w14:paraId="05F61651" w14:textId="77777777" w:rsidR="006151C0" w:rsidRDefault="006151C0"/>
    <w:p w14:paraId="4CC2D55A" w14:textId="77777777" w:rsidR="006151C0" w:rsidRDefault="006151C0"/>
    <w:p w14:paraId="697FB2D0" w14:textId="77777777" w:rsidR="006151C0" w:rsidRDefault="006151C0"/>
    <w:p w14:paraId="62FBBC96" w14:textId="77777777" w:rsidR="006151C0" w:rsidRDefault="006151C0"/>
    <w:p w14:paraId="6E7EBD53" w14:textId="77777777" w:rsidR="006151C0" w:rsidRDefault="006151C0"/>
    <w:p w14:paraId="0F321C81" w14:textId="77777777" w:rsidR="006151C0" w:rsidRDefault="006151C0"/>
    <w:p w14:paraId="107C4460" w14:textId="77777777" w:rsidR="006151C0" w:rsidRDefault="006151C0"/>
    <w:p w14:paraId="0A57E39B" w14:textId="77777777" w:rsidR="006151C0" w:rsidRDefault="006151C0"/>
    <w:p w14:paraId="68C364C8" w14:textId="77777777" w:rsidR="006151C0" w:rsidRDefault="006151C0"/>
    <w:p w14:paraId="2AFE44B1" w14:textId="77777777" w:rsidR="006151C0" w:rsidRDefault="006151C0"/>
    <w:p w14:paraId="4458E820" w14:textId="77777777" w:rsidR="00F473A2" w:rsidRDefault="00F473A2" w:rsidP="00F473A2">
      <w:pPr>
        <w:pStyle w:val="Heading1"/>
      </w:pPr>
      <w:bookmarkStart w:id="38" w:name="_Toc253162332"/>
      <w:r>
        <w:lastRenderedPageBreak/>
        <w:t>Appendix A</w:t>
      </w:r>
      <w:bookmarkEnd w:id="38"/>
    </w:p>
    <w:p w14:paraId="21CDF57C" w14:textId="77777777" w:rsidR="00D93C09" w:rsidRDefault="00D93C09"/>
    <w:p w14:paraId="754F5210" w14:textId="77777777" w:rsidR="0048190C" w:rsidRDefault="0048190C"/>
    <w:p w14:paraId="7F0C1C9B" w14:textId="77777777" w:rsidR="00F473A2" w:rsidRPr="00942189" w:rsidRDefault="00F473A2" w:rsidP="00F473A2">
      <w:pPr>
        <w:shd w:val="clear" w:color="auto" w:fill="FFFFFF"/>
        <w:jc w:val="center"/>
        <w:rPr>
          <w:b/>
          <w:color w:val="000000"/>
          <w:sz w:val="24"/>
          <w:szCs w:val="24"/>
        </w:rPr>
      </w:pPr>
      <w:r w:rsidRPr="00942189">
        <w:rPr>
          <w:b/>
          <w:color w:val="000000"/>
          <w:sz w:val="24"/>
          <w:szCs w:val="24"/>
        </w:rPr>
        <w:t>Leaf Development Team</w:t>
      </w:r>
    </w:p>
    <w:p w14:paraId="0EB25CA0" w14:textId="77777777" w:rsidR="00F473A2" w:rsidRPr="00942189" w:rsidRDefault="00F473A2" w:rsidP="00F473A2">
      <w:pPr>
        <w:shd w:val="clear" w:color="auto" w:fill="FFFFFF"/>
        <w:jc w:val="center"/>
        <w:rPr>
          <w:b/>
          <w:color w:val="000000"/>
          <w:sz w:val="24"/>
          <w:szCs w:val="24"/>
        </w:rPr>
      </w:pPr>
      <w:r w:rsidRPr="00942189">
        <w:rPr>
          <w:b/>
          <w:color w:val="000000"/>
          <w:sz w:val="24"/>
          <w:szCs w:val="24"/>
        </w:rPr>
        <w:t>Request Change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95"/>
      </w:tblGrid>
      <w:tr w:rsidR="00F473A2" w:rsidRPr="00942189" w14:paraId="5CA5A36F" w14:textId="77777777" w:rsidTr="00F473A2">
        <w:tc>
          <w:tcPr>
            <w:tcW w:w="2660" w:type="dxa"/>
            <w:shd w:val="clear" w:color="auto" w:fill="auto"/>
          </w:tcPr>
          <w:p w14:paraId="6B981268"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Requester Name:</w:t>
            </w:r>
          </w:p>
        </w:tc>
        <w:tc>
          <w:tcPr>
            <w:tcW w:w="6840" w:type="dxa"/>
            <w:shd w:val="clear" w:color="auto" w:fill="auto"/>
          </w:tcPr>
          <w:p w14:paraId="44070708" w14:textId="77777777" w:rsidR="00F473A2" w:rsidRPr="00942189" w:rsidRDefault="00F473A2" w:rsidP="00F473A2">
            <w:pPr>
              <w:tabs>
                <w:tab w:val="center" w:pos="4320"/>
                <w:tab w:val="right" w:pos="8640"/>
              </w:tabs>
              <w:rPr>
                <w:b/>
                <w:color w:val="000000"/>
              </w:rPr>
            </w:pPr>
          </w:p>
        </w:tc>
      </w:tr>
      <w:tr w:rsidR="00F473A2" w:rsidRPr="00942189" w14:paraId="0CE449F7" w14:textId="77777777" w:rsidTr="00F473A2">
        <w:tc>
          <w:tcPr>
            <w:tcW w:w="2660" w:type="dxa"/>
            <w:shd w:val="clear" w:color="auto" w:fill="auto"/>
          </w:tcPr>
          <w:p w14:paraId="597BB7E2"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Date:</w:t>
            </w:r>
          </w:p>
        </w:tc>
        <w:tc>
          <w:tcPr>
            <w:tcW w:w="6840" w:type="dxa"/>
            <w:shd w:val="clear" w:color="auto" w:fill="auto"/>
          </w:tcPr>
          <w:p w14:paraId="7A4A3BC7" w14:textId="77777777" w:rsidR="00F473A2" w:rsidRPr="00942189" w:rsidRDefault="00F473A2" w:rsidP="00F473A2">
            <w:pPr>
              <w:tabs>
                <w:tab w:val="center" w:pos="4320"/>
                <w:tab w:val="right" w:pos="8640"/>
              </w:tabs>
              <w:rPr>
                <w:b/>
                <w:color w:val="000000"/>
              </w:rPr>
            </w:pPr>
          </w:p>
        </w:tc>
      </w:tr>
      <w:tr w:rsidR="00F473A2" w:rsidRPr="00942189" w14:paraId="4E2A21FE" w14:textId="77777777" w:rsidTr="00F473A2">
        <w:trPr>
          <w:trHeight w:val="70"/>
        </w:trPr>
        <w:tc>
          <w:tcPr>
            <w:tcW w:w="2660" w:type="dxa"/>
            <w:shd w:val="clear" w:color="auto" w:fill="auto"/>
          </w:tcPr>
          <w:p w14:paraId="2CF64832" w14:textId="77777777" w:rsidR="00F473A2" w:rsidRPr="00942189" w:rsidRDefault="00F473A2" w:rsidP="00F473A2">
            <w:pPr>
              <w:shd w:val="clear" w:color="auto" w:fill="FFFFFF"/>
              <w:tabs>
                <w:tab w:val="center" w:pos="4320"/>
                <w:tab w:val="right" w:pos="8640"/>
              </w:tabs>
              <w:rPr>
                <w:b/>
                <w:color w:val="000000"/>
              </w:rPr>
            </w:pPr>
          </w:p>
        </w:tc>
        <w:tc>
          <w:tcPr>
            <w:tcW w:w="6840" w:type="dxa"/>
            <w:shd w:val="clear" w:color="auto" w:fill="auto"/>
          </w:tcPr>
          <w:p w14:paraId="7F3C7A3B" w14:textId="77777777" w:rsidR="00F473A2" w:rsidRPr="00942189" w:rsidRDefault="00F473A2" w:rsidP="00F473A2">
            <w:pPr>
              <w:tabs>
                <w:tab w:val="center" w:pos="4320"/>
                <w:tab w:val="right" w:pos="8640"/>
              </w:tabs>
              <w:rPr>
                <w:b/>
                <w:color w:val="000000"/>
              </w:rPr>
            </w:pPr>
          </w:p>
        </w:tc>
      </w:tr>
      <w:tr w:rsidR="00F473A2" w:rsidRPr="00942189" w14:paraId="60BED8FE" w14:textId="77777777" w:rsidTr="00F473A2">
        <w:tc>
          <w:tcPr>
            <w:tcW w:w="2660" w:type="dxa"/>
            <w:shd w:val="clear" w:color="auto" w:fill="auto"/>
          </w:tcPr>
          <w:p w14:paraId="4166F127"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Code/Document name:</w:t>
            </w:r>
          </w:p>
        </w:tc>
        <w:tc>
          <w:tcPr>
            <w:tcW w:w="6840" w:type="dxa"/>
            <w:shd w:val="clear" w:color="auto" w:fill="auto"/>
          </w:tcPr>
          <w:p w14:paraId="253E43E1" w14:textId="77777777" w:rsidR="00F473A2" w:rsidRPr="00942189" w:rsidRDefault="00F473A2" w:rsidP="00F473A2">
            <w:pPr>
              <w:tabs>
                <w:tab w:val="center" w:pos="4320"/>
                <w:tab w:val="right" w:pos="8640"/>
              </w:tabs>
              <w:rPr>
                <w:b/>
                <w:color w:val="000000"/>
              </w:rPr>
            </w:pPr>
          </w:p>
        </w:tc>
      </w:tr>
      <w:tr w:rsidR="00F473A2" w:rsidRPr="00942189" w14:paraId="53963C51" w14:textId="77777777" w:rsidTr="00F473A2">
        <w:tc>
          <w:tcPr>
            <w:tcW w:w="2660" w:type="dxa"/>
            <w:shd w:val="clear" w:color="auto" w:fill="auto"/>
          </w:tcPr>
          <w:p w14:paraId="14976257"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Code/Document Version:</w:t>
            </w:r>
          </w:p>
        </w:tc>
        <w:tc>
          <w:tcPr>
            <w:tcW w:w="6840" w:type="dxa"/>
            <w:shd w:val="clear" w:color="auto" w:fill="auto"/>
          </w:tcPr>
          <w:p w14:paraId="0EA463D3" w14:textId="77777777" w:rsidR="00F473A2" w:rsidRPr="00942189" w:rsidRDefault="00F473A2" w:rsidP="00F473A2">
            <w:pPr>
              <w:tabs>
                <w:tab w:val="center" w:pos="4320"/>
                <w:tab w:val="right" w:pos="8640"/>
              </w:tabs>
              <w:rPr>
                <w:b/>
                <w:color w:val="000000"/>
              </w:rPr>
            </w:pPr>
          </w:p>
        </w:tc>
      </w:tr>
      <w:tr w:rsidR="00F473A2" w:rsidRPr="00942189" w14:paraId="34A26D9E" w14:textId="77777777" w:rsidTr="00F473A2">
        <w:tc>
          <w:tcPr>
            <w:tcW w:w="2660" w:type="dxa"/>
            <w:shd w:val="clear" w:color="auto" w:fill="auto"/>
          </w:tcPr>
          <w:p w14:paraId="4594BEC6"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Requested Change:</w:t>
            </w:r>
          </w:p>
        </w:tc>
        <w:tc>
          <w:tcPr>
            <w:tcW w:w="6840" w:type="dxa"/>
            <w:shd w:val="clear" w:color="auto" w:fill="auto"/>
          </w:tcPr>
          <w:p w14:paraId="7667997A" w14:textId="77777777" w:rsidR="00F473A2" w:rsidRPr="00942189" w:rsidRDefault="00F473A2" w:rsidP="00F473A2">
            <w:pPr>
              <w:tabs>
                <w:tab w:val="center" w:pos="4320"/>
                <w:tab w:val="right" w:pos="8640"/>
              </w:tabs>
              <w:rPr>
                <w:b/>
                <w:color w:val="000000"/>
              </w:rPr>
            </w:pPr>
          </w:p>
          <w:p w14:paraId="7F77DE91" w14:textId="77777777" w:rsidR="00F473A2" w:rsidRPr="00942189" w:rsidRDefault="00F473A2" w:rsidP="00F473A2">
            <w:pPr>
              <w:tabs>
                <w:tab w:val="center" w:pos="4320"/>
                <w:tab w:val="right" w:pos="8640"/>
              </w:tabs>
              <w:rPr>
                <w:b/>
                <w:color w:val="000000"/>
              </w:rPr>
            </w:pPr>
          </w:p>
        </w:tc>
      </w:tr>
      <w:tr w:rsidR="00F473A2" w:rsidRPr="00942189" w14:paraId="7C9B4265" w14:textId="77777777" w:rsidTr="00F473A2">
        <w:tc>
          <w:tcPr>
            <w:tcW w:w="2660" w:type="dxa"/>
            <w:shd w:val="clear" w:color="auto" w:fill="auto"/>
          </w:tcPr>
          <w:p w14:paraId="56541380"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Reason for Change:</w:t>
            </w:r>
          </w:p>
        </w:tc>
        <w:tc>
          <w:tcPr>
            <w:tcW w:w="6840" w:type="dxa"/>
            <w:shd w:val="clear" w:color="auto" w:fill="auto"/>
          </w:tcPr>
          <w:p w14:paraId="727CEBD1" w14:textId="77777777" w:rsidR="00F473A2" w:rsidRPr="00942189" w:rsidRDefault="00F473A2" w:rsidP="00F473A2">
            <w:pPr>
              <w:tabs>
                <w:tab w:val="center" w:pos="4320"/>
                <w:tab w:val="right" w:pos="8640"/>
              </w:tabs>
              <w:rPr>
                <w:b/>
                <w:color w:val="000000"/>
              </w:rPr>
            </w:pPr>
          </w:p>
          <w:p w14:paraId="3D6F945B" w14:textId="77777777" w:rsidR="00F473A2" w:rsidRPr="00942189" w:rsidRDefault="00F473A2" w:rsidP="00F473A2">
            <w:pPr>
              <w:tabs>
                <w:tab w:val="center" w:pos="4320"/>
                <w:tab w:val="right" w:pos="8640"/>
              </w:tabs>
              <w:rPr>
                <w:b/>
                <w:color w:val="000000"/>
              </w:rPr>
            </w:pPr>
          </w:p>
        </w:tc>
      </w:tr>
      <w:tr w:rsidR="00F473A2" w:rsidRPr="00942189" w14:paraId="177733F7" w14:textId="77777777" w:rsidTr="00F473A2">
        <w:tc>
          <w:tcPr>
            <w:tcW w:w="2660" w:type="dxa"/>
            <w:shd w:val="clear" w:color="auto" w:fill="auto"/>
          </w:tcPr>
          <w:p w14:paraId="6B4F06A3"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Due Date:</w:t>
            </w:r>
          </w:p>
        </w:tc>
        <w:tc>
          <w:tcPr>
            <w:tcW w:w="6840" w:type="dxa"/>
            <w:shd w:val="clear" w:color="auto" w:fill="auto"/>
          </w:tcPr>
          <w:p w14:paraId="51BE956C" w14:textId="77777777" w:rsidR="00F473A2" w:rsidRPr="00942189" w:rsidRDefault="00F473A2" w:rsidP="00F473A2">
            <w:pPr>
              <w:tabs>
                <w:tab w:val="center" w:pos="4320"/>
                <w:tab w:val="right" w:pos="8640"/>
              </w:tabs>
              <w:rPr>
                <w:b/>
                <w:color w:val="000000"/>
              </w:rPr>
            </w:pPr>
          </w:p>
        </w:tc>
      </w:tr>
      <w:tr w:rsidR="00F473A2" w:rsidRPr="00942189" w14:paraId="5A385C3E" w14:textId="77777777" w:rsidTr="00F473A2">
        <w:tc>
          <w:tcPr>
            <w:tcW w:w="2660" w:type="dxa"/>
            <w:shd w:val="clear" w:color="auto" w:fill="auto"/>
          </w:tcPr>
          <w:p w14:paraId="53115B81"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Text/Code file(s):</w:t>
            </w:r>
          </w:p>
        </w:tc>
        <w:tc>
          <w:tcPr>
            <w:tcW w:w="6840" w:type="dxa"/>
            <w:shd w:val="clear" w:color="auto" w:fill="auto"/>
          </w:tcPr>
          <w:p w14:paraId="5BF0365C" w14:textId="77777777" w:rsidR="00F473A2" w:rsidRPr="00942189" w:rsidRDefault="00F473A2" w:rsidP="00F473A2">
            <w:pPr>
              <w:tabs>
                <w:tab w:val="center" w:pos="4320"/>
                <w:tab w:val="right" w:pos="8640"/>
              </w:tabs>
              <w:rPr>
                <w:b/>
                <w:color w:val="000000"/>
              </w:rPr>
            </w:pPr>
          </w:p>
          <w:p w14:paraId="296240BD" w14:textId="77777777" w:rsidR="00F473A2" w:rsidRPr="00942189" w:rsidRDefault="00F473A2" w:rsidP="00F473A2">
            <w:pPr>
              <w:tabs>
                <w:tab w:val="center" w:pos="4320"/>
                <w:tab w:val="right" w:pos="8640"/>
              </w:tabs>
              <w:rPr>
                <w:b/>
                <w:color w:val="000000"/>
              </w:rPr>
            </w:pPr>
          </w:p>
          <w:p w14:paraId="395A59EB" w14:textId="77777777" w:rsidR="00F473A2" w:rsidRPr="00942189" w:rsidRDefault="00F473A2" w:rsidP="00F473A2">
            <w:pPr>
              <w:tabs>
                <w:tab w:val="center" w:pos="4320"/>
                <w:tab w:val="right" w:pos="8640"/>
              </w:tabs>
              <w:rPr>
                <w:b/>
                <w:color w:val="000000"/>
              </w:rPr>
            </w:pPr>
          </w:p>
        </w:tc>
      </w:tr>
    </w:tbl>
    <w:p w14:paraId="3F37A87D" w14:textId="77777777" w:rsidR="00F473A2" w:rsidRPr="00942189" w:rsidRDefault="00F473A2" w:rsidP="00F473A2">
      <w:pPr>
        <w:shd w:val="clear" w:color="auto" w:fill="FFFFFF"/>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2"/>
        <w:gridCol w:w="6614"/>
      </w:tblGrid>
      <w:tr w:rsidR="00F473A2" w:rsidRPr="00942189" w14:paraId="79AF96B4" w14:textId="77777777" w:rsidTr="00F473A2">
        <w:tc>
          <w:tcPr>
            <w:tcW w:w="2660" w:type="dxa"/>
            <w:shd w:val="clear" w:color="auto" w:fill="auto"/>
          </w:tcPr>
          <w:p w14:paraId="5547A7D0"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Control Group</w:t>
            </w:r>
          </w:p>
        </w:tc>
        <w:tc>
          <w:tcPr>
            <w:tcW w:w="6840" w:type="dxa"/>
            <w:shd w:val="clear" w:color="auto" w:fill="auto"/>
          </w:tcPr>
          <w:p w14:paraId="38FDBFB0" w14:textId="77777777" w:rsidR="00F473A2" w:rsidRPr="00942189" w:rsidRDefault="00F473A2" w:rsidP="00F473A2">
            <w:pPr>
              <w:tabs>
                <w:tab w:val="center" w:pos="4320"/>
                <w:tab w:val="right" w:pos="8640"/>
              </w:tabs>
              <w:rPr>
                <w:b/>
                <w:color w:val="000000"/>
              </w:rPr>
            </w:pPr>
          </w:p>
        </w:tc>
      </w:tr>
      <w:tr w:rsidR="00F473A2" w:rsidRPr="00942189" w14:paraId="69F942EE" w14:textId="77777777" w:rsidTr="00F473A2">
        <w:tc>
          <w:tcPr>
            <w:tcW w:w="2660" w:type="dxa"/>
            <w:shd w:val="clear" w:color="auto" w:fill="auto"/>
          </w:tcPr>
          <w:p w14:paraId="60357A70"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Name:</w:t>
            </w:r>
          </w:p>
        </w:tc>
        <w:tc>
          <w:tcPr>
            <w:tcW w:w="6840" w:type="dxa"/>
            <w:shd w:val="clear" w:color="auto" w:fill="auto"/>
          </w:tcPr>
          <w:p w14:paraId="7EA70F0C" w14:textId="77777777" w:rsidR="00F473A2" w:rsidRPr="00942189" w:rsidRDefault="00F473A2" w:rsidP="00F473A2">
            <w:pPr>
              <w:tabs>
                <w:tab w:val="center" w:pos="4320"/>
                <w:tab w:val="right" w:pos="8640"/>
              </w:tabs>
              <w:rPr>
                <w:b/>
                <w:color w:val="000000"/>
              </w:rPr>
            </w:pPr>
          </w:p>
        </w:tc>
      </w:tr>
      <w:tr w:rsidR="00F473A2" w:rsidRPr="00942189" w14:paraId="51A9FEDD" w14:textId="77777777" w:rsidTr="00F473A2">
        <w:tc>
          <w:tcPr>
            <w:tcW w:w="2660" w:type="dxa"/>
            <w:shd w:val="clear" w:color="auto" w:fill="auto"/>
          </w:tcPr>
          <w:p w14:paraId="1A89A32B"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Approved:</w:t>
            </w:r>
          </w:p>
        </w:tc>
        <w:tc>
          <w:tcPr>
            <w:tcW w:w="6840" w:type="dxa"/>
            <w:shd w:val="clear" w:color="auto" w:fill="auto"/>
          </w:tcPr>
          <w:p w14:paraId="2D456205" w14:textId="77777777" w:rsidR="00F473A2" w:rsidRPr="00942189" w:rsidRDefault="00F473A2" w:rsidP="00F473A2">
            <w:pPr>
              <w:pStyle w:val="ListParagraph"/>
              <w:numPr>
                <w:ilvl w:val="0"/>
                <w:numId w:val="33"/>
              </w:numPr>
              <w:rPr>
                <w:rFonts w:ascii="Times New Roman" w:eastAsia="Times New Roman" w:hAnsi="Times New Roman"/>
                <w:b/>
                <w:color w:val="000000"/>
                <w:sz w:val="20"/>
                <w:szCs w:val="20"/>
              </w:rPr>
            </w:pPr>
            <w:r w:rsidRPr="00942189">
              <w:rPr>
                <w:rFonts w:ascii="Times New Roman" w:eastAsia="Times New Roman" w:hAnsi="Times New Roman"/>
                <w:b/>
                <w:color w:val="000000"/>
                <w:sz w:val="20"/>
                <w:szCs w:val="20"/>
              </w:rPr>
              <w:t>Yes</w:t>
            </w:r>
          </w:p>
          <w:p w14:paraId="59CE1289" w14:textId="77777777" w:rsidR="00F473A2" w:rsidRPr="00942189" w:rsidRDefault="00F473A2" w:rsidP="00F473A2">
            <w:pPr>
              <w:pStyle w:val="ListParagraph"/>
              <w:numPr>
                <w:ilvl w:val="0"/>
                <w:numId w:val="33"/>
              </w:numPr>
              <w:rPr>
                <w:rFonts w:ascii="Times New Roman" w:eastAsia="Times New Roman" w:hAnsi="Times New Roman"/>
                <w:b/>
                <w:color w:val="000000"/>
                <w:sz w:val="20"/>
                <w:szCs w:val="20"/>
              </w:rPr>
            </w:pPr>
            <w:r w:rsidRPr="00942189">
              <w:rPr>
                <w:rFonts w:ascii="Times New Roman" w:eastAsia="Times New Roman" w:hAnsi="Times New Roman"/>
                <w:b/>
                <w:color w:val="000000"/>
                <w:sz w:val="20"/>
                <w:szCs w:val="20"/>
              </w:rPr>
              <w:t>No</w:t>
            </w:r>
          </w:p>
        </w:tc>
      </w:tr>
      <w:tr w:rsidR="00F473A2" w:rsidRPr="00942189" w14:paraId="32D1AE81" w14:textId="77777777" w:rsidTr="00F473A2">
        <w:tc>
          <w:tcPr>
            <w:tcW w:w="2660" w:type="dxa"/>
            <w:shd w:val="clear" w:color="auto" w:fill="auto"/>
          </w:tcPr>
          <w:p w14:paraId="01A3501C"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Reason:</w:t>
            </w:r>
          </w:p>
        </w:tc>
        <w:tc>
          <w:tcPr>
            <w:tcW w:w="6840" w:type="dxa"/>
            <w:shd w:val="clear" w:color="auto" w:fill="auto"/>
          </w:tcPr>
          <w:p w14:paraId="71450442" w14:textId="77777777" w:rsidR="00F473A2" w:rsidRPr="00942189" w:rsidRDefault="00F473A2" w:rsidP="00F473A2">
            <w:pPr>
              <w:tabs>
                <w:tab w:val="center" w:pos="4320"/>
                <w:tab w:val="right" w:pos="8640"/>
              </w:tabs>
              <w:rPr>
                <w:b/>
                <w:color w:val="000000"/>
              </w:rPr>
            </w:pPr>
          </w:p>
          <w:p w14:paraId="7FC139C1" w14:textId="77777777" w:rsidR="00F473A2" w:rsidRPr="00942189" w:rsidRDefault="00F473A2" w:rsidP="00F473A2">
            <w:pPr>
              <w:tabs>
                <w:tab w:val="center" w:pos="4320"/>
                <w:tab w:val="right" w:pos="8640"/>
              </w:tabs>
              <w:rPr>
                <w:b/>
                <w:color w:val="000000"/>
              </w:rPr>
            </w:pPr>
          </w:p>
        </w:tc>
      </w:tr>
      <w:tr w:rsidR="00F473A2" w:rsidRPr="00942189" w14:paraId="71E0F9F8" w14:textId="77777777" w:rsidTr="00F473A2">
        <w:tc>
          <w:tcPr>
            <w:tcW w:w="2660" w:type="dxa"/>
            <w:shd w:val="clear" w:color="auto" w:fill="auto"/>
          </w:tcPr>
          <w:p w14:paraId="31205B6A"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Signature:</w:t>
            </w:r>
          </w:p>
        </w:tc>
        <w:tc>
          <w:tcPr>
            <w:tcW w:w="6840" w:type="dxa"/>
            <w:shd w:val="clear" w:color="auto" w:fill="auto"/>
          </w:tcPr>
          <w:p w14:paraId="415FAF19" w14:textId="77777777" w:rsidR="00F473A2" w:rsidRPr="00942189" w:rsidRDefault="00F473A2" w:rsidP="00F473A2">
            <w:pPr>
              <w:tabs>
                <w:tab w:val="center" w:pos="4320"/>
                <w:tab w:val="right" w:pos="8640"/>
              </w:tabs>
              <w:rPr>
                <w:b/>
                <w:color w:val="000000"/>
              </w:rPr>
            </w:pPr>
          </w:p>
          <w:p w14:paraId="0ECD37C3" w14:textId="77777777" w:rsidR="00F473A2" w:rsidRPr="00942189" w:rsidRDefault="00F473A2" w:rsidP="00F473A2">
            <w:pPr>
              <w:tabs>
                <w:tab w:val="center" w:pos="4320"/>
                <w:tab w:val="right" w:pos="8640"/>
              </w:tabs>
              <w:rPr>
                <w:b/>
                <w:color w:val="000000"/>
              </w:rPr>
            </w:pPr>
          </w:p>
        </w:tc>
      </w:tr>
    </w:tbl>
    <w:p w14:paraId="5EE29FE5" w14:textId="77777777" w:rsidR="00F473A2" w:rsidRPr="00942189" w:rsidRDefault="00F473A2" w:rsidP="00F473A2">
      <w:pPr>
        <w:shd w:val="clear" w:color="auto" w:fill="FFFFFF"/>
        <w:jc w:val="center"/>
        <w:rPr>
          <w:b/>
          <w:color w:val="000000"/>
        </w:rPr>
      </w:pPr>
      <w:r w:rsidRPr="00942189">
        <w:rPr>
          <w:b/>
          <w:color w:val="000000"/>
        </w:rPr>
        <w:t>Fig. 1</w:t>
      </w:r>
      <w:r>
        <w:rPr>
          <w:b/>
          <w:color w:val="000000"/>
        </w:rPr>
        <w:t xml:space="preserve"> Request Change Form</w:t>
      </w:r>
    </w:p>
    <w:p w14:paraId="371CF753" w14:textId="77777777" w:rsidR="0048190C" w:rsidRDefault="0048190C"/>
    <w:p w14:paraId="6D48EA8A" w14:textId="77777777" w:rsidR="0048190C" w:rsidRDefault="0048190C"/>
    <w:p w14:paraId="215AA399" w14:textId="77777777" w:rsidR="00F473A2" w:rsidRDefault="00F473A2"/>
    <w:p w14:paraId="2D42FAFA" w14:textId="77777777" w:rsidR="00F473A2" w:rsidRDefault="00F473A2"/>
    <w:p w14:paraId="7DA30CDA" w14:textId="77777777" w:rsidR="00F473A2" w:rsidRDefault="00F473A2"/>
    <w:p w14:paraId="733104B3" w14:textId="77777777" w:rsidR="00F473A2" w:rsidRDefault="00F473A2"/>
    <w:p w14:paraId="3A8E2A75" w14:textId="77777777" w:rsidR="00F473A2" w:rsidRDefault="00F473A2"/>
    <w:p w14:paraId="7AFFA5D7" w14:textId="77777777" w:rsidR="00F473A2" w:rsidRDefault="00F473A2"/>
    <w:p w14:paraId="3C8A130E" w14:textId="77777777" w:rsidR="00F473A2" w:rsidRDefault="00F473A2"/>
    <w:p w14:paraId="1809D3EF" w14:textId="77777777" w:rsidR="00F473A2" w:rsidRDefault="00F473A2"/>
    <w:p w14:paraId="4C14351D" w14:textId="77777777" w:rsidR="00F473A2" w:rsidRDefault="00F473A2"/>
    <w:p w14:paraId="779E13B0" w14:textId="77777777" w:rsidR="006151C0" w:rsidRDefault="006151C0"/>
    <w:p w14:paraId="06663B88" w14:textId="77777777" w:rsidR="006151C0" w:rsidRDefault="006151C0"/>
    <w:p w14:paraId="1B0675CC" w14:textId="77777777" w:rsidR="006151C0" w:rsidRDefault="006151C0"/>
    <w:p w14:paraId="61E1DF16" w14:textId="77777777" w:rsidR="006151C0" w:rsidRDefault="006151C0"/>
    <w:p w14:paraId="31382FE0" w14:textId="77777777" w:rsidR="006151C0" w:rsidRDefault="006151C0"/>
    <w:p w14:paraId="539178E5" w14:textId="77777777" w:rsidR="006151C0" w:rsidRDefault="006151C0"/>
    <w:p w14:paraId="0ED7BED6" w14:textId="77777777" w:rsidR="006151C0" w:rsidRDefault="006151C0"/>
    <w:p w14:paraId="05C0E2D3" w14:textId="77777777" w:rsidR="006151C0" w:rsidRDefault="006151C0"/>
    <w:p w14:paraId="53CA6C47" w14:textId="77777777" w:rsidR="006151C0" w:rsidRDefault="006151C0"/>
    <w:p w14:paraId="3E4689B4" w14:textId="77777777" w:rsidR="00F473A2" w:rsidRDefault="00F473A2"/>
    <w:p w14:paraId="331D9502" w14:textId="77777777" w:rsidR="00F473A2" w:rsidRDefault="00F473A2"/>
    <w:p w14:paraId="10EA46AB" w14:textId="77777777" w:rsidR="00F473A2" w:rsidRDefault="00F473A2" w:rsidP="00F473A2">
      <w:pPr>
        <w:pStyle w:val="Heading1"/>
      </w:pPr>
      <w:bookmarkStart w:id="39" w:name="_Toc253162333"/>
      <w:r>
        <w:lastRenderedPageBreak/>
        <w:t>Appendix B</w:t>
      </w:r>
      <w:bookmarkEnd w:id="39"/>
    </w:p>
    <w:p w14:paraId="06A5D8E7" w14:textId="77777777" w:rsidR="0048190C" w:rsidRDefault="0048190C"/>
    <w:p w14:paraId="237ED409" w14:textId="77777777" w:rsidR="00F473A2" w:rsidRPr="004441B3" w:rsidRDefault="00F473A2" w:rsidP="00F473A2">
      <w:pPr>
        <w:jc w:val="center"/>
        <w:rPr>
          <w:b/>
          <w:sz w:val="28"/>
          <w:szCs w:val="28"/>
        </w:rPr>
      </w:pPr>
      <w:r w:rsidRPr="004441B3">
        <w:rPr>
          <w:b/>
          <w:sz w:val="28"/>
          <w:szCs w:val="28"/>
        </w:rPr>
        <w:t>Audit Report</w:t>
      </w:r>
    </w:p>
    <w:p w14:paraId="53992700" w14:textId="77777777" w:rsidR="00F473A2" w:rsidRPr="004441B3" w:rsidRDefault="00F473A2" w:rsidP="00F473A2">
      <w:pPr>
        <w:jc w:val="center"/>
        <w:rPr>
          <w:b/>
          <w:sz w:val="22"/>
          <w:szCs w:val="22"/>
        </w:rPr>
      </w:pPr>
    </w:p>
    <w:p w14:paraId="3579FAA6" w14:textId="77777777" w:rsidR="00F473A2" w:rsidRPr="004441B3" w:rsidRDefault="00F473A2" w:rsidP="00F473A2">
      <w:pPr>
        <w:rPr>
          <w:b/>
          <w:sz w:val="22"/>
          <w:szCs w:val="22"/>
        </w:rPr>
      </w:pPr>
      <w:r w:rsidRPr="004441B3">
        <w:rPr>
          <w:b/>
          <w:sz w:val="22"/>
          <w:szCs w:val="22"/>
        </w:rPr>
        <w:t>Software Configuration Item Name/Version:</w:t>
      </w:r>
    </w:p>
    <w:p w14:paraId="23918F5E" w14:textId="77777777" w:rsidR="00F473A2" w:rsidRPr="004441B3" w:rsidRDefault="00F473A2" w:rsidP="00F473A2">
      <w:pPr>
        <w:rPr>
          <w:b/>
          <w:sz w:val="22"/>
          <w:szCs w:val="22"/>
        </w:rPr>
      </w:pPr>
      <w:r w:rsidRPr="004441B3">
        <w:rPr>
          <w:b/>
          <w:sz w:val="22"/>
          <w:szCs w:val="22"/>
        </w:rPr>
        <w:t xml:space="preserve">Type of Audit Process: </w:t>
      </w:r>
    </w:p>
    <w:p w14:paraId="2235D38E" w14:textId="77777777" w:rsidR="00F473A2" w:rsidRPr="004441B3" w:rsidRDefault="00F473A2" w:rsidP="00F473A2">
      <w:pPr>
        <w:rPr>
          <w:b/>
          <w:sz w:val="22"/>
          <w:szCs w:val="22"/>
        </w:rPr>
      </w:pPr>
      <w:r w:rsidRPr="004441B3">
        <w:rPr>
          <w:b/>
          <w:sz w:val="22"/>
          <w:szCs w:val="22"/>
        </w:rPr>
        <w:t xml:space="preserve">Audit Members: </w:t>
      </w:r>
    </w:p>
    <w:p w14:paraId="0601B03A" w14:textId="77777777" w:rsidR="00F473A2" w:rsidRPr="004441B3" w:rsidRDefault="00F473A2" w:rsidP="00F473A2">
      <w:pPr>
        <w:rPr>
          <w:b/>
          <w:sz w:val="22"/>
          <w:szCs w:val="22"/>
        </w:rPr>
      </w:pPr>
      <w:r w:rsidRPr="004441B3">
        <w:rPr>
          <w:b/>
          <w:sz w:val="22"/>
          <w:szCs w:val="22"/>
        </w:rPr>
        <w:t xml:space="preserve">Date: </w:t>
      </w:r>
    </w:p>
    <w:p w14:paraId="09D2590C" w14:textId="77777777" w:rsidR="00F473A2" w:rsidRDefault="00F473A2" w:rsidP="00F473A2"/>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F473A2" w14:paraId="59F4D846" w14:textId="77777777" w:rsidTr="00F473A2">
        <w:tc>
          <w:tcPr>
            <w:tcW w:w="4428" w:type="dxa"/>
            <w:shd w:val="clear" w:color="auto" w:fill="auto"/>
          </w:tcPr>
          <w:p w14:paraId="65AEC8C5" w14:textId="77777777" w:rsidR="00F473A2" w:rsidRPr="00F473A2" w:rsidRDefault="00F473A2" w:rsidP="00F473A2">
            <w:pPr>
              <w:rPr>
                <w:b/>
                <w:sz w:val="22"/>
                <w:szCs w:val="22"/>
              </w:rPr>
            </w:pPr>
            <w:r w:rsidRPr="00F473A2">
              <w:rPr>
                <w:b/>
                <w:sz w:val="22"/>
                <w:szCs w:val="22"/>
              </w:rPr>
              <w:t>List of Inconsistencies</w:t>
            </w:r>
          </w:p>
          <w:p w14:paraId="7D591C3B" w14:textId="77777777" w:rsidR="00F473A2" w:rsidRPr="00F473A2" w:rsidRDefault="00F473A2" w:rsidP="00F473A2">
            <w:pPr>
              <w:rPr>
                <w:b/>
                <w:sz w:val="22"/>
                <w:szCs w:val="22"/>
              </w:rPr>
            </w:pPr>
            <w:r w:rsidRPr="00F473A2">
              <w:rPr>
                <w:b/>
                <w:sz w:val="22"/>
                <w:szCs w:val="22"/>
              </w:rPr>
              <w:t>Missing Items, Other Issues</w:t>
            </w:r>
          </w:p>
          <w:p w14:paraId="5E9D0E80" w14:textId="77777777" w:rsidR="00F473A2" w:rsidRPr="00F473A2" w:rsidRDefault="00F473A2" w:rsidP="00F473A2">
            <w:pPr>
              <w:rPr>
                <w:b/>
                <w:sz w:val="22"/>
                <w:szCs w:val="22"/>
              </w:rPr>
            </w:pPr>
          </w:p>
        </w:tc>
        <w:tc>
          <w:tcPr>
            <w:tcW w:w="4428" w:type="dxa"/>
            <w:shd w:val="clear" w:color="auto" w:fill="auto"/>
          </w:tcPr>
          <w:p w14:paraId="4A422322" w14:textId="77777777" w:rsidR="00F473A2" w:rsidRPr="00F473A2" w:rsidRDefault="00F473A2" w:rsidP="00F473A2">
            <w:pPr>
              <w:rPr>
                <w:b/>
                <w:sz w:val="22"/>
                <w:szCs w:val="22"/>
              </w:rPr>
            </w:pPr>
            <w:r w:rsidRPr="00F473A2">
              <w:rPr>
                <w:b/>
                <w:sz w:val="22"/>
                <w:szCs w:val="22"/>
              </w:rPr>
              <w:t>Comments</w:t>
            </w:r>
          </w:p>
          <w:p w14:paraId="664AB900" w14:textId="77777777" w:rsidR="00F473A2" w:rsidRPr="00F473A2" w:rsidRDefault="00F473A2" w:rsidP="00F473A2">
            <w:pPr>
              <w:rPr>
                <w:b/>
                <w:sz w:val="22"/>
                <w:szCs w:val="22"/>
              </w:rPr>
            </w:pPr>
            <w:r w:rsidRPr="00F473A2">
              <w:rPr>
                <w:b/>
                <w:sz w:val="22"/>
                <w:szCs w:val="22"/>
              </w:rPr>
              <w:t>Questions</w:t>
            </w:r>
          </w:p>
          <w:p w14:paraId="5BA8132F" w14:textId="77777777" w:rsidR="00F473A2" w:rsidRPr="00F473A2" w:rsidRDefault="00F473A2" w:rsidP="00F473A2">
            <w:pPr>
              <w:rPr>
                <w:b/>
                <w:sz w:val="22"/>
                <w:szCs w:val="22"/>
              </w:rPr>
            </w:pPr>
            <w:r w:rsidRPr="00F473A2">
              <w:rPr>
                <w:b/>
                <w:sz w:val="22"/>
                <w:szCs w:val="22"/>
              </w:rPr>
              <w:t>Concerns</w:t>
            </w:r>
          </w:p>
        </w:tc>
      </w:tr>
      <w:tr w:rsidR="00F473A2" w14:paraId="0151B8A2" w14:textId="77777777" w:rsidTr="00F473A2">
        <w:tc>
          <w:tcPr>
            <w:tcW w:w="4428" w:type="dxa"/>
            <w:shd w:val="clear" w:color="auto" w:fill="auto"/>
          </w:tcPr>
          <w:p w14:paraId="2119EC58" w14:textId="77777777" w:rsidR="00F473A2" w:rsidRPr="00F473A2" w:rsidRDefault="00F473A2" w:rsidP="00F473A2">
            <w:pPr>
              <w:rPr>
                <w:b/>
                <w:sz w:val="22"/>
                <w:szCs w:val="22"/>
              </w:rPr>
            </w:pPr>
          </w:p>
        </w:tc>
        <w:tc>
          <w:tcPr>
            <w:tcW w:w="4428" w:type="dxa"/>
            <w:shd w:val="clear" w:color="auto" w:fill="auto"/>
          </w:tcPr>
          <w:p w14:paraId="7A8CA98E" w14:textId="77777777" w:rsidR="00F473A2" w:rsidRPr="00F473A2" w:rsidRDefault="00F473A2" w:rsidP="00F473A2">
            <w:pPr>
              <w:rPr>
                <w:b/>
                <w:sz w:val="22"/>
                <w:szCs w:val="22"/>
              </w:rPr>
            </w:pPr>
          </w:p>
        </w:tc>
      </w:tr>
      <w:tr w:rsidR="00F473A2" w14:paraId="05A160F1" w14:textId="77777777" w:rsidTr="00F473A2">
        <w:tc>
          <w:tcPr>
            <w:tcW w:w="4428" w:type="dxa"/>
            <w:shd w:val="clear" w:color="auto" w:fill="auto"/>
          </w:tcPr>
          <w:p w14:paraId="3724BEB2" w14:textId="77777777" w:rsidR="00F473A2" w:rsidRPr="00F473A2" w:rsidRDefault="00F473A2" w:rsidP="00F473A2">
            <w:pPr>
              <w:rPr>
                <w:b/>
                <w:sz w:val="22"/>
                <w:szCs w:val="22"/>
              </w:rPr>
            </w:pPr>
          </w:p>
        </w:tc>
        <w:tc>
          <w:tcPr>
            <w:tcW w:w="4428" w:type="dxa"/>
            <w:shd w:val="clear" w:color="auto" w:fill="auto"/>
          </w:tcPr>
          <w:p w14:paraId="17B49413" w14:textId="77777777" w:rsidR="00F473A2" w:rsidRPr="00F473A2" w:rsidRDefault="00F473A2" w:rsidP="00F473A2">
            <w:pPr>
              <w:rPr>
                <w:b/>
                <w:sz w:val="22"/>
                <w:szCs w:val="22"/>
              </w:rPr>
            </w:pPr>
          </w:p>
        </w:tc>
      </w:tr>
      <w:tr w:rsidR="00F473A2" w14:paraId="1DF3D24F" w14:textId="77777777" w:rsidTr="00F473A2">
        <w:tc>
          <w:tcPr>
            <w:tcW w:w="4428" w:type="dxa"/>
            <w:shd w:val="clear" w:color="auto" w:fill="auto"/>
          </w:tcPr>
          <w:p w14:paraId="1B10AE55" w14:textId="77777777" w:rsidR="00F473A2" w:rsidRPr="00F473A2" w:rsidRDefault="00F473A2" w:rsidP="00F473A2">
            <w:pPr>
              <w:rPr>
                <w:b/>
                <w:sz w:val="22"/>
                <w:szCs w:val="22"/>
              </w:rPr>
            </w:pPr>
          </w:p>
        </w:tc>
        <w:tc>
          <w:tcPr>
            <w:tcW w:w="4428" w:type="dxa"/>
            <w:shd w:val="clear" w:color="auto" w:fill="auto"/>
          </w:tcPr>
          <w:p w14:paraId="69FCAFDE" w14:textId="77777777" w:rsidR="00F473A2" w:rsidRPr="00F473A2" w:rsidRDefault="00F473A2" w:rsidP="00F473A2">
            <w:pPr>
              <w:rPr>
                <w:b/>
                <w:sz w:val="22"/>
                <w:szCs w:val="22"/>
              </w:rPr>
            </w:pPr>
          </w:p>
        </w:tc>
      </w:tr>
      <w:tr w:rsidR="00F473A2" w14:paraId="193193DB" w14:textId="77777777" w:rsidTr="00F473A2">
        <w:tc>
          <w:tcPr>
            <w:tcW w:w="4428" w:type="dxa"/>
            <w:shd w:val="clear" w:color="auto" w:fill="auto"/>
          </w:tcPr>
          <w:p w14:paraId="2DD7E170" w14:textId="77777777" w:rsidR="00F473A2" w:rsidRPr="00F473A2" w:rsidRDefault="00F473A2" w:rsidP="00F473A2">
            <w:pPr>
              <w:rPr>
                <w:b/>
                <w:sz w:val="22"/>
                <w:szCs w:val="22"/>
              </w:rPr>
            </w:pPr>
          </w:p>
        </w:tc>
        <w:tc>
          <w:tcPr>
            <w:tcW w:w="4428" w:type="dxa"/>
            <w:shd w:val="clear" w:color="auto" w:fill="auto"/>
          </w:tcPr>
          <w:p w14:paraId="4DF05D21" w14:textId="77777777" w:rsidR="00F473A2" w:rsidRPr="00F473A2" w:rsidRDefault="00F473A2" w:rsidP="00F473A2">
            <w:pPr>
              <w:rPr>
                <w:b/>
                <w:sz w:val="22"/>
                <w:szCs w:val="22"/>
              </w:rPr>
            </w:pPr>
          </w:p>
        </w:tc>
      </w:tr>
      <w:tr w:rsidR="00F473A2" w14:paraId="0046B11C" w14:textId="77777777" w:rsidTr="00F473A2">
        <w:tc>
          <w:tcPr>
            <w:tcW w:w="4428" w:type="dxa"/>
            <w:shd w:val="clear" w:color="auto" w:fill="auto"/>
          </w:tcPr>
          <w:p w14:paraId="1E01FC5F" w14:textId="77777777" w:rsidR="00F473A2" w:rsidRPr="00F473A2" w:rsidRDefault="00F473A2" w:rsidP="00F473A2">
            <w:pPr>
              <w:rPr>
                <w:b/>
                <w:sz w:val="22"/>
                <w:szCs w:val="22"/>
              </w:rPr>
            </w:pPr>
          </w:p>
        </w:tc>
        <w:tc>
          <w:tcPr>
            <w:tcW w:w="4428" w:type="dxa"/>
            <w:shd w:val="clear" w:color="auto" w:fill="auto"/>
          </w:tcPr>
          <w:p w14:paraId="4D3B8ABF" w14:textId="77777777" w:rsidR="00F473A2" w:rsidRPr="00F473A2" w:rsidRDefault="00F473A2" w:rsidP="00F473A2">
            <w:pPr>
              <w:rPr>
                <w:b/>
                <w:sz w:val="22"/>
                <w:szCs w:val="22"/>
              </w:rPr>
            </w:pPr>
          </w:p>
        </w:tc>
      </w:tr>
      <w:tr w:rsidR="00F473A2" w14:paraId="6CAD1D53" w14:textId="77777777" w:rsidTr="00F473A2">
        <w:tc>
          <w:tcPr>
            <w:tcW w:w="4428" w:type="dxa"/>
            <w:shd w:val="clear" w:color="auto" w:fill="auto"/>
          </w:tcPr>
          <w:p w14:paraId="33052BFB" w14:textId="77777777" w:rsidR="00F473A2" w:rsidRPr="00F473A2" w:rsidRDefault="00F473A2" w:rsidP="00F473A2">
            <w:pPr>
              <w:rPr>
                <w:b/>
                <w:sz w:val="22"/>
                <w:szCs w:val="22"/>
              </w:rPr>
            </w:pPr>
          </w:p>
        </w:tc>
        <w:tc>
          <w:tcPr>
            <w:tcW w:w="4428" w:type="dxa"/>
            <w:shd w:val="clear" w:color="auto" w:fill="auto"/>
          </w:tcPr>
          <w:p w14:paraId="6875077C" w14:textId="77777777" w:rsidR="00F473A2" w:rsidRPr="00F473A2" w:rsidRDefault="00F473A2" w:rsidP="00F473A2">
            <w:pPr>
              <w:rPr>
                <w:b/>
                <w:sz w:val="22"/>
                <w:szCs w:val="22"/>
              </w:rPr>
            </w:pPr>
          </w:p>
        </w:tc>
      </w:tr>
      <w:tr w:rsidR="00F473A2" w14:paraId="4AE384D0" w14:textId="77777777" w:rsidTr="00F473A2">
        <w:tc>
          <w:tcPr>
            <w:tcW w:w="4428" w:type="dxa"/>
            <w:shd w:val="clear" w:color="auto" w:fill="auto"/>
          </w:tcPr>
          <w:p w14:paraId="484AEDF7" w14:textId="77777777" w:rsidR="00F473A2" w:rsidRPr="00F473A2" w:rsidRDefault="00F473A2" w:rsidP="00F473A2">
            <w:pPr>
              <w:rPr>
                <w:b/>
                <w:sz w:val="22"/>
                <w:szCs w:val="22"/>
              </w:rPr>
            </w:pPr>
          </w:p>
        </w:tc>
        <w:tc>
          <w:tcPr>
            <w:tcW w:w="4428" w:type="dxa"/>
            <w:shd w:val="clear" w:color="auto" w:fill="auto"/>
          </w:tcPr>
          <w:p w14:paraId="7D97FD76" w14:textId="77777777" w:rsidR="00F473A2" w:rsidRPr="00F473A2" w:rsidRDefault="00F473A2" w:rsidP="00F473A2">
            <w:pPr>
              <w:rPr>
                <w:b/>
                <w:sz w:val="22"/>
                <w:szCs w:val="22"/>
              </w:rPr>
            </w:pPr>
          </w:p>
        </w:tc>
      </w:tr>
      <w:tr w:rsidR="00F473A2" w14:paraId="5733939F" w14:textId="77777777" w:rsidTr="00F473A2">
        <w:tc>
          <w:tcPr>
            <w:tcW w:w="4428" w:type="dxa"/>
            <w:shd w:val="clear" w:color="auto" w:fill="auto"/>
          </w:tcPr>
          <w:p w14:paraId="156AFD9A" w14:textId="77777777" w:rsidR="00F473A2" w:rsidRPr="00F473A2" w:rsidRDefault="00F473A2" w:rsidP="00F473A2">
            <w:pPr>
              <w:rPr>
                <w:b/>
                <w:sz w:val="22"/>
                <w:szCs w:val="22"/>
              </w:rPr>
            </w:pPr>
          </w:p>
        </w:tc>
        <w:tc>
          <w:tcPr>
            <w:tcW w:w="4428" w:type="dxa"/>
            <w:shd w:val="clear" w:color="auto" w:fill="auto"/>
          </w:tcPr>
          <w:p w14:paraId="448FAED9" w14:textId="77777777" w:rsidR="00F473A2" w:rsidRPr="00F473A2" w:rsidRDefault="00F473A2" w:rsidP="00F473A2">
            <w:pPr>
              <w:rPr>
                <w:b/>
                <w:sz w:val="22"/>
                <w:szCs w:val="22"/>
              </w:rPr>
            </w:pPr>
          </w:p>
        </w:tc>
      </w:tr>
      <w:tr w:rsidR="00F473A2" w14:paraId="41ED2032" w14:textId="77777777" w:rsidTr="00F473A2">
        <w:tc>
          <w:tcPr>
            <w:tcW w:w="4428" w:type="dxa"/>
            <w:shd w:val="clear" w:color="auto" w:fill="auto"/>
          </w:tcPr>
          <w:p w14:paraId="70B31DF7" w14:textId="77777777" w:rsidR="00F473A2" w:rsidRPr="00F473A2" w:rsidRDefault="00F473A2" w:rsidP="00F473A2">
            <w:pPr>
              <w:rPr>
                <w:b/>
                <w:sz w:val="22"/>
                <w:szCs w:val="22"/>
              </w:rPr>
            </w:pPr>
          </w:p>
        </w:tc>
        <w:tc>
          <w:tcPr>
            <w:tcW w:w="4428" w:type="dxa"/>
            <w:shd w:val="clear" w:color="auto" w:fill="auto"/>
          </w:tcPr>
          <w:p w14:paraId="22917974" w14:textId="77777777" w:rsidR="00F473A2" w:rsidRPr="00F473A2" w:rsidRDefault="00F473A2" w:rsidP="00F473A2">
            <w:pPr>
              <w:rPr>
                <w:b/>
                <w:sz w:val="22"/>
                <w:szCs w:val="22"/>
              </w:rPr>
            </w:pPr>
          </w:p>
        </w:tc>
      </w:tr>
      <w:tr w:rsidR="00F473A2" w14:paraId="2E2E1B16" w14:textId="77777777" w:rsidTr="00F473A2">
        <w:tc>
          <w:tcPr>
            <w:tcW w:w="4428" w:type="dxa"/>
            <w:shd w:val="clear" w:color="auto" w:fill="auto"/>
          </w:tcPr>
          <w:p w14:paraId="40F8FBD3" w14:textId="77777777" w:rsidR="00F473A2" w:rsidRPr="00F473A2" w:rsidRDefault="00F473A2" w:rsidP="00F473A2">
            <w:pPr>
              <w:rPr>
                <w:b/>
                <w:sz w:val="22"/>
                <w:szCs w:val="22"/>
              </w:rPr>
            </w:pPr>
          </w:p>
        </w:tc>
        <w:tc>
          <w:tcPr>
            <w:tcW w:w="4428" w:type="dxa"/>
            <w:shd w:val="clear" w:color="auto" w:fill="auto"/>
          </w:tcPr>
          <w:p w14:paraId="2AE1A971" w14:textId="77777777" w:rsidR="00F473A2" w:rsidRPr="00F473A2" w:rsidRDefault="00F473A2" w:rsidP="00F473A2">
            <w:pPr>
              <w:rPr>
                <w:b/>
                <w:sz w:val="22"/>
                <w:szCs w:val="22"/>
              </w:rPr>
            </w:pPr>
          </w:p>
        </w:tc>
      </w:tr>
      <w:tr w:rsidR="00F473A2" w14:paraId="18079E29" w14:textId="77777777" w:rsidTr="00F473A2">
        <w:tc>
          <w:tcPr>
            <w:tcW w:w="4428" w:type="dxa"/>
            <w:shd w:val="clear" w:color="auto" w:fill="auto"/>
          </w:tcPr>
          <w:p w14:paraId="39D1D5F6" w14:textId="77777777" w:rsidR="00F473A2" w:rsidRPr="00F473A2" w:rsidRDefault="00F473A2" w:rsidP="00F473A2">
            <w:pPr>
              <w:rPr>
                <w:b/>
                <w:sz w:val="22"/>
                <w:szCs w:val="22"/>
              </w:rPr>
            </w:pPr>
          </w:p>
        </w:tc>
        <w:tc>
          <w:tcPr>
            <w:tcW w:w="4428" w:type="dxa"/>
            <w:shd w:val="clear" w:color="auto" w:fill="auto"/>
          </w:tcPr>
          <w:p w14:paraId="420A1655" w14:textId="77777777" w:rsidR="00F473A2" w:rsidRPr="00F473A2" w:rsidRDefault="00F473A2" w:rsidP="00F473A2">
            <w:pPr>
              <w:rPr>
                <w:b/>
                <w:sz w:val="22"/>
                <w:szCs w:val="22"/>
              </w:rPr>
            </w:pPr>
          </w:p>
        </w:tc>
      </w:tr>
      <w:tr w:rsidR="00F473A2" w14:paraId="0DBA5CD2" w14:textId="77777777" w:rsidTr="00F473A2">
        <w:tc>
          <w:tcPr>
            <w:tcW w:w="4428" w:type="dxa"/>
            <w:shd w:val="clear" w:color="auto" w:fill="auto"/>
          </w:tcPr>
          <w:p w14:paraId="774B5838" w14:textId="77777777" w:rsidR="00F473A2" w:rsidRPr="00F473A2" w:rsidRDefault="00F473A2" w:rsidP="00F473A2">
            <w:pPr>
              <w:rPr>
                <w:b/>
                <w:sz w:val="22"/>
                <w:szCs w:val="22"/>
              </w:rPr>
            </w:pPr>
          </w:p>
        </w:tc>
        <w:tc>
          <w:tcPr>
            <w:tcW w:w="4428" w:type="dxa"/>
            <w:shd w:val="clear" w:color="auto" w:fill="auto"/>
          </w:tcPr>
          <w:p w14:paraId="20844792" w14:textId="77777777" w:rsidR="00F473A2" w:rsidRPr="00F473A2" w:rsidRDefault="00F473A2" w:rsidP="00F473A2">
            <w:pPr>
              <w:rPr>
                <w:b/>
                <w:sz w:val="22"/>
                <w:szCs w:val="22"/>
              </w:rPr>
            </w:pPr>
          </w:p>
        </w:tc>
      </w:tr>
      <w:tr w:rsidR="00F473A2" w14:paraId="2880F1E1" w14:textId="77777777" w:rsidTr="00F473A2">
        <w:tc>
          <w:tcPr>
            <w:tcW w:w="4428" w:type="dxa"/>
            <w:shd w:val="clear" w:color="auto" w:fill="auto"/>
          </w:tcPr>
          <w:p w14:paraId="4187A148" w14:textId="77777777" w:rsidR="00F473A2" w:rsidRPr="00F473A2" w:rsidRDefault="00F473A2" w:rsidP="00F473A2">
            <w:pPr>
              <w:rPr>
                <w:b/>
                <w:sz w:val="22"/>
                <w:szCs w:val="22"/>
              </w:rPr>
            </w:pPr>
          </w:p>
        </w:tc>
        <w:tc>
          <w:tcPr>
            <w:tcW w:w="4428" w:type="dxa"/>
            <w:shd w:val="clear" w:color="auto" w:fill="auto"/>
          </w:tcPr>
          <w:p w14:paraId="0B431B74" w14:textId="77777777" w:rsidR="00F473A2" w:rsidRPr="00F473A2" w:rsidRDefault="00F473A2" w:rsidP="00F473A2">
            <w:pPr>
              <w:rPr>
                <w:b/>
                <w:sz w:val="22"/>
                <w:szCs w:val="22"/>
              </w:rPr>
            </w:pPr>
          </w:p>
        </w:tc>
      </w:tr>
      <w:tr w:rsidR="00F473A2" w14:paraId="714A96B9" w14:textId="77777777" w:rsidTr="00F473A2">
        <w:tc>
          <w:tcPr>
            <w:tcW w:w="4428" w:type="dxa"/>
            <w:shd w:val="clear" w:color="auto" w:fill="auto"/>
          </w:tcPr>
          <w:p w14:paraId="75CC1C2D" w14:textId="77777777" w:rsidR="00F473A2" w:rsidRPr="00F473A2" w:rsidRDefault="00F473A2" w:rsidP="00F473A2">
            <w:pPr>
              <w:rPr>
                <w:b/>
                <w:sz w:val="22"/>
                <w:szCs w:val="22"/>
              </w:rPr>
            </w:pPr>
          </w:p>
        </w:tc>
        <w:tc>
          <w:tcPr>
            <w:tcW w:w="4428" w:type="dxa"/>
            <w:shd w:val="clear" w:color="auto" w:fill="auto"/>
          </w:tcPr>
          <w:p w14:paraId="3261E994" w14:textId="77777777" w:rsidR="00F473A2" w:rsidRPr="00F473A2" w:rsidRDefault="00F473A2" w:rsidP="00F473A2">
            <w:pPr>
              <w:rPr>
                <w:b/>
                <w:sz w:val="22"/>
                <w:szCs w:val="22"/>
              </w:rPr>
            </w:pPr>
          </w:p>
        </w:tc>
      </w:tr>
      <w:tr w:rsidR="00F473A2" w14:paraId="2836F72A" w14:textId="77777777" w:rsidTr="00F473A2">
        <w:tc>
          <w:tcPr>
            <w:tcW w:w="4428" w:type="dxa"/>
            <w:shd w:val="clear" w:color="auto" w:fill="auto"/>
          </w:tcPr>
          <w:p w14:paraId="55852DBE" w14:textId="77777777" w:rsidR="00F473A2" w:rsidRPr="00F473A2" w:rsidRDefault="00F473A2" w:rsidP="00F473A2">
            <w:pPr>
              <w:rPr>
                <w:b/>
                <w:sz w:val="22"/>
                <w:szCs w:val="22"/>
              </w:rPr>
            </w:pPr>
          </w:p>
        </w:tc>
        <w:tc>
          <w:tcPr>
            <w:tcW w:w="4428" w:type="dxa"/>
            <w:shd w:val="clear" w:color="auto" w:fill="auto"/>
          </w:tcPr>
          <w:p w14:paraId="7138B9A6" w14:textId="77777777" w:rsidR="00F473A2" w:rsidRPr="00F473A2" w:rsidRDefault="00F473A2" w:rsidP="00F473A2">
            <w:pPr>
              <w:rPr>
                <w:b/>
                <w:sz w:val="22"/>
                <w:szCs w:val="22"/>
              </w:rPr>
            </w:pPr>
          </w:p>
        </w:tc>
      </w:tr>
      <w:tr w:rsidR="00F473A2" w14:paraId="1F0628CD" w14:textId="77777777" w:rsidTr="00F473A2">
        <w:tc>
          <w:tcPr>
            <w:tcW w:w="4428" w:type="dxa"/>
            <w:shd w:val="clear" w:color="auto" w:fill="auto"/>
          </w:tcPr>
          <w:p w14:paraId="5FB4C26C" w14:textId="77777777" w:rsidR="00F473A2" w:rsidRPr="00F473A2" w:rsidRDefault="00F473A2" w:rsidP="00F473A2">
            <w:pPr>
              <w:rPr>
                <w:b/>
                <w:sz w:val="22"/>
                <w:szCs w:val="22"/>
              </w:rPr>
            </w:pPr>
          </w:p>
        </w:tc>
        <w:tc>
          <w:tcPr>
            <w:tcW w:w="4428" w:type="dxa"/>
            <w:shd w:val="clear" w:color="auto" w:fill="auto"/>
          </w:tcPr>
          <w:p w14:paraId="3493A3F8" w14:textId="77777777" w:rsidR="00F473A2" w:rsidRPr="00F473A2" w:rsidRDefault="00F473A2" w:rsidP="00F473A2">
            <w:pPr>
              <w:rPr>
                <w:b/>
                <w:sz w:val="22"/>
                <w:szCs w:val="22"/>
              </w:rPr>
            </w:pPr>
          </w:p>
        </w:tc>
      </w:tr>
      <w:tr w:rsidR="00F473A2" w14:paraId="78304932" w14:textId="77777777" w:rsidTr="00F473A2">
        <w:tc>
          <w:tcPr>
            <w:tcW w:w="4428" w:type="dxa"/>
            <w:shd w:val="clear" w:color="auto" w:fill="auto"/>
          </w:tcPr>
          <w:p w14:paraId="4A5813CB" w14:textId="77777777" w:rsidR="00F473A2" w:rsidRPr="00F473A2" w:rsidRDefault="00F473A2" w:rsidP="00F473A2">
            <w:pPr>
              <w:rPr>
                <w:b/>
                <w:sz w:val="22"/>
                <w:szCs w:val="22"/>
              </w:rPr>
            </w:pPr>
          </w:p>
        </w:tc>
        <w:tc>
          <w:tcPr>
            <w:tcW w:w="4428" w:type="dxa"/>
            <w:shd w:val="clear" w:color="auto" w:fill="auto"/>
          </w:tcPr>
          <w:p w14:paraId="2FFC2BFD" w14:textId="77777777" w:rsidR="00F473A2" w:rsidRPr="00F473A2" w:rsidRDefault="00F473A2" w:rsidP="00F473A2">
            <w:pPr>
              <w:rPr>
                <w:b/>
                <w:sz w:val="22"/>
                <w:szCs w:val="22"/>
              </w:rPr>
            </w:pPr>
          </w:p>
        </w:tc>
      </w:tr>
      <w:tr w:rsidR="00F473A2" w14:paraId="7BE13426" w14:textId="77777777" w:rsidTr="00F473A2">
        <w:tc>
          <w:tcPr>
            <w:tcW w:w="4428" w:type="dxa"/>
            <w:shd w:val="clear" w:color="auto" w:fill="auto"/>
          </w:tcPr>
          <w:p w14:paraId="6F74FD85" w14:textId="77777777" w:rsidR="00F473A2" w:rsidRPr="00F473A2" w:rsidRDefault="00F473A2" w:rsidP="00F473A2">
            <w:pPr>
              <w:rPr>
                <w:b/>
                <w:sz w:val="22"/>
                <w:szCs w:val="22"/>
              </w:rPr>
            </w:pPr>
          </w:p>
        </w:tc>
        <w:tc>
          <w:tcPr>
            <w:tcW w:w="4428" w:type="dxa"/>
            <w:shd w:val="clear" w:color="auto" w:fill="auto"/>
          </w:tcPr>
          <w:p w14:paraId="762EC8FB" w14:textId="77777777" w:rsidR="00F473A2" w:rsidRPr="00F473A2" w:rsidRDefault="00F473A2" w:rsidP="00F473A2">
            <w:pPr>
              <w:rPr>
                <w:b/>
                <w:sz w:val="22"/>
                <w:szCs w:val="22"/>
              </w:rPr>
            </w:pPr>
          </w:p>
        </w:tc>
      </w:tr>
      <w:tr w:rsidR="00F473A2" w14:paraId="0C1B29AA" w14:textId="77777777" w:rsidTr="00F473A2">
        <w:tc>
          <w:tcPr>
            <w:tcW w:w="4428" w:type="dxa"/>
            <w:shd w:val="clear" w:color="auto" w:fill="auto"/>
          </w:tcPr>
          <w:p w14:paraId="099A9676" w14:textId="77777777" w:rsidR="00F473A2" w:rsidRPr="00F473A2" w:rsidRDefault="00F473A2" w:rsidP="00F473A2">
            <w:pPr>
              <w:rPr>
                <w:b/>
                <w:sz w:val="22"/>
                <w:szCs w:val="22"/>
              </w:rPr>
            </w:pPr>
          </w:p>
        </w:tc>
        <w:tc>
          <w:tcPr>
            <w:tcW w:w="4428" w:type="dxa"/>
            <w:shd w:val="clear" w:color="auto" w:fill="auto"/>
          </w:tcPr>
          <w:p w14:paraId="0A8ADBB3" w14:textId="77777777" w:rsidR="00F473A2" w:rsidRPr="00F473A2" w:rsidRDefault="00F473A2" w:rsidP="00F473A2">
            <w:pPr>
              <w:rPr>
                <w:b/>
                <w:sz w:val="22"/>
                <w:szCs w:val="22"/>
              </w:rPr>
            </w:pPr>
          </w:p>
        </w:tc>
      </w:tr>
      <w:tr w:rsidR="00F473A2" w14:paraId="7804B5A9" w14:textId="77777777" w:rsidTr="00F473A2">
        <w:tc>
          <w:tcPr>
            <w:tcW w:w="4428" w:type="dxa"/>
            <w:shd w:val="clear" w:color="auto" w:fill="auto"/>
          </w:tcPr>
          <w:p w14:paraId="091A04C0" w14:textId="77777777" w:rsidR="00F473A2" w:rsidRPr="00F473A2" w:rsidRDefault="00F473A2" w:rsidP="00F473A2">
            <w:pPr>
              <w:rPr>
                <w:b/>
                <w:sz w:val="22"/>
                <w:szCs w:val="22"/>
              </w:rPr>
            </w:pPr>
          </w:p>
        </w:tc>
        <w:tc>
          <w:tcPr>
            <w:tcW w:w="4428" w:type="dxa"/>
            <w:shd w:val="clear" w:color="auto" w:fill="auto"/>
          </w:tcPr>
          <w:p w14:paraId="4634F0BF" w14:textId="77777777" w:rsidR="00F473A2" w:rsidRPr="00F473A2" w:rsidRDefault="00F473A2" w:rsidP="00F473A2">
            <w:pPr>
              <w:rPr>
                <w:b/>
                <w:sz w:val="22"/>
                <w:szCs w:val="22"/>
              </w:rPr>
            </w:pPr>
          </w:p>
        </w:tc>
      </w:tr>
      <w:tr w:rsidR="00F473A2" w14:paraId="28C3DB65" w14:textId="77777777" w:rsidTr="00F473A2">
        <w:tc>
          <w:tcPr>
            <w:tcW w:w="4428" w:type="dxa"/>
            <w:shd w:val="clear" w:color="auto" w:fill="auto"/>
          </w:tcPr>
          <w:p w14:paraId="67BA1246" w14:textId="77777777" w:rsidR="00F473A2" w:rsidRPr="00F473A2" w:rsidRDefault="00F473A2" w:rsidP="00F473A2">
            <w:pPr>
              <w:rPr>
                <w:b/>
                <w:sz w:val="22"/>
                <w:szCs w:val="22"/>
              </w:rPr>
            </w:pPr>
          </w:p>
        </w:tc>
        <w:tc>
          <w:tcPr>
            <w:tcW w:w="4428" w:type="dxa"/>
            <w:shd w:val="clear" w:color="auto" w:fill="auto"/>
          </w:tcPr>
          <w:p w14:paraId="685BE743" w14:textId="77777777" w:rsidR="00F473A2" w:rsidRPr="00F473A2" w:rsidRDefault="00F473A2" w:rsidP="00F473A2">
            <w:pPr>
              <w:rPr>
                <w:b/>
                <w:sz w:val="22"/>
                <w:szCs w:val="22"/>
              </w:rPr>
            </w:pPr>
          </w:p>
        </w:tc>
      </w:tr>
      <w:tr w:rsidR="00F473A2" w14:paraId="205D488D" w14:textId="77777777" w:rsidTr="00F473A2">
        <w:tc>
          <w:tcPr>
            <w:tcW w:w="4428" w:type="dxa"/>
            <w:shd w:val="clear" w:color="auto" w:fill="auto"/>
          </w:tcPr>
          <w:p w14:paraId="7CC4744D" w14:textId="77777777" w:rsidR="00F473A2" w:rsidRPr="00F473A2" w:rsidRDefault="00F473A2" w:rsidP="00F473A2">
            <w:pPr>
              <w:rPr>
                <w:b/>
                <w:sz w:val="22"/>
                <w:szCs w:val="22"/>
              </w:rPr>
            </w:pPr>
          </w:p>
        </w:tc>
        <w:tc>
          <w:tcPr>
            <w:tcW w:w="4428" w:type="dxa"/>
            <w:shd w:val="clear" w:color="auto" w:fill="auto"/>
          </w:tcPr>
          <w:p w14:paraId="17AE9A2C" w14:textId="77777777" w:rsidR="00F473A2" w:rsidRPr="00F473A2" w:rsidRDefault="00F473A2" w:rsidP="00F473A2">
            <w:pPr>
              <w:rPr>
                <w:b/>
                <w:sz w:val="22"/>
                <w:szCs w:val="22"/>
              </w:rPr>
            </w:pPr>
          </w:p>
        </w:tc>
      </w:tr>
      <w:tr w:rsidR="00F473A2" w14:paraId="6863FCEA" w14:textId="77777777" w:rsidTr="00F473A2">
        <w:tc>
          <w:tcPr>
            <w:tcW w:w="4428" w:type="dxa"/>
            <w:shd w:val="clear" w:color="auto" w:fill="auto"/>
          </w:tcPr>
          <w:p w14:paraId="35B51666" w14:textId="77777777" w:rsidR="00F473A2" w:rsidRPr="00F473A2" w:rsidRDefault="00F473A2" w:rsidP="00F473A2">
            <w:pPr>
              <w:rPr>
                <w:b/>
                <w:sz w:val="22"/>
                <w:szCs w:val="22"/>
              </w:rPr>
            </w:pPr>
          </w:p>
        </w:tc>
        <w:tc>
          <w:tcPr>
            <w:tcW w:w="4428" w:type="dxa"/>
            <w:shd w:val="clear" w:color="auto" w:fill="auto"/>
          </w:tcPr>
          <w:p w14:paraId="7F292456" w14:textId="77777777" w:rsidR="00F473A2" w:rsidRPr="00F473A2" w:rsidRDefault="00F473A2" w:rsidP="00F473A2">
            <w:pPr>
              <w:rPr>
                <w:b/>
                <w:sz w:val="22"/>
                <w:szCs w:val="22"/>
              </w:rPr>
            </w:pPr>
          </w:p>
        </w:tc>
      </w:tr>
      <w:tr w:rsidR="00F473A2" w14:paraId="352AFFA1" w14:textId="77777777" w:rsidTr="00F473A2">
        <w:tc>
          <w:tcPr>
            <w:tcW w:w="4428" w:type="dxa"/>
            <w:shd w:val="clear" w:color="auto" w:fill="auto"/>
          </w:tcPr>
          <w:p w14:paraId="5EEA78A5" w14:textId="77777777" w:rsidR="00F473A2" w:rsidRPr="00F473A2" w:rsidRDefault="00F473A2" w:rsidP="00F473A2">
            <w:pPr>
              <w:rPr>
                <w:b/>
                <w:sz w:val="22"/>
                <w:szCs w:val="22"/>
              </w:rPr>
            </w:pPr>
          </w:p>
        </w:tc>
        <w:tc>
          <w:tcPr>
            <w:tcW w:w="4428" w:type="dxa"/>
            <w:shd w:val="clear" w:color="auto" w:fill="auto"/>
          </w:tcPr>
          <w:p w14:paraId="64233166" w14:textId="77777777" w:rsidR="00F473A2" w:rsidRPr="00F473A2" w:rsidRDefault="00F473A2" w:rsidP="00F473A2">
            <w:pPr>
              <w:rPr>
                <w:b/>
                <w:sz w:val="22"/>
                <w:szCs w:val="22"/>
              </w:rPr>
            </w:pPr>
          </w:p>
        </w:tc>
      </w:tr>
      <w:tr w:rsidR="00F473A2" w14:paraId="15C79DA8" w14:textId="77777777" w:rsidTr="00F473A2">
        <w:tc>
          <w:tcPr>
            <w:tcW w:w="4428" w:type="dxa"/>
            <w:shd w:val="clear" w:color="auto" w:fill="auto"/>
          </w:tcPr>
          <w:p w14:paraId="4D9D9AB4" w14:textId="77777777" w:rsidR="00F473A2" w:rsidRPr="00F473A2" w:rsidRDefault="00F473A2" w:rsidP="00F473A2">
            <w:pPr>
              <w:rPr>
                <w:b/>
                <w:sz w:val="22"/>
                <w:szCs w:val="22"/>
              </w:rPr>
            </w:pPr>
          </w:p>
        </w:tc>
        <w:tc>
          <w:tcPr>
            <w:tcW w:w="4428" w:type="dxa"/>
            <w:shd w:val="clear" w:color="auto" w:fill="auto"/>
          </w:tcPr>
          <w:p w14:paraId="3244D5B7" w14:textId="77777777" w:rsidR="00F473A2" w:rsidRPr="00F473A2" w:rsidRDefault="00F473A2" w:rsidP="00F473A2">
            <w:pPr>
              <w:rPr>
                <w:b/>
                <w:sz w:val="22"/>
                <w:szCs w:val="22"/>
              </w:rPr>
            </w:pPr>
          </w:p>
        </w:tc>
      </w:tr>
      <w:tr w:rsidR="00F473A2" w14:paraId="54ED260B" w14:textId="77777777" w:rsidTr="00F473A2">
        <w:tc>
          <w:tcPr>
            <w:tcW w:w="4428" w:type="dxa"/>
            <w:shd w:val="clear" w:color="auto" w:fill="auto"/>
          </w:tcPr>
          <w:p w14:paraId="25F7F725" w14:textId="77777777" w:rsidR="00F473A2" w:rsidRPr="00F473A2" w:rsidRDefault="00F473A2" w:rsidP="00F473A2">
            <w:pPr>
              <w:rPr>
                <w:b/>
                <w:sz w:val="22"/>
                <w:szCs w:val="22"/>
              </w:rPr>
            </w:pPr>
          </w:p>
        </w:tc>
        <w:tc>
          <w:tcPr>
            <w:tcW w:w="4428" w:type="dxa"/>
            <w:shd w:val="clear" w:color="auto" w:fill="auto"/>
          </w:tcPr>
          <w:p w14:paraId="34D11A5D" w14:textId="77777777" w:rsidR="00F473A2" w:rsidRPr="00F473A2" w:rsidRDefault="00F473A2" w:rsidP="00F473A2">
            <w:pPr>
              <w:rPr>
                <w:b/>
                <w:sz w:val="22"/>
                <w:szCs w:val="22"/>
              </w:rPr>
            </w:pPr>
          </w:p>
        </w:tc>
      </w:tr>
      <w:tr w:rsidR="00F473A2" w14:paraId="446A2B54" w14:textId="77777777" w:rsidTr="00F473A2">
        <w:tc>
          <w:tcPr>
            <w:tcW w:w="4428" w:type="dxa"/>
            <w:shd w:val="clear" w:color="auto" w:fill="auto"/>
          </w:tcPr>
          <w:p w14:paraId="28D9600B" w14:textId="77777777" w:rsidR="00F473A2" w:rsidRPr="00F473A2" w:rsidRDefault="00F473A2" w:rsidP="00F473A2">
            <w:pPr>
              <w:rPr>
                <w:b/>
                <w:sz w:val="22"/>
                <w:szCs w:val="22"/>
              </w:rPr>
            </w:pPr>
          </w:p>
        </w:tc>
        <w:tc>
          <w:tcPr>
            <w:tcW w:w="4428" w:type="dxa"/>
            <w:shd w:val="clear" w:color="auto" w:fill="auto"/>
          </w:tcPr>
          <w:p w14:paraId="36465CFD" w14:textId="77777777" w:rsidR="00F473A2" w:rsidRPr="00F473A2" w:rsidRDefault="00F473A2" w:rsidP="00F473A2">
            <w:pPr>
              <w:rPr>
                <w:b/>
                <w:sz w:val="22"/>
                <w:szCs w:val="22"/>
              </w:rPr>
            </w:pPr>
          </w:p>
        </w:tc>
      </w:tr>
      <w:tr w:rsidR="00F473A2" w14:paraId="3A37AE63" w14:textId="77777777" w:rsidTr="00F473A2">
        <w:tc>
          <w:tcPr>
            <w:tcW w:w="4428" w:type="dxa"/>
            <w:shd w:val="clear" w:color="auto" w:fill="auto"/>
          </w:tcPr>
          <w:p w14:paraId="380D120E" w14:textId="77777777" w:rsidR="00F473A2" w:rsidRPr="00F473A2" w:rsidRDefault="00F473A2" w:rsidP="00F473A2">
            <w:pPr>
              <w:rPr>
                <w:b/>
                <w:sz w:val="22"/>
                <w:szCs w:val="22"/>
              </w:rPr>
            </w:pPr>
          </w:p>
        </w:tc>
        <w:tc>
          <w:tcPr>
            <w:tcW w:w="4428" w:type="dxa"/>
            <w:shd w:val="clear" w:color="auto" w:fill="auto"/>
          </w:tcPr>
          <w:p w14:paraId="687A6313" w14:textId="77777777" w:rsidR="00F473A2" w:rsidRPr="00F473A2" w:rsidRDefault="00F473A2" w:rsidP="00F473A2">
            <w:pPr>
              <w:rPr>
                <w:b/>
                <w:sz w:val="22"/>
                <w:szCs w:val="22"/>
              </w:rPr>
            </w:pPr>
          </w:p>
        </w:tc>
      </w:tr>
      <w:tr w:rsidR="00F473A2" w14:paraId="11F568E3" w14:textId="77777777" w:rsidTr="00F473A2">
        <w:tc>
          <w:tcPr>
            <w:tcW w:w="4428" w:type="dxa"/>
            <w:shd w:val="clear" w:color="auto" w:fill="auto"/>
          </w:tcPr>
          <w:p w14:paraId="0529E7AE" w14:textId="77777777" w:rsidR="00F473A2" w:rsidRPr="00F473A2" w:rsidRDefault="00F473A2" w:rsidP="00F473A2">
            <w:pPr>
              <w:rPr>
                <w:b/>
                <w:sz w:val="22"/>
                <w:szCs w:val="22"/>
              </w:rPr>
            </w:pPr>
          </w:p>
        </w:tc>
        <w:tc>
          <w:tcPr>
            <w:tcW w:w="4428" w:type="dxa"/>
            <w:shd w:val="clear" w:color="auto" w:fill="auto"/>
          </w:tcPr>
          <w:p w14:paraId="33A9BE47" w14:textId="77777777" w:rsidR="00F473A2" w:rsidRPr="00F473A2" w:rsidRDefault="00F473A2" w:rsidP="00F473A2">
            <w:pPr>
              <w:rPr>
                <w:b/>
                <w:sz w:val="22"/>
                <w:szCs w:val="22"/>
              </w:rPr>
            </w:pPr>
          </w:p>
        </w:tc>
      </w:tr>
      <w:tr w:rsidR="00F473A2" w14:paraId="7BE98560" w14:textId="77777777" w:rsidTr="00F473A2">
        <w:tc>
          <w:tcPr>
            <w:tcW w:w="4428" w:type="dxa"/>
            <w:shd w:val="clear" w:color="auto" w:fill="auto"/>
          </w:tcPr>
          <w:p w14:paraId="0EC57DB2" w14:textId="77777777" w:rsidR="00F473A2" w:rsidRPr="00F473A2" w:rsidRDefault="00F473A2" w:rsidP="00F473A2">
            <w:pPr>
              <w:rPr>
                <w:b/>
                <w:sz w:val="22"/>
                <w:szCs w:val="22"/>
              </w:rPr>
            </w:pPr>
          </w:p>
        </w:tc>
        <w:tc>
          <w:tcPr>
            <w:tcW w:w="4428" w:type="dxa"/>
            <w:shd w:val="clear" w:color="auto" w:fill="auto"/>
          </w:tcPr>
          <w:p w14:paraId="4973D61A" w14:textId="77777777" w:rsidR="00F473A2" w:rsidRPr="00F473A2" w:rsidRDefault="00F473A2" w:rsidP="00F473A2">
            <w:pPr>
              <w:rPr>
                <w:b/>
                <w:sz w:val="22"/>
                <w:szCs w:val="22"/>
              </w:rPr>
            </w:pPr>
          </w:p>
        </w:tc>
      </w:tr>
      <w:tr w:rsidR="00F473A2" w14:paraId="3F004BAB" w14:textId="77777777" w:rsidTr="00F473A2">
        <w:tc>
          <w:tcPr>
            <w:tcW w:w="4428" w:type="dxa"/>
            <w:shd w:val="clear" w:color="auto" w:fill="auto"/>
          </w:tcPr>
          <w:p w14:paraId="48AE9D39" w14:textId="77777777" w:rsidR="00F473A2" w:rsidRPr="00F473A2" w:rsidRDefault="00F473A2" w:rsidP="00F473A2">
            <w:pPr>
              <w:rPr>
                <w:b/>
                <w:sz w:val="22"/>
                <w:szCs w:val="22"/>
              </w:rPr>
            </w:pPr>
          </w:p>
        </w:tc>
        <w:tc>
          <w:tcPr>
            <w:tcW w:w="4428" w:type="dxa"/>
            <w:shd w:val="clear" w:color="auto" w:fill="auto"/>
          </w:tcPr>
          <w:p w14:paraId="6DD27C87" w14:textId="77777777" w:rsidR="00F473A2" w:rsidRPr="00F473A2" w:rsidRDefault="00F473A2" w:rsidP="00F473A2">
            <w:pPr>
              <w:rPr>
                <w:b/>
                <w:sz w:val="22"/>
                <w:szCs w:val="22"/>
              </w:rPr>
            </w:pPr>
          </w:p>
        </w:tc>
      </w:tr>
      <w:tr w:rsidR="00F473A2" w14:paraId="14E82794" w14:textId="77777777" w:rsidTr="00F473A2">
        <w:tc>
          <w:tcPr>
            <w:tcW w:w="4428" w:type="dxa"/>
            <w:shd w:val="clear" w:color="auto" w:fill="auto"/>
          </w:tcPr>
          <w:p w14:paraId="0963A615" w14:textId="77777777" w:rsidR="00F473A2" w:rsidRPr="00F473A2" w:rsidRDefault="00F473A2" w:rsidP="00F473A2">
            <w:pPr>
              <w:rPr>
                <w:b/>
                <w:sz w:val="22"/>
                <w:szCs w:val="22"/>
              </w:rPr>
            </w:pPr>
          </w:p>
        </w:tc>
        <w:tc>
          <w:tcPr>
            <w:tcW w:w="4428" w:type="dxa"/>
            <w:shd w:val="clear" w:color="auto" w:fill="auto"/>
          </w:tcPr>
          <w:p w14:paraId="4EE727A1" w14:textId="77777777" w:rsidR="00F473A2" w:rsidRPr="00F473A2" w:rsidRDefault="00F473A2" w:rsidP="00F473A2">
            <w:pPr>
              <w:rPr>
                <w:b/>
                <w:sz w:val="22"/>
                <w:szCs w:val="22"/>
              </w:rPr>
            </w:pPr>
          </w:p>
        </w:tc>
      </w:tr>
      <w:tr w:rsidR="00F473A2" w14:paraId="330CFC53" w14:textId="77777777" w:rsidTr="00F473A2">
        <w:tc>
          <w:tcPr>
            <w:tcW w:w="4428" w:type="dxa"/>
            <w:shd w:val="clear" w:color="auto" w:fill="auto"/>
          </w:tcPr>
          <w:p w14:paraId="2943154F" w14:textId="77777777" w:rsidR="00F473A2" w:rsidRPr="00F473A2" w:rsidRDefault="00F473A2" w:rsidP="00F473A2">
            <w:pPr>
              <w:rPr>
                <w:b/>
                <w:sz w:val="22"/>
                <w:szCs w:val="22"/>
              </w:rPr>
            </w:pPr>
          </w:p>
        </w:tc>
        <w:tc>
          <w:tcPr>
            <w:tcW w:w="4428" w:type="dxa"/>
            <w:shd w:val="clear" w:color="auto" w:fill="auto"/>
          </w:tcPr>
          <w:p w14:paraId="0D95488D" w14:textId="77777777" w:rsidR="00F473A2" w:rsidRPr="00F473A2" w:rsidRDefault="00F473A2" w:rsidP="00F473A2">
            <w:pPr>
              <w:rPr>
                <w:b/>
                <w:sz w:val="22"/>
                <w:szCs w:val="22"/>
              </w:rPr>
            </w:pPr>
          </w:p>
        </w:tc>
      </w:tr>
      <w:tr w:rsidR="00F473A2" w14:paraId="15E57216" w14:textId="77777777" w:rsidTr="00F473A2">
        <w:tc>
          <w:tcPr>
            <w:tcW w:w="4428" w:type="dxa"/>
            <w:shd w:val="clear" w:color="auto" w:fill="auto"/>
          </w:tcPr>
          <w:p w14:paraId="1438D159" w14:textId="77777777" w:rsidR="00F473A2" w:rsidRPr="00F473A2" w:rsidRDefault="00F473A2" w:rsidP="00F473A2">
            <w:pPr>
              <w:rPr>
                <w:b/>
                <w:sz w:val="22"/>
                <w:szCs w:val="22"/>
              </w:rPr>
            </w:pPr>
          </w:p>
        </w:tc>
        <w:tc>
          <w:tcPr>
            <w:tcW w:w="4428" w:type="dxa"/>
            <w:shd w:val="clear" w:color="auto" w:fill="auto"/>
          </w:tcPr>
          <w:p w14:paraId="62C40AF6" w14:textId="77777777" w:rsidR="00F473A2" w:rsidRPr="00F473A2" w:rsidRDefault="00F473A2" w:rsidP="00F473A2">
            <w:pPr>
              <w:rPr>
                <w:b/>
                <w:sz w:val="22"/>
                <w:szCs w:val="22"/>
              </w:rPr>
            </w:pPr>
          </w:p>
        </w:tc>
      </w:tr>
      <w:tr w:rsidR="00F473A2" w14:paraId="3B0064F4" w14:textId="77777777" w:rsidTr="00F473A2">
        <w:tc>
          <w:tcPr>
            <w:tcW w:w="4428" w:type="dxa"/>
            <w:shd w:val="clear" w:color="auto" w:fill="auto"/>
          </w:tcPr>
          <w:p w14:paraId="1E566CFE" w14:textId="77777777" w:rsidR="00F473A2" w:rsidRPr="00F473A2" w:rsidRDefault="00F473A2" w:rsidP="00F473A2">
            <w:pPr>
              <w:rPr>
                <w:b/>
                <w:sz w:val="22"/>
                <w:szCs w:val="22"/>
              </w:rPr>
            </w:pPr>
          </w:p>
        </w:tc>
        <w:tc>
          <w:tcPr>
            <w:tcW w:w="4428" w:type="dxa"/>
            <w:shd w:val="clear" w:color="auto" w:fill="auto"/>
          </w:tcPr>
          <w:p w14:paraId="74A00C2F" w14:textId="77777777" w:rsidR="00F473A2" w:rsidRPr="00F473A2" w:rsidRDefault="00F473A2" w:rsidP="00F473A2">
            <w:pPr>
              <w:rPr>
                <w:b/>
                <w:sz w:val="22"/>
                <w:szCs w:val="22"/>
              </w:rPr>
            </w:pPr>
          </w:p>
        </w:tc>
      </w:tr>
      <w:tr w:rsidR="00F473A2" w14:paraId="5B2601B3" w14:textId="77777777" w:rsidTr="00F473A2">
        <w:tc>
          <w:tcPr>
            <w:tcW w:w="4428" w:type="dxa"/>
            <w:shd w:val="clear" w:color="auto" w:fill="auto"/>
          </w:tcPr>
          <w:p w14:paraId="192DC47A" w14:textId="77777777" w:rsidR="00F473A2" w:rsidRPr="00F473A2" w:rsidRDefault="00F473A2" w:rsidP="00F473A2">
            <w:pPr>
              <w:rPr>
                <w:b/>
                <w:sz w:val="22"/>
                <w:szCs w:val="22"/>
              </w:rPr>
            </w:pPr>
          </w:p>
        </w:tc>
        <w:tc>
          <w:tcPr>
            <w:tcW w:w="4428" w:type="dxa"/>
            <w:shd w:val="clear" w:color="auto" w:fill="auto"/>
          </w:tcPr>
          <w:p w14:paraId="0BD73C03" w14:textId="77777777" w:rsidR="00F473A2" w:rsidRPr="00F473A2" w:rsidRDefault="00F473A2" w:rsidP="00F473A2">
            <w:pPr>
              <w:rPr>
                <w:b/>
                <w:sz w:val="22"/>
                <w:szCs w:val="22"/>
              </w:rPr>
            </w:pPr>
          </w:p>
        </w:tc>
      </w:tr>
    </w:tbl>
    <w:p w14:paraId="5C1C1C39" w14:textId="77777777" w:rsidR="00F473A2" w:rsidRDefault="00F473A2" w:rsidP="00F473A2">
      <w:pPr>
        <w:pStyle w:val="Heading1"/>
      </w:pPr>
      <w:bookmarkStart w:id="40" w:name="_Toc253162334"/>
      <w:r>
        <w:lastRenderedPageBreak/>
        <w:t>Appendix C</w:t>
      </w:r>
      <w:bookmarkEnd w:id="40"/>
    </w:p>
    <w:p w14:paraId="3D739BA3" w14:textId="77777777" w:rsidR="00F473A2" w:rsidRDefault="00F473A2" w:rsidP="00F473A2"/>
    <w:tbl>
      <w:tblPr>
        <w:tblpPr w:leftFromText="180" w:rightFromText="180" w:vertAnchor="page" w:horzAnchor="page" w:tblpX="1729" w:tblpY="3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2885"/>
        <w:gridCol w:w="1800"/>
        <w:gridCol w:w="3150"/>
      </w:tblGrid>
      <w:tr w:rsidR="00F473A2" w:rsidRPr="000509F4" w14:paraId="624BDCA5" w14:textId="77777777" w:rsidTr="00F473A2">
        <w:tc>
          <w:tcPr>
            <w:tcW w:w="1003" w:type="dxa"/>
            <w:shd w:val="clear" w:color="auto" w:fill="auto"/>
          </w:tcPr>
          <w:p w14:paraId="17268965" w14:textId="77777777" w:rsidR="00F473A2" w:rsidRPr="00D96E6B" w:rsidRDefault="00F473A2" w:rsidP="00F473A2">
            <w:pPr>
              <w:rPr>
                <w:b/>
              </w:rPr>
            </w:pPr>
            <w:proofErr w:type="spellStart"/>
            <w:r w:rsidRPr="00D96E6B">
              <w:rPr>
                <w:b/>
              </w:rPr>
              <w:t>Req</w:t>
            </w:r>
            <w:proofErr w:type="spellEnd"/>
            <w:r w:rsidRPr="00D96E6B">
              <w:rPr>
                <w:b/>
              </w:rPr>
              <w:t xml:space="preserve"> #</w:t>
            </w:r>
          </w:p>
          <w:p w14:paraId="3C719E9D" w14:textId="77777777" w:rsidR="00F473A2" w:rsidRPr="00D96E6B" w:rsidRDefault="00F473A2" w:rsidP="00F473A2">
            <w:pPr>
              <w:rPr>
                <w:b/>
              </w:rPr>
            </w:pPr>
          </w:p>
        </w:tc>
        <w:tc>
          <w:tcPr>
            <w:tcW w:w="2885" w:type="dxa"/>
            <w:shd w:val="clear" w:color="auto" w:fill="auto"/>
          </w:tcPr>
          <w:p w14:paraId="6DDECC57" w14:textId="77777777" w:rsidR="00F473A2" w:rsidRPr="00D96E6B" w:rsidRDefault="00F473A2" w:rsidP="00F473A2">
            <w:pPr>
              <w:rPr>
                <w:b/>
              </w:rPr>
            </w:pPr>
            <w:r w:rsidRPr="00D96E6B">
              <w:rPr>
                <w:b/>
              </w:rPr>
              <w:t>Requirement</w:t>
            </w:r>
          </w:p>
        </w:tc>
        <w:tc>
          <w:tcPr>
            <w:tcW w:w="1800" w:type="dxa"/>
            <w:shd w:val="clear" w:color="auto" w:fill="auto"/>
          </w:tcPr>
          <w:p w14:paraId="1752279C" w14:textId="77777777" w:rsidR="00F473A2" w:rsidRPr="00D96E6B" w:rsidRDefault="00F473A2" w:rsidP="00F473A2">
            <w:pPr>
              <w:rPr>
                <w:b/>
              </w:rPr>
            </w:pPr>
            <w:r w:rsidRPr="00D96E6B">
              <w:rPr>
                <w:b/>
              </w:rPr>
              <w:t>Tested</w:t>
            </w:r>
          </w:p>
        </w:tc>
        <w:tc>
          <w:tcPr>
            <w:tcW w:w="3150" w:type="dxa"/>
            <w:shd w:val="clear" w:color="auto" w:fill="auto"/>
          </w:tcPr>
          <w:p w14:paraId="45C644D8" w14:textId="77777777" w:rsidR="00F473A2" w:rsidRPr="00D96E6B" w:rsidRDefault="00F473A2" w:rsidP="00F473A2">
            <w:pPr>
              <w:rPr>
                <w:b/>
              </w:rPr>
            </w:pPr>
            <w:r w:rsidRPr="00D96E6B">
              <w:rPr>
                <w:b/>
              </w:rPr>
              <w:t>Test Case</w:t>
            </w:r>
          </w:p>
        </w:tc>
      </w:tr>
      <w:tr w:rsidR="00F473A2" w:rsidRPr="000509F4" w14:paraId="30651EB2" w14:textId="77777777" w:rsidTr="00F473A2">
        <w:tc>
          <w:tcPr>
            <w:tcW w:w="1003" w:type="dxa"/>
            <w:shd w:val="clear" w:color="auto" w:fill="auto"/>
          </w:tcPr>
          <w:p w14:paraId="135C9F67" w14:textId="77777777" w:rsidR="00F473A2" w:rsidRPr="000509F4" w:rsidRDefault="00F473A2" w:rsidP="00F473A2"/>
        </w:tc>
        <w:tc>
          <w:tcPr>
            <w:tcW w:w="2885" w:type="dxa"/>
            <w:shd w:val="clear" w:color="auto" w:fill="auto"/>
          </w:tcPr>
          <w:p w14:paraId="635BF6C0" w14:textId="77777777" w:rsidR="00F473A2" w:rsidRPr="000509F4" w:rsidRDefault="00F473A2" w:rsidP="00F473A2"/>
        </w:tc>
        <w:tc>
          <w:tcPr>
            <w:tcW w:w="1800" w:type="dxa"/>
            <w:shd w:val="clear" w:color="auto" w:fill="auto"/>
          </w:tcPr>
          <w:p w14:paraId="5A1616C3" w14:textId="77777777" w:rsidR="00F473A2" w:rsidRPr="000509F4" w:rsidRDefault="00F473A2" w:rsidP="00F473A2"/>
        </w:tc>
        <w:tc>
          <w:tcPr>
            <w:tcW w:w="3150" w:type="dxa"/>
            <w:shd w:val="clear" w:color="auto" w:fill="auto"/>
          </w:tcPr>
          <w:p w14:paraId="1C743014" w14:textId="77777777" w:rsidR="00F473A2" w:rsidRPr="000509F4" w:rsidRDefault="00F473A2" w:rsidP="00F473A2"/>
        </w:tc>
      </w:tr>
      <w:tr w:rsidR="00F473A2" w:rsidRPr="000509F4" w14:paraId="061289F6" w14:textId="77777777" w:rsidTr="00F473A2">
        <w:tc>
          <w:tcPr>
            <w:tcW w:w="1003" w:type="dxa"/>
            <w:shd w:val="clear" w:color="auto" w:fill="auto"/>
          </w:tcPr>
          <w:p w14:paraId="32576BAE" w14:textId="77777777" w:rsidR="00F473A2" w:rsidRPr="000509F4" w:rsidRDefault="00F473A2" w:rsidP="00F473A2"/>
        </w:tc>
        <w:tc>
          <w:tcPr>
            <w:tcW w:w="2885" w:type="dxa"/>
            <w:shd w:val="clear" w:color="auto" w:fill="auto"/>
          </w:tcPr>
          <w:p w14:paraId="5ECAC3F5" w14:textId="77777777" w:rsidR="00F473A2" w:rsidRPr="000509F4" w:rsidRDefault="00F473A2" w:rsidP="00F473A2"/>
        </w:tc>
        <w:tc>
          <w:tcPr>
            <w:tcW w:w="1800" w:type="dxa"/>
            <w:shd w:val="clear" w:color="auto" w:fill="auto"/>
          </w:tcPr>
          <w:p w14:paraId="23CC6E5D" w14:textId="77777777" w:rsidR="00F473A2" w:rsidRPr="000509F4" w:rsidRDefault="00F473A2" w:rsidP="00F473A2"/>
        </w:tc>
        <w:tc>
          <w:tcPr>
            <w:tcW w:w="3150" w:type="dxa"/>
            <w:shd w:val="clear" w:color="auto" w:fill="auto"/>
          </w:tcPr>
          <w:p w14:paraId="74B2AFE3" w14:textId="77777777" w:rsidR="00F473A2" w:rsidRPr="000509F4" w:rsidRDefault="00F473A2" w:rsidP="00F473A2"/>
        </w:tc>
      </w:tr>
      <w:tr w:rsidR="00F473A2" w:rsidRPr="000509F4" w14:paraId="6416FE4E" w14:textId="77777777" w:rsidTr="00F473A2">
        <w:tc>
          <w:tcPr>
            <w:tcW w:w="1003" w:type="dxa"/>
            <w:shd w:val="clear" w:color="auto" w:fill="auto"/>
          </w:tcPr>
          <w:p w14:paraId="10434476" w14:textId="77777777" w:rsidR="00F473A2" w:rsidRPr="000509F4" w:rsidRDefault="00F473A2" w:rsidP="00F473A2"/>
        </w:tc>
        <w:tc>
          <w:tcPr>
            <w:tcW w:w="2885" w:type="dxa"/>
            <w:shd w:val="clear" w:color="auto" w:fill="auto"/>
          </w:tcPr>
          <w:p w14:paraId="7FA62F24" w14:textId="77777777" w:rsidR="00F473A2" w:rsidRPr="000509F4" w:rsidRDefault="00F473A2" w:rsidP="00F473A2"/>
        </w:tc>
        <w:tc>
          <w:tcPr>
            <w:tcW w:w="1800" w:type="dxa"/>
            <w:shd w:val="clear" w:color="auto" w:fill="auto"/>
          </w:tcPr>
          <w:p w14:paraId="256B74D6" w14:textId="77777777" w:rsidR="00F473A2" w:rsidRPr="000509F4" w:rsidRDefault="00F473A2" w:rsidP="00F473A2"/>
        </w:tc>
        <w:tc>
          <w:tcPr>
            <w:tcW w:w="3150" w:type="dxa"/>
            <w:shd w:val="clear" w:color="auto" w:fill="auto"/>
          </w:tcPr>
          <w:p w14:paraId="266DF9DB" w14:textId="77777777" w:rsidR="00F473A2" w:rsidRPr="000509F4" w:rsidRDefault="00F473A2" w:rsidP="00F473A2"/>
        </w:tc>
      </w:tr>
      <w:tr w:rsidR="00F473A2" w:rsidRPr="000509F4" w14:paraId="4022F101" w14:textId="77777777" w:rsidTr="00F473A2">
        <w:tc>
          <w:tcPr>
            <w:tcW w:w="1003" w:type="dxa"/>
            <w:shd w:val="clear" w:color="auto" w:fill="auto"/>
          </w:tcPr>
          <w:p w14:paraId="6126D591" w14:textId="77777777" w:rsidR="00F473A2" w:rsidRPr="000509F4" w:rsidRDefault="00F473A2" w:rsidP="00F473A2"/>
        </w:tc>
        <w:tc>
          <w:tcPr>
            <w:tcW w:w="2885" w:type="dxa"/>
            <w:shd w:val="clear" w:color="auto" w:fill="auto"/>
          </w:tcPr>
          <w:p w14:paraId="29DC16B6" w14:textId="77777777" w:rsidR="00F473A2" w:rsidRPr="000509F4" w:rsidRDefault="00F473A2" w:rsidP="00F473A2"/>
        </w:tc>
        <w:tc>
          <w:tcPr>
            <w:tcW w:w="1800" w:type="dxa"/>
            <w:shd w:val="clear" w:color="auto" w:fill="auto"/>
          </w:tcPr>
          <w:p w14:paraId="7B600155" w14:textId="77777777" w:rsidR="00F473A2" w:rsidRPr="000509F4" w:rsidRDefault="00F473A2" w:rsidP="00F473A2"/>
        </w:tc>
        <w:tc>
          <w:tcPr>
            <w:tcW w:w="3150" w:type="dxa"/>
            <w:shd w:val="clear" w:color="auto" w:fill="auto"/>
          </w:tcPr>
          <w:p w14:paraId="2D200314" w14:textId="77777777" w:rsidR="00F473A2" w:rsidRPr="000509F4" w:rsidRDefault="00F473A2" w:rsidP="00F473A2"/>
        </w:tc>
      </w:tr>
      <w:tr w:rsidR="00F473A2" w:rsidRPr="000509F4" w14:paraId="582D34E0" w14:textId="77777777" w:rsidTr="00F473A2">
        <w:tc>
          <w:tcPr>
            <w:tcW w:w="1003" w:type="dxa"/>
            <w:shd w:val="clear" w:color="auto" w:fill="auto"/>
          </w:tcPr>
          <w:p w14:paraId="17848BEE" w14:textId="77777777" w:rsidR="00F473A2" w:rsidRPr="000509F4" w:rsidRDefault="00F473A2" w:rsidP="00F473A2"/>
        </w:tc>
        <w:tc>
          <w:tcPr>
            <w:tcW w:w="2885" w:type="dxa"/>
            <w:shd w:val="clear" w:color="auto" w:fill="auto"/>
          </w:tcPr>
          <w:p w14:paraId="52F8F7C3" w14:textId="77777777" w:rsidR="00F473A2" w:rsidRPr="000509F4" w:rsidRDefault="00F473A2" w:rsidP="00F473A2"/>
        </w:tc>
        <w:tc>
          <w:tcPr>
            <w:tcW w:w="1800" w:type="dxa"/>
            <w:shd w:val="clear" w:color="auto" w:fill="auto"/>
          </w:tcPr>
          <w:p w14:paraId="3445C690" w14:textId="77777777" w:rsidR="00F473A2" w:rsidRPr="000509F4" w:rsidRDefault="00F473A2" w:rsidP="00F473A2"/>
        </w:tc>
        <w:tc>
          <w:tcPr>
            <w:tcW w:w="3150" w:type="dxa"/>
            <w:shd w:val="clear" w:color="auto" w:fill="auto"/>
          </w:tcPr>
          <w:p w14:paraId="73DF4A2A" w14:textId="77777777" w:rsidR="00F473A2" w:rsidRPr="000509F4" w:rsidRDefault="00F473A2" w:rsidP="00F473A2"/>
        </w:tc>
      </w:tr>
      <w:tr w:rsidR="00F473A2" w:rsidRPr="000509F4" w14:paraId="159341BA" w14:textId="77777777" w:rsidTr="00F473A2">
        <w:tc>
          <w:tcPr>
            <w:tcW w:w="1003" w:type="dxa"/>
            <w:shd w:val="clear" w:color="auto" w:fill="auto"/>
          </w:tcPr>
          <w:p w14:paraId="59526CE2" w14:textId="77777777" w:rsidR="00F473A2" w:rsidRPr="000509F4" w:rsidRDefault="00F473A2" w:rsidP="00F473A2"/>
        </w:tc>
        <w:tc>
          <w:tcPr>
            <w:tcW w:w="2885" w:type="dxa"/>
            <w:shd w:val="clear" w:color="auto" w:fill="auto"/>
          </w:tcPr>
          <w:p w14:paraId="4A280F70" w14:textId="77777777" w:rsidR="00F473A2" w:rsidRPr="000509F4" w:rsidRDefault="00F473A2" w:rsidP="00F473A2"/>
        </w:tc>
        <w:tc>
          <w:tcPr>
            <w:tcW w:w="1800" w:type="dxa"/>
            <w:shd w:val="clear" w:color="auto" w:fill="auto"/>
          </w:tcPr>
          <w:p w14:paraId="7DE526C2" w14:textId="77777777" w:rsidR="00F473A2" w:rsidRPr="000509F4" w:rsidRDefault="00F473A2" w:rsidP="00F473A2"/>
        </w:tc>
        <w:tc>
          <w:tcPr>
            <w:tcW w:w="3150" w:type="dxa"/>
            <w:shd w:val="clear" w:color="auto" w:fill="auto"/>
          </w:tcPr>
          <w:p w14:paraId="5B0CCFF8" w14:textId="77777777" w:rsidR="00F473A2" w:rsidRPr="000509F4" w:rsidRDefault="00F473A2" w:rsidP="00F473A2"/>
        </w:tc>
      </w:tr>
      <w:tr w:rsidR="00F473A2" w:rsidRPr="000509F4" w14:paraId="31F4F6CC" w14:textId="77777777" w:rsidTr="00F473A2">
        <w:tc>
          <w:tcPr>
            <w:tcW w:w="1003" w:type="dxa"/>
            <w:shd w:val="clear" w:color="auto" w:fill="auto"/>
          </w:tcPr>
          <w:p w14:paraId="4D4D2DDF" w14:textId="77777777" w:rsidR="00F473A2" w:rsidRPr="000509F4" w:rsidRDefault="00F473A2" w:rsidP="00F473A2"/>
        </w:tc>
        <w:tc>
          <w:tcPr>
            <w:tcW w:w="2885" w:type="dxa"/>
            <w:shd w:val="clear" w:color="auto" w:fill="auto"/>
          </w:tcPr>
          <w:p w14:paraId="24E5B1C9" w14:textId="77777777" w:rsidR="00F473A2" w:rsidRPr="000509F4" w:rsidRDefault="00F473A2" w:rsidP="00F473A2"/>
        </w:tc>
        <w:tc>
          <w:tcPr>
            <w:tcW w:w="1800" w:type="dxa"/>
            <w:shd w:val="clear" w:color="auto" w:fill="auto"/>
          </w:tcPr>
          <w:p w14:paraId="1AE22378" w14:textId="77777777" w:rsidR="00F473A2" w:rsidRPr="000509F4" w:rsidRDefault="00F473A2" w:rsidP="00F473A2"/>
        </w:tc>
        <w:tc>
          <w:tcPr>
            <w:tcW w:w="3150" w:type="dxa"/>
            <w:shd w:val="clear" w:color="auto" w:fill="auto"/>
          </w:tcPr>
          <w:p w14:paraId="707775F4" w14:textId="77777777" w:rsidR="00F473A2" w:rsidRPr="000509F4" w:rsidRDefault="00F473A2" w:rsidP="00F473A2"/>
        </w:tc>
      </w:tr>
      <w:tr w:rsidR="00F473A2" w:rsidRPr="000509F4" w14:paraId="04356F7E" w14:textId="77777777" w:rsidTr="00F473A2">
        <w:tc>
          <w:tcPr>
            <w:tcW w:w="1003" w:type="dxa"/>
            <w:shd w:val="clear" w:color="auto" w:fill="auto"/>
          </w:tcPr>
          <w:p w14:paraId="1DACABFB" w14:textId="77777777" w:rsidR="00F473A2" w:rsidRPr="000509F4" w:rsidRDefault="00F473A2" w:rsidP="00F473A2"/>
        </w:tc>
        <w:tc>
          <w:tcPr>
            <w:tcW w:w="2885" w:type="dxa"/>
            <w:shd w:val="clear" w:color="auto" w:fill="auto"/>
          </w:tcPr>
          <w:p w14:paraId="044E74AF" w14:textId="77777777" w:rsidR="00F473A2" w:rsidRPr="000509F4" w:rsidRDefault="00F473A2" w:rsidP="00F473A2"/>
        </w:tc>
        <w:tc>
          <w:tcPr>
            <w:tcW w:w="1800" w:type="dxa"/>
            <w:shd w:val="clear" w:color="auto" w:fill="auto"/>
          </w:tcPr>
          <w:p w14:paraId="50DF0F67" w14:textId="77777777" w:rsidR="00F473A2" w:rsidRPr="000509F4" w:rsidRDefault="00F473A2" w:rsidP="00F473A2"/>
        </w:tc>
        <w:tc>
          <w:tcPr>
            <w:tcW w:w="3150" w:type="dxa"/>
            <w:shd w:val="clear" w:color="auto" w:fill="auto"/>
          </w:tcPr>
          <w:p w14:paraId="185EB43E" w14:textId="77777777" w:rsidR="00F473A2" w:rsidRPr="000509F4" w:rsidRDefault="00F473A2" w:rsidP="00F473A2"/>
        </w:tc>
      </w:tr>
      <w:tr w:rsidR="00F473A2" w:rsidRPr="000509F4" w14:paraId="7AA6BA29" w14:textId="77777777" w:rsidTr="00F473A2">
        <w:tc>
          <w:tcPr>
            <w:tcW w:w="1003" w:type="dxa"/>
            <w:shd w:val="clear" w:color="auto" w:fill="auto"/>
          </w:tcPr>
          <w:p w14:paraId="1102D465" w14:textId="77777777" w:rsidR="00F473A2" w:rsidRPr="000509F4" w:rsidRDefault="00F473A2" w:rsidP="00F473A2"/>
        </w:tc>
        <w:tc>
          <w:tcPr>
            <w:tcW w:w="2885" w:type="dxa"/>
            <w:shd w:val="clear" w:color="auto" w:fill="auto"/>
          </w:tcPr>
          <w:p w14:paraId="349AF332" w14:textId="77777777" w:rsidR="00F473A2" w:rsidRPr="000509F4" w:rsidRDefault="00F473A2" w:rsidP="00F473A2"/>
        </w:tc>
        <w:tc>
          <w:tcPr>
            <w:tcW w:w="1800" w:type="dxa"/>
            <w:shd w:val="clear" w:color="auto" w:fill="auto"/>
          </w:tcPr>
          <w:p w14:paraId="37708A19" w14:textId="77777777" w:rsidR="00F473A2" w:rsidRPr="000509F4" w:rsidRDefault="00F473A2" w:rsidP="00F473A2"/>
        </w:tc>
        <w:tc>
          <w:tcPr>
            <w:tcW w:w="3150" w:type="dxa"/>
            <w:shd w:val="clear" w:color="auto" w:fill="auto"/>
          </w:tcPr>
          <w:p w14:paraId="736EBF1D" w14:textId="77777777" w:rsidR="00F473A2" w:rsidRPr="000509F4" w:rsidRDefault="00F473A2" w:rsidP="00F473A2"/>
        </w:tc>
      </w:tr>
      <w:tr w:rsidR="00F473A2" w:rsidRPr="000509F4" w14:paraId="133CD0A1" w14:textId="77777777" w:rsidTr="00F473A2">
        <w:tc>
          <w:tcPr>
            <w:tcW w:w="1003" w:type="dxa"/>
            <w:shd w:val="clear" w:color="auto" w:fill="auto"/>
          </w:tcPr>
          <w:p w14:paraId="6940B632" w14:textId="77777777" w:rsidR="00F473A2" w:rsidRPr="000509F4" w:rsidRDefault="00F473A2" w:rsidP="00F473A2"/>
        </w:tc>
        <w:tc>
          <w:tcPr>
            <w:tcW w:w="2885" w:type="dxa"/>
            <w:shd w:val="clear" w:color="auto" w:fill="auto"/>
          </w:tcPr>
          <w:p w14:paraId="729A8D61" w14:textId="77777777" w:rsidR="00F473A2" w:rsidRPr="000509F4" w:rsidRDefault="00F473A2" w:rsidP="00F473A2"/>
        </w:tc>
        <w:tc>
          <w:tcPr>
            <w:tcW w:w="1800" w:type="dxa"/>
            <w:shd w:val="clear" w:color="auto" w:fill="auto"/>
          </w:tcPr>
          <w:p w14:paraId="2E2EADB0" w14:textId="77777777" w:rsidR="00F473A2" w:rsidRPr="000509F4" w:rsidRDefault="00F473A2" w:rsidP="00F473A2"/>
        </w:tc>
        <w:tc>
          <w:tcPr>
            <w:tcW w:w="3150" w:type="dxa"/>
            <w:shd w:val="clear" w:color="auto" w:fill="auto"/>
          </w:tcPr>
          <w:p w14:paraId="4FC9FEB2" w14:textId="77777777" w:rsidR="00F473A2" w:rsidRPr="000509F4" w:rsidRDefault="00F473A2" w:rsidP="00F473A2"/>
        </w:tc>
      </w:tr>
      <w:tr w:rsidR="00F473A2" w:rsidRPr="000509F4" w14:paraId="217A6449" w14:textId="77777777" w:rsidTr="00F473A2">
        <w:tc>
          <w:tcPr>
            <w:tcW w:w="1003" w:type="dxa"/>
            <w:shd w:val="clear" w:color="auto" w:fill="auto"/>
          </w:tcPr>
          <w:p w14:paraId="1F1C5B6D" w14:textId="77777777" w:rsidR="00F473A2" w:rsidRPr="000509F4" w:rsidRDefault="00F473A2" w:rsidP="00F473A2"/>
        </w:tc>
        <w:tc>
          <w:tcPr>
            <w:tcW w:w="2885" w:type="dxa"/>
            <w:shd w:val="clear" w:color="auto" w:fill="auto"/>
          </w:tcPr>
          <w:p w14:paraId="1DEC1B26" w14:textId="77777777" w:rsidR="00F473A2" w:rsidRPr="000509F4" w:rsidRDefault="00F473A2" w:rsidP="00F473A2"/>
        </w:tc>
        <w:tc>
          <w:tcPr>
            <w:tcW w:w="1800" w:type="dxa"/>
            <w:shd w:val="clear" w:color="auto" w:fill="auto"/>
          </w:tcPr>
          <w:p w14:paraId="05DA3D47" w14:textId="77777777" w:rsidR="00F473A2" w:rsidRPr="000509F4" w:rsidRDefault="00F473A2" w:rsidP="00F473A2"/>
        </w:tc>
        <w:tc>
          <w:tcPr>
            <w:tcW w:w="3150" w:type="dxa"/>
            <w:shd w:val="clear" w:color="auto" w:fill="auto"/>
          </w:tcPr>
          <w:p w14:paraId="206D7050" w14:textId="77777777" w:rsidR="00F473A2" w:rsidRPr="000509F4" w:rsidRDefault="00F473A2" w:rsidP="00F473A2"/>
        </w:tc>
      </w:tr>
      <w:tr w:rsidR="00F473A2" w:rsidRPr="000509F4" w14:paraId="749827F9" w14:textId="77777777" w:rsidTr="00F473A2">
        <w:tc>
          <w:tcPr>
            <w:tcW w:w="1003" w:type="dxa"/>
            <w:shd w:val="clear" w:color="auto" w:fill="auto"/>
          </w:tcPr>
          <w:p w14:paraId="6F661956" w14:textId="77777777" w:rsidR="00F473A2" w:rsidRPr="000509F4" w:rsidRDefault="00F473A2" w:rsidP="00F473A2"/>
        </w:tc>
        <w:tc>
          <w:tcPr>
            <w:tcW w:w="2885" w:type="dxa"/>
            <w:shd w:val="clear" w:color="auto" w:fill="auto"/>
          </w:tcPr>
          <w:p w14:paraId="3AE6E9C2" w14:textId="77777777" w:rsidR="00F473A2" w:rsidRPr="000509F4" w:rsidRDefault="00F473A2" w:rsidP="00F473A2"/>
        </w:tc>
        <w:tc>
          <w:tcPr>
            <w:tcW w:w="1800" w:type="dxa"/>
            <w:shd w:val="clear" w:color="auto" w:fill="auto"/>
          </w:tcPr>
          <w:p w14:paraId="47A29882" w14:textId="77777777" w:rsidR="00F473A2" w:rsidRPr="000509F4" w:rsidRDefault="00F473A2" w:rsidP="00F473A2"/>
        </w:tc>
        <w:tc>
          <w:tcPr>
            <w:tcW w:w="3150" w:type="dxa"/>
            <w:shd w:val="clear" w:color="auto" w:fill="auto"/>
          </w:tcPr>
          <w:p w14:paraId="43C195AF" w14:textId="77777777" w:rsidR="00F473A2" w:rsidRPr="000509F4" w:rsidRDefault="00F473A2" w:rsidP="00F473A2"/>
        </w:tc>
      </w:tr>
      <w:tr w:rsidR="00F473A2" w:rsidRPr="000509F4" w14:paraId="2C84B069" w14:textId="77777777" w:rsidTr="00F473A2">
        <w:tc>
          <w:tcPr>
            <w:tcW w:w="1003" w:type="dxa"/>
            <w:shd w:val="clear" w:color="auto" w:fill="auto"/>
          </w:tcPr>
          <w:p w14:paraId="0C426DA7" w14:textId="77777777" w:rsidR="00F473A2" w:rsidRPr="000509F4" w:rsidRDefault="00F473A2" w:rsidP="00F473A2"/>
        </w:tc>
        <w:tc>
          <w:tcPr>
            <w:tcW w:w="2885" w:type="dxa"/>
            <w:shd w:val="clear" w:color="auto" w:fill="auto"/>
          </w:tcPr>
          <w:p w14:paraId="6B754C3F" w14:textId="77777777" w:rsidR="00F473A2" w:rsidRPr="000509F4" w:rsidRDefault="00F473A2" w:rsidP="00F473A2"/>
        </w:tc>
        <w:tc>
          <w:tcPr>
            <w:tcW w:w="1800" w:type="dxa"/>
            <w:shd w:val="clear" w:color="auto" w:fill="auto"/>
          </w:tcPr>
          <w:p w14:paraId="0DFB1004" w14:textId="77777777" w:rsidR="00F473A2" w:rsidRPr="000509F4" w:rsidRDefault="00F473A2" w:rsidP="00F473A2"/>
        </w:tc>
        <w:tc>
          <w:tcPr>
            <w:tcW w:w="3150" w:type="dxa"/>
            <w:shd w:val="clear" w:color="auto" w:fill="auto"/>
          </w:tcPr>
          <w:p w14:paraId="73A21821" w14:textId="77777777" w:rsidR="00F473A2" w:rsidRPr="000509F4" w:rsidRDefault="00F473A2" w:rsidP="00F473A2"/>
        </w:tc>
      </w:tr>
      <w:tr w:rsidR="00F473A2" w:rsidRPr="000509F4" w14:paraId="027093FF" w14:textId="77777777" w:rsidTr="00F473A2">
        <w:tc>
          <w:tcPr>
            <w:tcW w:w="1003" w:type="dxa"/>
            <w:shd w:val="clear" w:color="auto" w:fill="auto"/>
          </w:tcPr>
          <w:p w14:paraId="797080E3" w14:textId="77777777" w:rsidR="00F473A2" w:rsidRPr="000509F4" w:rsidRDefault="00F473A2" w:rsidP="00F473A2"/>
        </w:tc>
        <w:tc>
          <w:tcPr>
            <w:tcW w:w="2885" w:type="dxa"/>
            <w:shd w:val="clear" w:color="auto" w:fill="auto"/>
          </w:tcPr>
          <w:p w14:paraId="6C0D6F03" w14:textId="77777777" w:rsidR="00F473A2" w:rsidRPr="000509F4" w:rsidRDefault="00F473A2" w:rsidP="00F473A2"/>
        </w:tc>
        <w:tc>
          <w:tcPr>
            <w:tcW w:w="1800" w:type="dxa"/>
            <w:shd w:val="clear" w:color="auto" w:fill="auto"/>
          </w:tcPr>
          <w:p w14:paraId="5A68AB51" w14:textId="77777777" w:rsidR="00F473A2" w:rsidRPr="000509F4" w:rsidRDefault="00F473A2" w:rsidP="00F473A2"/>
        </w:tc>
        <w:tc>
          <w:tcPr>
            <w:tcW w:w="3150" w:type="dxa"/>
            <w:shd w:val="clear" w:color="auto" w:fill="auto"/>
          </w:tcPr>
          <w:p w14:paraId="7C812B8C" w14:textId="77777777" w:rsidR="00F473A2" w:rsidRPr="000509F4" w:rsidRDefault="00F473A2" w:rsidP="00F473A2"/>
        </w:tc>
      </w:tr>
      <w:tr w:rsidR="00F473A2" w:rsidRPr="000509F4" w14:paraId="7AF5D590" w14:textId="77777777" w:rsidTr="00F473A2">
        <w:tc>
          <w:tcPr>
            <w:tcW w:w="1003" w:type="dxa"/>
            <w:shd w:val="clear" w:color="auto" w:fill="auto"/>
          </w:tcPr>
          <w:p w14:paraId="33EA541C" w14:textId="77777777" w:rsidR="00F473A2" w:rsidRPr="000509F4" w:rsidRDefault="00F473A2" w:rsidP="00F473A2"/>
        </w:tc>
        <w:tc>
          <w:tcPr>
            <w:tcW w:w="2885" w:type="dxa"/>
            <w:shd w:val="clear" w:color="auto" w:fill="auto"/>
          </w:tcPr>
          <w:p w14:paraId="3FA99209" w14:textId="77777777" w:rsidR="00F473A2" w:rsidRPr="000509F4" w:rsidRDefault="00F473A2" w:rsidP="00F473A2"/>
        </w:tc>
        <w:tc>
          <w:tcPr>
            <w:tcW w:w="1800" w:type="dxa"/>
            <w:shd w:val="clear" w:color="auto" w:fill="auto"/>
          </w:tcPr>
          <w:p w14:paraId="67544845" w14:textId="77777777" w:rsidR="00F473A2" w:rsidRPr="000509F4" w:rsidRDefault="00F473A2" w:rsidP="00F473A2"/>
        </w:tc>
        <w:tc>
          <w:tcPr>
            <w:tcW w:w="3150" w:type="dxa"/>
            <w:shd w:val="clear" w:color="auto" w:fill="auto"/>
          </w:tcPr>
          <w:p w14:paraId="27657993" w14:textId="77777777" w:rsidR="00F473A2" w:rsidRPr="000509F4" w:rsidRDefault="00F473A2" w:rsidP="00F473A2"/>
        </w:tc>
      </w:tr>
      <w:tr w:rsidR="00F473A2" w:rsidRPr="000509F4" w14:paraId="1020CA73" w14:textId="77777777" w:rsidTr="00F473A2">
        <w:tc>
          <w:tcPr>
            <w:tcW w:w="1003" w:type="dxa"/>
            <w:shd w:val="clear" w:color="auto" w:fill="auto"/>
          </w:tcPr>
          <w:p w14:paraId="440EFB5C" w14:textId="77777777" w:rsidR="00F473A2" w:rsidRPr="000509F4" w:rsidRDefault="00F473A2" w:rsidP="00F473A2"/>
        </w:tc>
        <w:tc>
          <w:tcPr>
            <w:tcW w:w="2885" w:type="dxa"/>
            <w:shd w:val="clear" w:color="auto" w:fill="auto"/>
          </w:tcPr>
          <w:p w14:paraId="0DCDD09E" w14:textId="77777777" w:rsidR="00F473A2" w:rsidRPr="000509F4" w:rsidRDefault="00F473A2" w:rsidP="00F473A2"/>
        </w:tc>
        <w:tc>
          <w:tcPr>
            <w:tcW w:w="1800" w:type="dxa"/>
            <w:shd w:val="clear" w:color="auto" w:fill="auto"/>
          </w:tcPr>
          <w:p w14:paraId="2BC8E8DC" w14:textId="77777777" w:rsidR="00F473A2" w:rsidRPr="000509F4" w:rsidRDefault="00F473A2" w:rsidP="00F473A2"/>
        </w:tc>
        <w:tc>
          <w:tcPr>
            <w:tcW w:w="3150" w:type="dxa"/>
            <w:shd w:val="clear" w:color="auto" w:fill="auto"/>
          </w:tcPr>
          <w:p w14:paraId="559A00E2" w14:textId="77777777" w:rsidR="00F473A2" w:rsidRPr="000509F4" w:rsidRDefault="00F473A2" w:rsidP="00F473A2"/>
        </w:tc>
      </w:tr>
    </w:tbl>
    <w:p w14:paraId="55036A47" w14:textId="77777777" w:rsidR="00F473A2" w:rsidRDefault="00F473A2" w:rsidP="00F473A2">
      <w:pPr>
        <w:rPr>
          <w:b/>
        </w:rPr>
      </w:pPr>
      <w:r>
        <w:rPr>
          <w:b/>
        </w:rPr>
        <w:t xml:space="preserve">Date: </w:t>
      </w:r>
    </w:p>
    <w:p w14:paraId="7F111116" w14:textId="77777777" w:rsidR="00F473A2" w:rsidRDefault="00F473A2" w:rsidP="00F473A2">
      <w:pPr>
        <w:rPr>
          <w:b/>
        </w:rPr>
      </w:pPr>
      <w:r>
        <w:rPr>
          <w:b/>
        </w:rPr>
        <w:t xml:space="preserve">Implementation Date: </w:t>
      </w:r>
    </w:p>
    <w:p w14:paraId="0417BB2B" w14:textId="4F66C0A6" w:rsidR="00F473A2" w:rsidRPr="006151C0" w:rsidRDefault="006151C0">
      <w:pPr>
        <w:rPr>
          <w:b/>
        </w:rPr>
      </w:pPr>
      <w:r>
        <w:rPr>
          <w:b/>
        </w:rPr>
        <w:t>Comments:</w:t>
      </w:r>
    </w:p>
    <w:p w14:paraId="1D741081" w14:textId="77777777" w:rsidR="00F473A2" w:rsidRDefault="00F473A2"/>
    <w:p w14:paraId="08A9DAF7" w14:textId="77777777" w:rsidR="00F473A2" w:rsidRDefault="00F473A2"/>
    <w:p w14:paraId="7741EEBF" w14:textId="77777777" w:rsidR="00F473A2" w:rsidRDefault="00F473A2"/>
    <w:p w14:paraId="1B22A1B1" w14:textId="77777777" w:rsidR="00E3104E" w:rsidRDefault="00E3104E"/>
    <w:p w14:paraId="37711E5B" w14:textId="77777777" w:rsidR="00D93C09" w:rsidRDefault="00D93C09"/>
    <w:p w14:paraId="09A66466" w14:textId="77777777" w:rsidR="00F84F03" w:rsidRPr="00634505" w:rsidRDefault="00D93C09">
      <w:r w:rsidRPr="00F61301">
        <w:rPr>
          <w:rFonts w:ascii="Webdings" w:hAnsi="Webdings"/>
          <w:color w:val="000000"/>
        </w:rPr>
        <w:t></w:t>
      </w:r>
    </w:p>
    <w:p w14:paraId="4F6660A4" w14:textId="77777777" w:rsidR="00F84F03" w:rsidRDefault="00F84F03">
      <w:pPr>
        <w:numPr>
          <w:ilvl w:val="0"/>
          <w:numId w:val="13"/>
        </w:numPr>
        <w:rPr>
          <w:vanish/>
          <w:sz w:val="24"/>
          <w:szCs w:val="24"/>
        </w:rPr>
      </w:pPr>
    </w:p>
    <w:sectPr w:rsidR="00F84F03">
      <w:headerReference w:type="default" r:id="rId11"/>
      <w:footerReference w:type="default" r:id="rId12"/>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AFA3E" w14:textId="77777777" w:rsidR="00AE1CD1" w:rsidRDefault="00AE1CD1">
      <w:r>
        <w:separator/>
      </w:r>
    </w:p>
  </w:endnote>
  <w:endnote w:type="continuationSeparator" w:id="0">
    <w:p w14:paraId="609E0EE7" w14:textId="77777777" w:rsidR="00AE1CD1" w:rsidRDefault="00AE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Webdings">
    <w:panose1 w:val="05030102010509060703"/>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tblGrid>
    <w:tr w:rsidR="00F7756D" w14:paraId="472E681A" w14:textId="77777777">
      <w:tc>
        <w:tcPr>
          <w:tcW w:w="4428" w:type="dxa"/>
        </w:tcPr>
        <w:p w14:paraId="5F652AF8" w14:textId="77777777" w:rsidR="00F7756D" w:rsidRPr="00DA1F44" w:rsidRDefault="00F7756D" w:rsidP="00DA1F44">
          <w:pPr>
            <w:pStyle w:val="Footer"/>
            <w:rPr>
              <w:color w:val="000000"/>
            </w:rPr>
          </w:pPr>
          <w:r>
            <w:rPr>
              <w:color w:val="000000"/>
            </w:rPr>
            <w:sym w:font="Symbol" w:char="F0D3"/>
          </w:r>
          <w:r>
            <w:rPr>
              <w:color w:val="000000"/>
            </w:rPr>
            <w:t xml:space="preserve"> 2002 Leaf Development</w:t>
          </w:r>
        </w:p>
      </w:tc>
    </w:tr>
  </w:tbl>
  <w:p w14:paraId="5A5C7886" w14:textId="77777777" w:rsidR="00F7756D" w:rsidRDefault="00F775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7756D" w14:paraId="032666F7" w14:textId="77777777">
      <w:trPr>
        <w:trHeight w:hRule="exact" w:val="552"/>
      </w:trPr>
      <w:tc>
        <w:tcPr>
          <w:tcW w:w="3060" w:type="dxa"/>
        </w:tcPr>
        <w:p w14:paraId="6C27649A" w14:textId="77777777" w:rsidR="00F7756D" w:rsidRDefault="00F7756D">
          <w:pPr>
            <w:pStyle w:val="Footer"/>
            <w:spacing w:before="80"/>
            <w:rPr>
              <w:bCs/>
            </w:rPr>
          </w:pPr>
          <w:r>
            <w:t>SCM</w:t>
          </w:r>
        </w:p>
        <w:p w14:paraId="3E4B5305" w14:textId="77777777" w:rsidR="00F7756D" w:rsidRDefault="00F7756D">
          <w:pPr>
            <w:pStyle w:val="Footer"/>
            <w:spacing w:before="80"/>
          </w:pPr>
        </w:p>
        <w:p w14:paraId="6ABCB005" w14:textId="77777777" w:rsidR="00F7756D" w:rsidRDefault="00F7756D">
          <w:pPr>
            <w:pStyle w:val="Footer"/>
            <w:spacing w:before="80"/>
          </w:pPr>
        </w:p>
      </w:tc>
      <w:tc>
        <w:tcPr>
          <w:tcW w:w="2880" w:type="dxa"/>
        </w:tcPr>
        <w:p w14:paraId="63B99B69" w14:textId="77777777" w:rsidR="00F7756D" w:rsidRDefault="00F7756D">
          <w:pPr>
            <w:pStyle w:val="Footer"/>
            <w:spacing w:before="80"/>
            <w:rPr>
              <w:bCs/>
            </w:rPr>
          </w:pPr>
          <w:r>
            <w:t>Leaf Development</w:t>
          </w:r>
        </w:p>
      </w:tc>
      <w:tc>
        <w:tcPr>
          <w:tcW w:w="1980" w:type="dxa"/>
        </w:tcPr>
        <w:p w14:paraId="628C050D" w14:textId="77777777" w:rsidR="00F7756D" w:rsidRDefault="00F7756D">
          <w:pPr>
            <w:pStyle w:val="Footer"/>
            <w:spacing w:before="80"/>
            <w:rPr>
              <w:bCs/>
            </w:rPr>
          </w:pPr>
          <w:r>
            <w:rPr>
              <w:bCs/>
            </w:rPr>
            <w:t>Date</w:t>
          </w:r>
        </w:p>
        <w:p w14:paraId="30AAB1DE" w14:textId="77777777" w:rsidR="00F7756D" w:rsidRDefault="00F7756D">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B7BFE">
            <w:rPr>
              <w:b w:val="0"/>
              <w:bCs/>
              <w:noProof/>
            </w:rPr>
            <w:t>2/12/2014</w:t>
          </w:r>
          <w:r>
            <w:rPr>
              <w:b w:val="0"/>
              <w:bCs/>
            </w:rPr>
            <w:fldChar w:fldCharType="end"/>
          </w:r>
          <w:proofErr w:type="gramStart"/>
          <w:r>
            <w:rPr>
              <w:b w:val="0"/>
              <w:bCs/>
            </w:rPr>
            <w:t xml:space="preserve">   </w:t>
          </w:r>
          <w:proofErr w:type="gramEnd"/>
          <w:r>
            <w:rPr>
              <w:b w:val="0"/>
              <w:bCs/>
            </w:rPr>
            <w:fldChar w:fldCharType="begin"/>
          </w:r>
          <w:r>
            <w:rPr>
              <w:b w:val="0"/>
              <w:bCs/>
            </w:rPr>
            <w:instrText xml:space="preserve"> TIME \@ "h:mm AM/PM" </w:instrText>
          </w:r>
          <w:r>
            <w:rPr>
              <w:b w:val="0"/>
              <w:bCs/>
            </w:rPr>
            <w:fldChar w:fldCharType="separate"/>
          </w:r>
          <w:r w:rsidR="00AB7BFE">
            <w:rPr>
              <w:b w:val="0"/>
              <w:bCs/>
              <w:noProof/>
            </w:rPr>
            <w:t>1:51 PM</w:t>
          </w:r>
          <w:r>
            <w:rPr>
              <w:b w:val="0"/>
              <w:bCs/>
            </w:rPr>
            <w:fldChar w:fldCharType="end"/>
          </w:r>
        </w:p>
      </w:tc>
      <w:tc>
        <w:tcPr>
          <w:tcW w:w="1080" w:type="dxa"/>
        </w:tcPr>
        <w:p w14:paraId="1F766BF0" w14:textId="77777777" w:rsidR="00F7756D" w:rsidRDefault="00F7756D">
          <w:pPr>
            <w:pStyle w:val="Footer"/>
            <w:spacing w:before="80"/>
            <w:rPr>
              <w:bCs/>
            </w:rPr>
          </w:pPr>
          <w:r>
            <w:rPr>
              <w:bCs/>
            </w:rPr>
            <w:t>Page</w:t>
          </w:r>
        </w:p>
        <w:p w14:paraId="1D17AB4F" w14:textId="77777777" w:rsidR="00F7756D" w:rsidRDefault="00F7756D">
          <w:pPr>
            <w:pStyle w:val="Footer"/>
            <w:spacing w:before="80"/>
          </w:pPr>
          <w:r>
            <w:rPr>
              <w:b w:val="0"/>
              <w:bCs/>
            </w:rPr>
            <w:fldChar w:fldCharType="begin"/>
          </w:r>
          <w:r>
            <w:rPr>
              <w:b w:val="0"/>
              <w:bCs/>
            </w:rPr>
            <w:instrText xml:space="preserve">page </w:instrText>
          </w:r>
          <w:r>
            <w:rPr>
              <w:b w:val="0"/>
              <w:bCs/>
            </w:rPr>
            <w:fldChar w:fldCharType="separate"/>
          </w:r>
          <w:r w:rsidR="00AB7BFE">
            <w:rPr>
              <w:b w:val="0"/>
              <w:bCs/>
              <w:noProof/>
            </w:rPr>
            <w:t>14</w:t>
          </w:r>
          <w:r>
            <w:rPr>
              <w:b w:val="0"/>
              <w:bCs/>
            </w:rPr>
            <w:fldChar w:fldCharType="end"/>
          </w:r>
          <w:r>
            <w:t xml:space="preserve"> </w:t>
          </w:r>
        </w:p>
        <w:p w14:paraId="3013B65D" w14:textId="77777777" w:rsidR="00F7756D" w:rsidRDefault="00F7756D">
          <w:pPr>
            <w:pStyle w:val="Footer"/>
            <w:spacing w:before="80"/>
          </w:pPr>
        </w:p>
        <w:p w14:paraId="7F47DE41" w14:textId="77777777" w:rsidR="00F7756D" w:rsidRDefault="00F7756D">
          <w:pPr>
            <w:pStyle w:val="Footer"/>
            <w:spacing w:before="80"/>
          </w:pPr>
        </w:p>
      </w:tc>
    </w:tr>
  </w:tbl>
  <w:p w14:paraId="7348D53D" w14:textId="77777777" w:rsidR="00F7756D" w:rsidRDefault="00F775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D0DE3" w14:textId="77777777" w:rsidR="00AE1CD1" w:rsidRDefault="00AE1CD1">
      <w:r>
        <w:separator/>
      </w:r>
    </w:p>
  </w:footnote>
  <w:footnote w:type="continuationSeparator" w:id="0">
    <w:p w14:paraId="77073DE9" w14:textId="77777777" w:rsidR="00AE1CD1" w:rsidRDefault="00AE1C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9CEA2" w14:textId="77777777" w:rsidR="00F7756D" w:rsidRDefault="00F7756D">
    <w:pPr>
      <w:rPr>
        <w:sz w:val="24"/>
      </w:rPr>
    </w:pPr>
  </w:p>
  <w:p w14:paraId="1969181C" w14:textId="77777777" w:rsidR="00F7756D" w:rsidRDefault="00F7756D">
    <w:pPr>
      <w:pBdr>
        <w:top w:val="single" w:sz="6" w:space="1" w:color="auto"/>
      </w:pBdr>
      <w:rPr>
        <w:sz w:val="24"/>
      </w:rPr>
    </w:pPr>
  </w:p>
  <w:p w14:paraId="6FCEBC5E" w14:textId="77777777" w:rsidR="00F7756D" w:rsidRPr="00DA1F44" w:rsidRDefault="00F7756D" w:rsidP="00DA1F44">
    <w:pPr>
      <w:pStyle w:val="Title"/>
    </w:pPr>
    <w:r>
      <w:t>Leaf Development</w:t>
    </w:r>
  </w:p>
  <w:p w14:paraId="691D45F3" w14:textId="77777777" w:rsidR="00F7756D" w:rsidRDefault="00F7756D">
    <w:pPr>
      <w:pBdr>
        <w:bottom w:val="single" w:sz="6" w:space="1" w:color="auto"/>
      </w:pBdr>
      <w:jc w:val="right"/>
      <w:rPr>
        <w:sz w:val="24"/>
      </w:rPr>
    </w:pPr>
  </w:p>
  <w:p w14:paraId="23117962" w14:textId="77777777" w:rsidR="00F7756D" w:rsidRDefault="00F7756D">
    <w:pPr>
      <w:pStyle w:val="Title"/>
    </w:pPr>
  </w:p>
  <w:p w14:paraId="706A72F9" w14:textId="77777777" w:rsidR="00F7756D" w:rsidRDefault="00F7756D">
    <w:pPr>
      <w:pStyle w:val="Title"/>
    </w:pPr>
  </w:p>
  <w:p w14:paraId="3EC9BA83" w14:textId="77777777" w:rsidR="00F7756D" w:rsidRDefault="00F7756D">
    <w:pPr>
      <w:pStyle w:val="Title"/>
    </w:pPr>
  </w:p>
  <w:p w14:paraId="5C04F766" w14:textId="77777777" w:rsidR="00F7756D" w:rsidRDefault="00F7756D">
    <w:pPr>
      <w:pStyle w:val="Title"/>
    </w:pPr>
  </w:p>
  <w:p w14:paraId="4593ECA8" w14:textId="77777777" w:rsidR="00F7756D" w:rsidRDefault="00F7756D">
    <w:pPr>
      <w:pStyle w:val="Title"/>
    </w:pPr>
  </w:p>
  <w:p w14:paraId="56EAB263" w14:textId="77777777" w:rsidR="00F7756D" w:rsidRDefault="00F7756D">
    <w:pPr>
      <w:pStyle w:val="Title"/>
    </w:pPr>
  </w:p>
  <w:p w14:paraId="04CA5324" w14:textId="77777777" w:rsidR="00F7756D" w:rsidRDefault="00F7756D">
    <w:pPr>
      <w:pStyle w:val="Title"/>
    </w:pPr>
  </w:p>
  <w:p w14:paraId="60E43104" w14:textId="77777777" w:rsidR="00F7756D" w:rsidRDefault="00F7756D">
    <w:pPr>
      <w:pStyle w:val="Title"/>
    </w:pPr>
  </w:p>
  <w:p w14:paraId="2D395559" w14:textId="77777777" w:rsidR="00F7756D" w:rsidRDefault="00F7756D">
    <w:pPr>
      <w:pStyle w:val="Title"/>
    </w:pPr>
  </w:p>
  <w:p w14:paraId="0B8C0A95" w14:textId="77777777" w:rsidR="00F7756D" w:rsidRDefault="00F7756D">
    <w:pPr>
      <w:pStyle w:val="Title"/>
    </w:pPr>
  </w:p>
  <w:p w14:paraId="167EA20A" w14:textId="77777777" w:rsidR="00F7756D" w:rsidRDefault="00F7756D"/>
  <w:p w14:paraId="131B1E0C" w14:textId="77777777" w:rsidR="00F7756D" w:rsidRDefault="00F7756D"/>
  <w:p w14:paraId="125C5F9F" w14:textId="77777777" w:rsidR="00F7756D" w:rsidRDefault="00F7756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32DBB" w14:textId="77777777" w:rsidR="00F7756D" w:rsidRDefault="00F7756D">
    <w:pPr>
      <w:pStyle w:val="Header"/>
    </w:pPr>
    <w:r>
      <w:t>Software Configuration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A64D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078470E6"/>
    <w:multiLevelType w:val="hybridMultilevel"/>
    <w:tmpl w:val="EC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944E2"/>
    <w:multiLevelType w:val="multilevel"/>
    <w:tmpl w:val="A15A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D7EA5"/>
    <w:multiLevelType w:val="multilevel"/>
    <w:tmpl w:val="5E60E5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5">
    <w:nsid w:val="1CDC4ACE"/>
    <w:multiLevelType w:val="hybridMultilevel"/>
    <w:tmpl w:val="6FC2D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26AF4"/>
    <w:multiLevelType w:val="hybridMultilevel"/>
    <w:tmpl w:val="2A545ECE"/>
    <w:lvl w:ilvl="0" w:tplc="56C6401E">
      <w:start w:val="1"/>
      <w:numFmt w:val="bullet"/>
      <w:lvlText w:val="□"/>
      <w:lvlJc w:val="left"/>
      <w:pPr>
        <w:ind w:left="360" w:hanging="360"/>
      </w:pPr>
      <w:rPr>
        <w:rFonts w:ascii="Courier New" w:hAnsi="Courier New"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
    <w:nsid w:val="1F7C16A5"/>
    <w:multiLevelType w:val="hybridMultilevel"/>
    <w:tmpl w:val="98044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62D5C"/>
    <w:multiLevelType w:val="hybridMultilevel"/>
    <w:tmpl w:val="45EA9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57BA7"/>
    <w:multiLevelType w:val="multilevel"/>
    <w:tmpl w:val="02E0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DA1918"/>
    <w:multiLevelType w:val="hybridMultilevel"/>
    <w:tmpl w:val="C932F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8D91718"/>
    <w:multiLevelType w:val="hybridMultilevel"/>
    <w:tmpl w:val="65AA8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33D95"/>
    <w:multiLevelType w:val="multilevel"/>
    <w:tmpl w:val="610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F24DB"/>
    <w:multiLevelType w:val="multilevel"/>
    <w:tmpl w:val="610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2CB1E15"/>
    <w:multiLevelType w:val="multilevel"/>
    <w:tmpl w:val="A63C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C23D42"/>
    <w:multiLevelType w:val="multilevel"/>
    <w:tmpl w:val="970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9">
    <w:nsid w:val="4A2A6BCE"/>
    <w:multiLevelType w:val="multilevel"/>
    <w:tmpl w:val="04C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78559F"/>
    <w:multiLevelType w:val="hybridMultilevel"/>
    <w:tmpl w:val="1B4205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2A0FD9"/>
    <w:multiLevelType w:val="multilevel"/>
    <w:tmpl w:val="48C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750D18"/>
    <w:multiLevelType w:val="hybridMultilevel"/>
    <w:tmpl w:val="7DC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A0C51"/>
    <w:multiLevelType w:val="hybridMultilevel"/>
    <w:tmpl w:val="655E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C8B6174"/>
    <w:multiLevelType w:val="hybridMultilevel"/>
    <w:tmpl w:val="40DEE3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7C37B3"/>
    <w:multiLevelType w:val="multilevel"/>
    <w:tmpl w:val="392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022FB2"/>
    <w:multiLevelType w:val="multilevel"/>
    <w:tmpl w:val="1EB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291CB3"/>
    <w:multiLevelType w:val="hybridMultilevel"/>
    <w:tmpl w:val="40DEE3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DC024A"/>
    <w:multiLevelType w:val="hybridMultilevel"/>
    <w:tmpl w:val="98044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1"/>
  </w:num>
  <w:num w:numId="11">
    <w:abstractNumId w:val="18"/>
  </w:num>
  <w:num w:numId="12">
    <w:abstractNumId w:val="24"/>
  </w:num>
  <w:num w:numId="13">
    <w:abstractNumId w:val="15"/>
  </w:num>
  <w:num w:numId="14">
    <w:abstractNumId w:val="0"/>
  </w:num>
  <w:num w:numId="15">
    <w:abstractNumId w:val="25"/>
  </w:num>
  <w:num w:numId="16">
    <w:abstractNumId w:val="22"/>
  </w:num>
  <w:num w:numId="17">
    <w:abstractNumId w:val="21"/>
  </w:num>
  <w:num w:numId="18">
    <w:abstractNumId w:val="26"/>
  </w:num>
  <w:num w:numId="19">
    <w:abstractNumId w:val="27"/>
  </w:num>
  <w:num w:numId="20">
    <w:abstractNumId w:val="3"/>
  </w:num>
  <w:num w:numId="21">
    <w:abstractNumId w:val="9"/>
  </w:num>
  <w:num w:numId="22">
    <w:abstractNumId w:val="14"/>
  </w:num>
  <w:num w:numId="23">
    <w:abstractNumId w:val="13"/>
  </w:num>
  <w:num w:numId="24">
    <w:abstractNumId w:val="16"/>
  </w:num>
  <w:num w:numId="25">
    <w:abstractNumId w:val="19"/>
  </w:num>
  <w:num w:numId="26">
    <w:abstractNumId w:val="17"/>
  </w:num>
  <w:num w:numId="27">
    <w:abstractNumId w:val="20"/>
  </w:num>
  <w:num w:numId="28">
    <w:abstractNumId w:val="10"/>
  </w:num>
  <w:num w:numId="29">
    <w:abstractNumId w:val="5"/>
  </w:num>
  <w:num w:numId="30">
    <w:abstractNumId w:val="8"/>
  </w:num>
  <w:num w:numId="31">
    <w:abstractNumId w:val="29"/>
  </w:num>
  <w:num w:numId="32">
    <w:abstractNumId w:val="7"/>
  </w:num>
  <w:num w:numId="33">
    <w:abstractNumId w:val="6"/>
  </w:num>
  <w:num w:numId="34">
    <w:abstractNumId w:val="4"/>
  </w:num>
  <w:num w:numId="35">
    <w:abstractNumId w:val="23"/>
  </w:num>
  <w:num w:numId="36">
    <w:abstractNumId w:val="2"/>
  </w:num>
  <w:num w:numId="37">
    <w:abstractNumId w:val="12"/>
  </w:num>
  <w:num w:numId="38">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67BA6"/>
    <w:rsid w:val="00080368"/>
    <w:rsid w:val="000F43E7"/>
    <w:rsid w:val="00117CC7"/>
    <w:rsid w:val="00144D45"/>
    <w:rsid w:val="001648F5"/>
    <w:rsid w:val="0018354A"/>
    <w:rsid w:val="001943C1"/>
    <w:rsid w:val="00284CA6"/>
    <w:rsid w:val="002D4B73"/>
    <w:rsid w:val="004000E9"/>
    <w:rsid w:val="00403C23"/>
    <w:rsid w:val="00446762"/>
    <w:rsid w:val="0048190C"/>
    <w:rsid w:val="004A4872"/>
    <w:rsid w:val="00532836"/>
    <w:rsid w:val="005F18EB"/>
    <w:rsid w:val="006151C0"/>
    <w:rsid w:val="00634505"/>
    <w:rsid w:val="00653D94"/>
    <w:rsid w:val="007968D1"/>
    <w:rsid w:val="007A41BA"/>
    <w:rsid w:val="007B7325"/>
    <w:rsid w:val="007C28AC"/>
    <w:rsid w:val="008703BB"/>
    <w:rsid w:val="008961B5"/>
    <w:rsid w:val="008C1568"/>
    <w:rsid w:val="008E027A"/>
    <w:rsid w:val="00942189"/>
    <w:rsid w:val="00943074"/>
    <w:rsid w:val="00950857"/>
    <w:rsid w:val="00971A8E"/>
    <w:rsid w:val="009D114B"/>
    <w:rsid w:val="00AB7BFE"/>
    <w:rsid w:val="00AC028E"/>
    <w:rsid w:val="00AC36D1"/>
    <w:rsid w:val="00AD2DB4"/>
    <w:rsid w:val="00AE1CD1"/>
    <w:rsid w:val="00B06170"/>
    <w:rsid w:val="00B06BEC"/>
    <w:rsid w:val="00B10E79"/>
    <w:rsid w:val="00B1130F"/>
    <w:rsid w:val="00B2249C"/>
    <w:rsid w:val="00B566F5"/>
    <w:rsid w:val="00BA5903"/>
    <w:rsid w:val="00BF7BCD"/>
    <w:rsid w:val="00C66184"/>
    <w:rsid w:val="00C66BF1"/>
    <w:rsid w:val="00C844A4"/>
    <w:rsid w:val="00CA434C"/>
    <w:rsid w:val="00CB1F1C"/>
    <w:rsid w:val="00CF15D2"/>
    <w:rsid w:val="00D20EBC"/>
    <w:rsid w:val="00D214CD"/>
    <w:rsid w:val="00D47F1B"/>
    <w:rsid w:val="00D8407A"/>
    <w:rsid w:val="00D87586"/>
    <w:rsid w:val="00D921CB"/>
    <w:rsid w:val="00D93C09"/>
    <w:rsid w:val="00DA1F44"/>
    <w:rsid w:val="00DA5D4E"/>
    <w:rsid w:val="00DE0452"/>
    <w:rsid w:val="00E1731A"/>
    <w:rsid w:val="00E3104E"/>
    <w:rsid w:val="00E524D8"/>
    <w:rsid w:val="00EA7926"/>
    <w:rsid w:val="00EB1195"/>
    <w:rsid w:val="00EB79D0"/>
    <w:rsid w:val="00F0293A"/>
    <w:rsid w:val="00F1353A"/>
    <w:rsid w:val="00F27A0C"/>
    <w:rsid w:val="00F43CBE"/>
    <w:rsid w:val="00F473A2"/>
    <w:rsid w:val="00F7756D"/>
    <w:rsid w:val="00F84F03"/>
    <w:rsid w:val="00FF3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83E1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paragraph" w:styleId="NormalWeb">
    <w:name w:val="Normal (Web)"/>
    <w:basedOn w:val="Normal"/>
    <w:uiPriority w:val="99"/>
    <w:unhideWhenUsed/>
    <w:rsid w:val="0048190C"/>
    <w:pPr>
      <w:overflowPunct/>
      <w:autoSpaceDE/>
      <w:autoSpaceDN/>
      <w:adjustRightInd/>
      <w:textAlignment w:val="auto"/>
    </w:pPr>
    <w:rPr>
      <w:rFonts w:eastAsia="ＭＳ 明朝"/>
      <w:sz w:val="24"/>
      <w:szCs w:val="24"/>
    </w:rPr>
  </w:style>
  <w:style w:type="paragraph" w:styleId="ListParagraph">
    <w:name w:val="List Paragraph"/>
    <w:basedOn w:val="Normal"/>
    <w:uiPriority w:val="72"/>
    <w:qFormat/>
    <w:rsid w:val="0048190C"/>
    <w:pPr>
      <w:overflowPunct/>
      <w:autoSpaceDE/>
      <w:autoSpaceDN/>
      <w:adjustRightInd/>
      <w:ind w:left="720"/>
      <w:contextualSpacing/>
      <w:textAlignment w:val="auto"/>
    </w:pPr>
    <w:rPr>
      <w:rFonts w:ascii="Cambria" w:eastAsia="ＭＳ 明朝" w:hAnsi="Cambria"/>
      <w:sz w:val="24"/>
      <w:szCs w:val="24"/>
    </w:rPr>
  </w:style>
  <w:style w:type="table" w:styleId="TableGrid">
    <w:name w:val="Table Grid"/>
    <w:basedOn w:val="TableNormal"/>
    <w:uiPriority w:val="59"/>
    <w:rsid w:val="00D92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paragraph" w:styleId="NormalWeb">
    <w:name w:val="Normal (Web)"/>
    <w:basedOn w:val="Normal"/>
    <w:uiPriority w:val="99"/>
    <w:unhideWhenUsed/>
    <w:rsid w:val="0048190C"/>
    <w:pPr>
      <w:overflowPunct/>
      <w:autoSpaceDE/>
      <w:autoSpaceDN/>
      <w:adjustRightInd/>
      <w:textAlignment w:val="auto"/>
    </w:pPr>
    <w:rPr>
      <w:rFonts w:eastAsia="ＭＳ 明朝"/>
      <w:sz w:val="24"/>
      <w:szCs w:val="24"/>
    </w:rPr>
  </w:style>
  <w:style w:type="paragraph" w:styleId="ListParagraph">
    <w:name w:val="List Paragraph"/>
    <w:basedOn w:val="Normal"/>
    <w:uiPriority w:val="72"/>
    <w:qFormat/>
    <w:rsid w:val="0048190C"/>
    <w:pPr>
      <w:overflowPunct/>
      <w:autoSpaceDE/>
      <w:autoSpaceDN/>
      <w:adjustRightInd/>
      <w:ind w:left="720"/>
      <w:contextualSpacing/>
      <w:textAlignment w:val="auto"/>
    </w:pPr>
    <w:rPr>
      <w:rFonts w:ascii="Cambria" w:eastAsia="ＭＳ 明朝" w:hAnsi="Cambria"/>
      <w:sz w:val="24"/>
      <w:szCs w:val="24"/>
    </w:rPr>
  </w:style>
  <w:style w:type="table" w:styleId="TableGrid">
    <w:name w:val="Table Grid"/>
    <w:basedOn w:val="TableNormal"/>
    <w:uiPriority w:val="59"/>
    <w:rsid w:val="00D92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en.wikipedia.org/wiki/Software_configuration_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\Course Documents\Rational RequisitePro\ReqProFall01\SRS.dot</Template>
  <TotalTime>64</TotalTime>
  <Pages>15</Pages>
  <Words>3261</Words>
  <Characters>18593</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21811</CharactersWithSpaces>
  <SharedDoc>false</SharedDoc>
  <HLinks>
    <vt:vector size="114" baseType="variant">
      <vt:variant>
        <vt:i4>4128883</vt:i4>
      </vt:variant>
      <vt:variant>
        <vt:i4>105</vt:i4>
      </vt:variant>
      <vt:variant>
        <vt:i4>0</vt:i4>
      </vt:variant>
      <vt:variant>
        <vt:i4>5</vt:i4>
      </vt:variant>
      <vt:variant>
        <vt:lpwstr/>
      </vt:variant>
      <vt:variant>
        <vt:lpwstr>table2</vt:lpwstr>
      </vt:variant>
      <vt:variant>
        <vt:i4>3932275</vt:i4>
      </vt:variant>
      <vt:variant>
        <vt:i4>102</vt:i4>
      </vt:variant>
      <vt:variant>
        <vt:i4>0</vt:i4>
      </vt:variant>
      <vt:variant>
        <vt:i4>5</vt:i4>
      </vt:variant>
      <vt:variant>
        <vt:lpwstr/>
      </vt:variant>
      <vt:variant>
        <vt:lpwstr>table1</vt:lpwstr>
      </vt:variant>
      <vt:variant>
        <vt:i4>8192088</vt:i4>
      </vt:variant>
      <vt:variant>
        <vt:i4>99</vt:i4>
      </vt:variant>
      <vt:variant>
        <vt:i4>0</vt:i4>
      </vt:variant>
      <vt:variant>
        <vt:i4>5</vt:i4>
      </vt:variant>
      <vt:variant>
        <vt:lpwstr>https://bl2prd0511.outlook.com/owa/redir.aspx?C=ArAxK95bJEKTGM-diZ-MgpXUoNmDhNAIc22EG2EPMF8B3Ina264x83WnRN5aJf8ZatipKO8QmFk.&amp;URL=http%3a%2f%2fwww.westfallteam.com%2fsites%2fdefault%2ffiles%2fpapers%2fSoftware_Configuration_Management_Audits.pdf</vt:lpwstr>
      </vt:variant>
      <vt:variant>
        <vt:lpwstr/>
      </vt:variant>
      <vt:variant>
        <vt:i4>8126522</vt:i4>
      </vt:variant>
      <vt:variant>
        <vt:i4>96</vt:i4>
      </vt:variant>
      <vt:variant>
        <vt:i4>0</vt:i4>
      </vt:variant>
      <vt:variant>
        <vt:i4>5</vt:i4>
      </vt:variant>
      <vt:variant>
        <vt:lpwstr>http://en.wikipedia.org/wiki/Software_configuration_management</vt:lpwstr>
      </vt:variant>
      <vt:variant>
        <vt:lpwstr/>
      </vt:variant>
      <vt:variant>
        <vt:i4>1179709</vt:i4>
      </vt:variant>
      <vt:variant>
        <vt:i4>89</vt:i4>
      </vt:variant>
      <vt:variant>
        <vt:i4>0</vt:i4>
      </vt:variant>
      <vt:variant>
        <vt:i4>5</vt:i4>
      </vt:variant>
      <vt:variant>
        <vt:lpwstr/>
      </vt:variant>
      <vt:variant>
        <vt:lpwstr>_Toc61860436</vt:lpwstr>
      </vt:variant>
      <vt:variant>
        <vt:i4>1114173</vt:i4>
      </vt:variant>
      <vt:variant>
        <vt:i4>83</vt:i4>
      </vt:variant>
      <vt:variant>
        <vt:i4>0</vt:i4>
      </vt:variant>
      <vt:variant>
        <vt:i4>5</vt:i4>
      </vt:variant>
      <vt:variant>
        <vt:lpwstr/>
      </vt:variant>
      <vt:variant>
        <vt:lpwstr>_Toc61860435</vt:lpwstr>
      </vt:variant>
      <vt:variant>
        <vt:i4>1048637</vt:i4>
      </vt:variant>
      <vt:variant>
        <vt:i4>77</vt:i4>
      </vt:variant>
      <vt:variant>
        <vt:i4>0</vt:i4>
      </vt:variant>
      <vt:variant>
        <vt:i4>5</vt:i4>
      </vt:variant>
      <vt:variant>
        <vt:lpwstr/>
      </vt:variant>
      <vt:variant>
        <vt:lpwstr>_Toc61860434</vt:lpwstr>
      </vt:variant>
      <vt:variant>
        <vt:i4>1507389</vt:i4>
      </vt:variant>
      <vt:variant>
        <vt:i4>71</vt:i4>
      </vt:variant>
      <vt:variant>
        <vt:i4>0</vt:i4>
      </vt:variant>
      <vt:variant>
        <vt:i4>5</vt:i4>
      </vt:variant>
      <vt:variant>
        <vt:lpwstr/>
      </vt:variant>
      <vt:variant>
        <vt:lpwstr>_Toc61860433</vt:lpwstr>
      </vt:variant>
      <vt:variant>
        <vt:i4>1441853</vt:i4>
      </vt:variant>
      <vt:variant>
        <vt:i4>65</vt:i4>
      </vt:variant>
      <vt:variant>
        <vt:i4>0</vt:i4>
      </vt:variant>
      <vt:variant>
        <vt:i4>5</vt:i4>
      </vt:variant>
      <vt:variant>
        <vt:lpwstr/>
      </vt:variant>
      <vt:variant>
        <vt:lpwstr>_Toc61860432</vt:lpwstr>
      </vt:variant>
      <vt:variant>
        <vt:i4>1376317</vt:i4>
      </vt:variant>
      <vt:variant>
        <vt:i4>59</vt:i4>
      </vt:variant>
      <vt:variant>
        <vt:i4>0</vt:i4>
      </vt:variant>
      <vt:variant>
        <vt:i4>5</vt:i4>
      </vt:variant>
      <vt:variant>
        <vt:lpwstr/>
      </vt:variant>
      <vt:variant>
        <vt:lpwstr>_Toc61860431</vt:lpwstr>
      </vt:variant>
      <vt:variant>
        <vt:i4>1310781</vt:i4>
      </vt:variant>
      <vt:variant>
        <vt:i4>53</vt:i4>
      </vt:variant>
      <vt:variant>
        <vt:i4>0</vt:i4>
      </vt:variant>
      <vt:variant>
        <vt:i4>5</vt:i4>
      </vt:variant>
      <vt:variant>
        <vt:lpwstr/>
      </vt:variant>
      <vt:variant>
        <vt:lpwstr>_Toc61860430</vt:lpwstr>
      </vt:variant>
      <vt:variant>
        <vt:i4>1900604</vt:i4>
      </vt:variant>
      <vt:variant>
        <vt:i4>47</vt:i4>
      </vt:variant>
      <vt:variant>
        <vt:i4>0</vt:i4>
      </vt:variant>
      <vt:variant>
        <vt:i4>5</vt:i4>
      </vt:variant>
      <vt:variant>
        <vt:lpwstr/>
      </vt:variant>
      <vt:variant>
        <vt:lpwstr>_Toc61860429</vt:lpwstr>
      </vt:variant>
      <vt:variant>
        <vt:i4>1835068</vt:i4>
      </vt:variant>
      <vt:variant>
        <vt:i4>41</vt:i4>
      </vt:variant>
      <vt:variant>
        <vt:i4>0</vt:i4>
      </vt:variant>
      <vt:variant>
        <vt:i4>5</vt:i4>
      </vt:variant>
      <vt:variant>
        <vt:lpwstr/>
      </vt:variant>
      <vt:variant>
        <vt:lpwstr>_Toc61860428</vt:lpwstr>
      </vt:variant>
      <vt:variant>
        <vt:i4>1245244</vt:i4>
      </vt:variant>
      <vt:variant>
        <vt:i4>35</vt:i4>
      </vt:variant>
      <vt:variant>
        <vt:i4>0</vt:i4>
      </vt:variant>
      <vt:variant>
        <vt:i4>5</vt:i4>
      </vt:variant>
      <vt:variant>
        <vt:lpwstr/>
      </vt:variant>
      <vt:variant>
        <vt:lpwstr>_Toc61860427</vt:lpwstr>
      </vt:variant>
      <vt:variant>
        <vt:i4>1179708</vt:i4>
      </vt:variant>
      <vt:variant>
        <vt:i4>29</vt:i4>
      </vt:variant>
      <vt:variant>
        <vt:i4>0</vt:i4>
      </vt:variant>
      <vt:variant>
        <vt:i4>5</vt:i4>
      </vt:variant>
      <vt:variant>
        <vt:lpwstr/>
      </vt:variant>
      <vt:variant>
        <vt:lpwstr>_Toc61860426</vt:lpwstr>
      </vt:variant>
      <vt:variant>
        <vt:i4>1114172</vt:i4>
      </vt:variant>
      <vt:variant>
        <vt:i4>23</vt:i4>
      </vt:variant>
      <vt:variant>
        <vt:i4>0</vt:i4>
      </vt:variant>
      <vt:variant>
        <vt:i4>5</vt:i4>
      </vt:variant>
      <vt:variant>
        <vt:lpwstr/>
      </vt:variant>
      <vt:variant>
        <vt:lpwstr>_Toc61860425</vt:lpwstr>
      </vt:variant>
      <vt:variant>
        <vt:i4>1048636</vt:i4>
      </vt:variant>
      <vt:variant>
        <vt:i4>17</vt:i4>
      </vt:variant>
      <vt:variant>
        <vt:i4>0</vt:i4>
      </vt:variant>
      <vt:variant>
        <vt:i4>5</vt:i4>
      </vt:variant>
      <vt:variant>
        <vt:lpwstr/>
      </vt:variant>
      <vt:variant>
        <vt:lpwstr>_Toc61860424</vt:lpwstr>
      </vt:variant>
      <vt:variant>
        <vt:i4>1507388</vt:i4>
      </vt:variant>
      <vt:variant>
        <vt:i4>11</vt:i4>
      </vt:variant>
      <vt:variant>
        <vt:i4>0</vt:i4>
      </vt:variant>
      <vt:variant>
        <vt:i4>5</vt:i4>
      </vt:variant>
      <vt:variant>
        <vt:lpwstr/>
      </vt:variant>
      <vt:variant>
        <vt:lpwstr>_Toc61860423</vt:lpwstr>
      </vt:variant>
      <vt:variant>
        <vt:i4>1441852</vt:i4>
      </vt:variant>
      <vt:variant>
        <vt:i4>5</vt:i4>
      </vt:variant>
      <vt:variant>
        <vt:i4>0</vt:i4>
      </vt:variant>
      <vt:variant>
        <vt:i4>5</vt:i4>
      </vt:variant>
      <vt:variant>
        <vt:lpwstr/>
      </vt:variant>
      <vt:variant>
        <vt:lpwstr>_Toc61860422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Maria Cortes</cp:lastModifiedBy>
  <cp:revision>8</cp:revision>
  <cp:lastPrinted>2005-01-16T20:53:00Z</cp:lastPrinted>
  <dcterms:created xsi:type="dcterms:W3CDTF">2014-02-05T03:40:00Z</dcterms:created>
  <dcterms:modified xsi:type="dcterms:W3CDTF">2014-02-12T21:00:00Z</dcterms:modified>
</cp:coreProperties>
</file>