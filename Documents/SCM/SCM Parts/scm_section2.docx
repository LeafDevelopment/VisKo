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1A9C1" w14:textId="77777777" w:rsidR="00F84F03" w:rsidRDefault="00F84F03">
      <w:pPr>
        <w:pStyle w:val="Title"/>
      </w:pPr>
      <w:fldSimple w:instr=" SUBJECT  \* MERGEFORMAT ">
        <w:r>
          <w:t>&lt;Enter project name here&gt;</w:t>
        </w:r>
      </w:fldSimple>
    </w:p>
    <w:p w14:paraId="5EAA23D5" w14:textId="77777777" w:rsidR="00F84F03" w:rsidRDefault="00F84F03">
      <w:pPr>
        <w:pStyle w:val="Title"/>
      </w:pPr>
      <w:r>
        <w:t>Software Configuration Management Plan</w:t>
      </w:r>
    </w:p>
    <w:p w14:paraId="402D9099" w14:textId="77777777" w:rsidR="00F84F03" w:rsidRDefault="00F84F03">
      <w:pPr>
        <w:pStyle w:val="Subtitle"/>
      </w:pPr>
      <w:r>
        <w:t>Version &lt;1.0&gt;</w:t>
      </w:r>
    </w:p>
    <w:p w14:paraId="2F111ED7" w14:textId="77777777" w:rsidR="00F84F03" w:rsidRDefault="00A461D8">
      <w:pPr>
        <w:pStyle w:val="Subtitle"/>
        <w:rPr>
          <w:color w:val="000000"/>
        </w:rPr>
      </w:pPr>
      <w:fldSimple w:instr=" DATE  \* MERGEFORMAT ">
        <w:r w:rsidR="00141961">
          <w:rPr>
            <w:noProof/>
          </w:rPr>
          <w:t>2/4/14</w:t>
        </w:r>
      </w:fldSimple>
    </w:p>
    <w:p w14:paraId="3ED8EF1A" w14:textId="77777777" w:rsidR="00F84F03" w:rsidRDefault="00F84F03">
      <w:pPr>
        <w:pStyle w:val="DocControlHeading"/>
        <w:sectPr w:rsidR="00F84F0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3599FD9" w14:textId="77777777" w:rsidR="00F84F03" w:rsidRDefault="00F84F03">
      <w:pPr>
        <w:pStyle w:val="DocControlHeading"/>
      </w:pPr>
      <w:bookmarkStart w:id="3" w:name="_Toc61860422"/>
      <w:r>
        <w:lastRenderedPageBreak/>
        <w:t>Document Control</w:t>
      </w:r>
      <w:bookmarkEnd w:id="0"/>
      <w:bookmarkEnd w:id="1"/>
      <w:bookmarkEnd w:id="2"/>
      <w:bookmarkEnd w:id="3"/>
    </w:p>
    <w:p w14:paraId="405614C9" w14:textId="77777777" w:rsidR="00F84F03" w:rsidRDefault="00F84F03">
      <w:pPr>
        <w:pStyle w:val="DocControlHeading2"/>
      </w:pPr>
      <w:bookmarkStart w:id="4" w:name="_Toc461626764"/>
      <w:bookmarkStart w:id="5" w:name="_Toc461628994"/>
      <w:bookmarkStart w:id="6" w:name="_Toc461632036"/>
      <w:bookmarkStart w:id="7" w:name="_Toc61860423"/>
      <w:r>
        <w:t>Approval</w:t>
      </w:r>
      <w:bookmarkEnd w:id="4"/>
      <w:bookmarkEnd w:id="5"/>
      <w:bookmarkEnd w:id="6"/>
      <w:bookmarkEnd w:id="7"/>
    </w:p>
    <w:p w14:paraId="41682B67" w14:textId="77777777" w:rsidR="00F84F03" w:rsidRDefault="00F84F03">
      <w:pPr>
        <w:pStyle w:val="Paragraph"/>
      </w:pPr>
      <w:r>
        <w:t>The Guidance Team and the customer shall approve this document.</w:t>
      </w:r>
    </w:p>
    <w:p w14:paraId="5455D3BA" w14:textId="77777777" w:rsidR="00F84F03" w:rsidRDefault="00F84F03">
      <w:pPr>
        <w:pStyle w:val="DocControlHeading2"/>
      </w:pPr>
      <w:bookmarkStart w:id="8" w:name="_Toc461626765"/>
      <w:bookmarkStart w:id="9" w:name="_Toc461628995"/>
      <w:bookmarkStart w:id="10" w:name="_Toc461632037"/>
      <w:bookmarkStart w:id="11" w:name="_Toc6186042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18067D69" w14:textId="77777777">
        <w:tc>
          <w:tcPr>
            <w:tcW w:w="4428" w:type="dxa"/>
          </w:tcPr>
          <w:p w14:paraId="7BA86115" w14:textId="77777777" w:rsidR="00F84F03" w:rsidRDefault="00F84F03">
            <w:pPr>
              <w:jc w:val="right"/>
            </w:pPr>
            <w:r>
              <w:t>Initial Release:</w:t>
            </w:r>
          </w:p>
        </w:tc>
        <w:tc>
          <w:tcPr>
            <w:tcW w:w="4428" w:type="dxa"/>
          </w:tcPr>
          <w:p w14:paraId="05A14CA8" w14:textId="77777777" w:rsidR="00F84F03" w:rsidRDefault="00F84F03"/>
        </w:tc>
      </w:tr>
      <w:tr w:rsidR="00F84F03" w14:paraId="3E4CFC93" w14:textId="77777777">
        <w:tc>
          <w:tcPr>
            <w:tcW w:w="4428" w:type="dxa"/>
          </w:tcPr>
          <w:p w14:paraId="4C05D759" w14:textId="77777777" w:rsidR="00F84F03" w:rsidRDefault="00F84F03">
            <w:pPr>
              <w:jc w:val="right"/>
            </w:pPr>
            <w:r>
              <w:t>Current Release:</w:t>
            </w:r>
          </w:p>
        </w:tc>
        <w:tc>
          <w:tcPr>
            <w:tcW w:w="4428" w:type="dxa"/>
          </w:tcPr>
          <w:p w14:paraId="17233FA3" w14:textId="77777777" w:rsidR="00F84F03" w:rsidRDefault="00F84F03"/>
        </w:tc>
      </w:tr>
      <w:tr w:rsidR="00F84F03" w14:paraId="5621D2CB" w14:textId="77777777">
        <w:tc>
          <w:tcPr>
            <w:tcW w:w="4428" w:type="dxa"/>
          </w:tcPr>
          <w:p w14:paraId="2A825B43" w14:textId="77777777" w:rsidR="00F84F03" w:rsidRDefault="00F84F03">
            <w:pPr>
              <w:jc w:val="right"/>
            </w:pPr>
            <w:r>
              <w:t>Indicator of Last Page in Document:</w:t>
            </w:r>
          </w:p>
        </w:tc>
        <w:tc>
          <w:tcPr>
            <w:tcW w:w="4428" w:type="dxa"/>
          </w:tcPr>
          <w:p w14:paraId="65F3D43B" w14:textId="77777777" w:rsidR="00F84F03" w:rsidRDefault="00F84F03"/>
        </w:tc>
      </w:tr>
      <w:tr w:rsidR="00F84F03" w14:paraId="1E99E5DC" w14:textId="77777777">
        <w:tc>
          <w:tcPr>
            <w:tcW w:w="4428" w:type="dxa"/>
          </w:tcPr>
          <w:p w14:paraId="6AA09D25" w14:textId="77777777" w:rsidR="00F84F03" w:rsidRDefault="00F84F03">
            <w:pPr>
              <w:jc w:val="right"/>
            </w:pPr>
            <w:r>
              <w:t>Date of Last Review:</w:t>
            </w:r>
          </w:p>
        </w:tc>
        <w:tc>
          <w:tcPr>
            <w:tcW w:w="4428" w:type="dxa"/>
          </w:tcPr>
          <w:p w14:paraId="2EB987C2" w14:textId="77777777" w:rsidR="00F84F03" w:rsidRDefault="00F84F03"/>
        </w:tc>
      </w:tr>
      <w:tr w:rsidR="00F84F03" w14:paraId="5BB458F0" w14:textId="77777777">
        <w:tc>
          <w:tcPr>
            <w:tcW w:w="4428" w:type="dxa"/>
          </w:tcPr>
          <w:p w14:paraId="1113EE3C" w14:textId="77777777" w:rsidR="00F84F03" w:rsidRDefault="00F84F03">
            <w:pPr>
              <w:jc w:val="right"/>
            </w:pPr>
            <w:r>
              <w:t>Date of Next Review:</w:t>
            </w:r>
          </w:p>
        </w:tc>
        <w:tc>
          <w:tcPr>
            <w:tcW w:w="4428" w:type="dxa"/>
          </w:tcPr>
          <w:p w14:paraId="44A727F2" w14:textId="77777777" w:rsidR="00F84F03" w:rsidRDefault="00F84F03"/>
        </w:tc>
      </w:tr>
      <w:tr w:rsidR="00F84F03" w14:paraId="45001B2B" w14:textId="77777777">
        <w:tc>
          <w:tcPr>
            <w:tcW w:w="4428" w:type="dxa"/>
          </w:tcPr>
          <w:p w14:paraId="30C4C9DA" w14:textId="77777777" w:rsidR="00F84F03" w:rsidRDefault="00F84F03">
            <w:pPr>
              <w:jc w:val="right"/>
            </w:pPr>
            <w:r>
              <w:t>Target Date for Next Update:</w:t>
            </w:r>
          </w:p>
        </w:tc>
        <w:tc>
          <w:tcPr>
            <w:tcW w:w="4428" w:type="dxa"/>
          </w:tcPr>
          <w:p w14:paraId="088081CC" w14:textId="77777777" w:rsidR="00F84F03" w:rsidRDefault="00F84F03"/>
        </w:tc>
      </w:tr>
    </w:tbl>
    <w:p w14:paraId="301F12F8" w14:textId="77777777" w:rsidR="00F84F03" w:rsidRDefault="00F84F03">
      <w:pPr>
        <w:pStyle w:val="DocControlHeading2"/>
      </w:pPr>
      <w:bookmarkStart w:id="12" w:name="_Toc461626766"/>
      <w:bookmarkStart w:id="13" w:name="_Toc461628996"/>
      <w:bookmarkStart w:id="14" w:name="_Toc461632038"/>
      <w:bookmarkStart w:id="15" w:name="_Toc61860425"/>
      <w:r>
        <w:t>Distribution List</w:t>
      </w:r>
      <w:bookmarkEnd w:id="12"/>
      <w:bookmarkEnd w:id="13"/>
      <w:bookmarkEnd w:id="14"/>
      <w:bookmarkEnd w:id="15"/>
    </w:p>
    <w:p w14:paraId="33277F79" w14:textId="77777777" w:rsidR="00F84F03" w:rsidRDefault="00F84F03">
      <w:pPr>
        <w:pStyle w:val="Paragraph"/>
      </w:pPr>
      <w:r>
        <w:t>This following list of people shall receive a copy of this document every time a new version of this document becomes available:</w:t>
      </w:r>
    </w:p>
    <w:p w14:paraId="0D521476" w14:textId="77777777" w:rsidR="00F84F03" w:rsidRDefault="00F84F03">
      <w:pPr>
        <w:ind w:left="2160"/>
      </w:pPr>
      <w:r>
        <w:t>Guidance Team Members:</w:t>
      </w:r>
    </w:p>
    <w:p w14:paraId="20E79BA1" w14:textId="77777777" w:rsidR="00F84F03" w:rsidRDefault="00F84F03">
      <w:pPr>
        <w:ind w:left="2160"/>
      </w:pPr>
    </w:p>
    <w:p w14:paraId="704A4222" w14:textId="77777777" w:rsidR="00F84F03" w:rsidRDefault="00F84F03">
      <w:pPr>
        <w:ind w:left="1440" w:firstLine="720"/>
      </w:pPr>
      <w:r>
        <w:t xml:space="preserve">Customer: </w:t>
      </w:r>
      <w:r>
        <w:tab/>
      </w:r>
    </w:p>
    <w:p w14:paraId="6BD7F99A" w14:textId="77777777" w:rsidR="00F84F03" w:rsidRDefault="00F84F03">
      <w:pPr>
        <w:ind w:left="1440" w:firstLine="720"/>
      </w:pPr>
    </w:p>
    <w:p w14:paraId="578F6E79" w14:textId="77777777" w:rsidR="00F84F03" w:rsidRDefault="00F84F03">
      <w:pPr>
        <w:ind w:left="1440" w:firstLine="720"/>
      </w:pPr>
      <w:r>
        <w:t>Software Team Members:</w:t>
      </w:r>
    </w:p>
    <w:p w14:paraId="348DF698" w14:textId="77777777" w:rsidR="00F84F03" w:rsidRDefault="00F84F03">
      <w:pPr>
        <w:pStyle w:val="DocControlHeading2"/>
      </w:pPr>
      <w:bookmarkStart w:id="16" w:name="_Toc461626767"/>
      <w:bookmarkStart w:id="17" w:name="_Toc461628997"/>
      <w:bookmarkStart w:id="18" w:name="_Toc461632039"/>
      <w:bookmarkStart w:id="19" w:name="_Toc61860426"/>
      <w:r>
        <w:t>Change Summary</w:t>
      </w:r>
      <w:bookmarkEnd w:id="16"/>
      <w:bookmarkEnd w:id="17"/>
      <w:bookmarkEnd w:id="18"/>
      <w:bookmarkEnd w:id="19"/>
    </w:p>
    <w:p w14:paraId="4539E881" w14:textId="77777777" w:rsidR="00F84F03" w:rsidRDefault="00F84F03">
      <w:pPr>
        <w:pStyle w:val="Paragraph"/>
      </w:pPr>
      <w:r>
        <w:t>The following table details changes made between versions of this document</w:t>
      </w:r>
    </w:p>
    <w:p w14:paraId="59997B0C"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3B649C1C" w14:textId="77777777">
        <w:tc>
          <w:tcPr>
            <w:tcW w:w="1764" w:type="dxa"/>
          </w:tcPr>
          <w:p w14:paraId="7012618F" w14:textId="77777777" w:rsidR="00F84F03" w:rsidRDefault="00F84F03">
            <w:pPr>
              <w:jc w:val="center"/>
            </w:pPr>
            <w:r>
              <w:t>Version</w:t>
            </w:r>
          </w:p>
        </w:tc>
        <w:tc>
          <w:tcPr>
            <w:tcW w:w="1170" w:type="dxa"/>
          </w:tcPr>
          <w:p w14:paraId="0C35A1DD" w14:textId="77777777" w:rsidR="00F84F03" w:rsidRDefault="00F84F03">
            <w:pPr>
              <w:jc w:val="center"/>
            </w:pPr>
            <w:r>
              <w:t>Date</w:t>
            </w:r>
          </w:p>
        </w:tc>
        <w:tc>
          <w:tcPr>
            <w:tcW w:w="1800" w:type="dxa"/>
          </w:tcPr>
          <w:p w14:paraId="008F58F5" w14:textId="77777777" w:rsidR="00F84F03" w:rsidRDefault="00F84F03">
            <w:pPr>
              <w:jc w:val="center"/>
            </w:pPr>
            <w:r>
              <w:t>Modifier</w:t>
            </w:r>
          </w:p>
        </w:tc>
        <w:tc>
          <w:tcPr>
            <w:tcW w:w="3978" w:type="dxa"/>
          </w:tcPr>
          <w:p w14:paraId="16544EED" w14:textId="77777777" w:rsidR="00F84F03" w:rsidRDefault="00F84F03">
            <w:pPr>
              <w:jc w:val="center"/>
            </w:pPr>
            <w:r>
              <w:t>Description</w:t>
            </w:r>
          </w:p>
        </w:tc>
      </w:tr>
      <w:tr w:rsidR="00F84F03" w14:paraId="539EA8FC" w14:textId="77777777">
        <w:tc>
          <w:tcPr>
            <w:tcW w:w="1764" w:type="dxa"/>
          </w:tcPr>
          <w:p w14:paraId="1DC5C47D" w14:textId="77777777" w:rsidR="00F84F03" w:rsidRDefault="00F84F03">
            <w:pPr>
              <w:jc w:val="center"/>
            </w:pPr>
          </w:p>
        </w:tc>
        <w:tc>
          <w:tcPr>
            <w:tcW w:w="1170" w:type="dxa"/>
          </w:tcPr>
          <w:p w14:paraId="470FB731" w14:textId="77777777" w:rsidR="00F84F03" w:rsidRDefault="00F84F03">
            <w:pPr>
              <w:jc w:val="center"/>
            </w:pPr>
          </w:p>
        </w:tc>
        <w:tc>
          <w:tcPr>
            <w:tcW w:w="1800" w:type="dxa"/>
          </w:tcPr>
          <w:p w14:paraId="40F3AD17" w14:textId="77777777" w:rsidR="00F84F03" w:rsidRDefault="00F84F03">
            <w:pPr>
              <w:jc w:val="center"/>
            </w:pPr>
          </w:p>
        </w:tc>
        <w:tc>
          <w:tcPr>
            <w:tcW w:w="3978" w:type="dxa"/>
          </w:tcPr>
          <w:p w14:paraId="5F442079" w14:textId="77777777" w:rsidR="00F84F03" w:rsidRDefault="00F84F03">
            <w:pPr>
              <w:pStyle w:val="TableText"/>
              <w:widowControl/>
              <w:spacing w:before="0" w:after="0"/>
            </w:pPr>
          </w:p>
        </w:tc>
      </w:tr>
      <w:tr w:rsidR="00F84F03" w14:paraId="38920066" w14:textId="77777777">
        <w:tc>
          <w:tcPr>
            <w:tcW w:w="1764" w:type="dxa"/>
          </w:tcPr>
          <w:p w14:paraId="08C59C06" w14:textId="77777777" w:rsidR="00F84F03" w:rsidRDefault="00F84F03"/>
        </w:tc>
        <w:tc>
          <w:tcPr>
            <w:tcW w:w="1170" w:type="dxa"/>
          </w:tcPr>
          <w:p w14:paraId="1FFF48CE" w14:textId="77777777" w:rsidR="00F84F03" w:rsidRDefault="00F84F03"/>
        </w:tc>
        <w:tc>
          <w:tcPr>
            <w:tcW w:w="1800" w:type="dxa"/>
          </w:tcPr>
          <w:p w14:paraId="1F98CA46" w14:textId="77777777" w:rsidR="00F84F03" w:rsidRDefault="00F84F03"/>
        </w:tc>
        <w:tc>
          <w:tcPr>
            <w:tcW w:w="3978" w:type="dxa"/>
          </w:tcPr>
          <w:p w14:paraId="4394A530" w14:textId="77777777" w:rsidR="00F84F03" w:rsidRDefault="00F84F03"/>
        </w:tc>
      </w:tr>
      <w:tr w:rsidR="00F84F03" w14:paraId="7F0106BC" w14:textId="77777777">
        <w:tc>
          <w:tcPr>
            <w:tcW w:w="1764" w:type="dxa"/>
          </w:tcPr>
          <w:p w14:paraId="54261A5A" w14:textId="77777777" w:rsidR="00F84F03" w:rsidRDefault="00F84F03"/>
        </w:tc>
        <w:tc>
          <w:tcPr>
            <w:tcW w:w="1170" w:type="dxa"/>
          </w:tcPr>
          <w:p w14:paraId="54CDCB9B" w14:textId="77777777" w:rsidR="00F84F03" w:rsidRDefault="00F84F03"/>
        </w:tc>
        <w:tc>
          <w:tcPr>
            <w:tcW w:w="1800" w:type="dxa"/>
          </w:tcPr>
          <w:p w14:paraId="7608DC23" w14:textId="77777777" w:rsidR="00F84F03" w:rsidRDefault="00F84F03"/>
        </w:tc>
        <w:tc>
          <w:tcPr>
            <w:tcW w:w="3978" w:type="dxa"/>
          </w:tcPr>
          <w:p w14:paraId="4CF21AF5" w14:textId="77777777" w:rsidR="00F84F03" w:rsidRDefault="00F84F03"/>
        </w:tc>
      </w:tr>
    </w:tbl>
    <w:p w14:paraId="656C636A" w14:textId="77777777" w:rsidR="00F84F03" w:rsidRDefault="00F84F03">
      <w:pPr>
        <w:ind w:left="144"/>
      </w:pPr>
    </w:p>
    <w:p w14:paraId="0A2EC2EF" w14:textId="77777777" w:rsidR="00F84F03" w:rsidRDefault="00F84F03">
      <w:pPr>
        <w:ind w:left="144"/>
      </w:pPr>
    </w:p>
    <w:p w14:paraId="3EF9141B" w14:textId="77777777" w:rsidR="00F84F03" w:rsidRDefault="00F84F03">
      <w:pPr>
        <w:ind w:left="144"/>
      </w:pPr>
    </w:p>
    <w:p w14:paraId="74851C02" w14:textId="77777777" w:rsidR="00F84F03" w:rsidRDefault="00F84F03">
      <w:pPr>
        <w:ind w:left="144"/>
      </w:pPr>
    </w:p>
    <w:p w14:paraId="31906E84" w14:textId="77777777" w:rsidR="00F84F03" w:rsidRDefault="00F84F03">
      <w:pPr>
        <w:pStyle w:val="Paragraph"/>
      </w:pPr>
      <w:r>
        <w:br w:type="column"/>
      </w:r>
    </w:p>
    <w:p w14:paraId="0CEC861D" w14:textId="77777777" w:rsidR="00F84F03" w:rsidRDefault="00F84F03">
      <w:pPr>
        <w:ind w:left="144"/>
      </w:pPr>
    </w:p>
    <w:p w14:paraId="68E1B6F0" w14:textId="77777777" w:rsidR="00F84F03" w:rsidRDefault="00F84F03">
      <w:pPr>
        <w:pStyle w:val="TOC2"/>
        <w:rPr>
          <w:sz w:val="28"/>
        </w:rPr>
      </w:pPr>
      <w:r>
        <w:rPr>
          <w:sz w:val="28"/>
        </w:rPr>
        <w:t>Table of Contents</w:t>
      </w:r>
    </w:p>
    <w:p w14:paraId="3633FC11" w14:textId="77777777"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14:paraId="0359DAB7" w14:textId="77777777" w:rsidR="004A4872" w:rsidRDefault="00DA6742">
      <w:pPr>
        <w:pStyle w:val="TOC2"/>
        <w:rPr>
          <w:b w:val="0"/>
          <w:bCs w:val="0"/>
          <w:smallCaps w:val="0"/>
          <w:noProof/>
          <w:sz w:val="24"/>
          <w:szCs w:val="24"/>
        </w:rPr>
      </w:pPr>
      <w:hyperlink w:anchor="_Toc61860423" w:history="1">
        <w:r w:rsidR="004A4872" w:rsidRPr="000C2417">
          <w:rPr>
            <w:rStyle w:val="Hyperlink"/>
            <w:noProof/>
          </w:rPr>
          <w:t>Approval</w:t>
        </w:r>
        <w:r w:rsidR="004A4872">
          <w:rPr>
            <w:noProof/>
            <w:webHidden/>
          </w:rPr>
          <w:tab/>
        </w:r>
        <w:r w:rsidR="004A4872">
          <w:rPr>
            <w:noProof/>
            <w:webHidden/>
          </w:rPr>
          <w:fldChar w:fldCharType="begin"/>
        </w:r>
        <w:r w:rsidR="004A4872">
          <w:rPr>
            <w:noProof/>
            <w:webHidden/>
          </w:rPr>
          <w:instrText xml:space="preserve"> PAGEREF _Toc61860423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9285D59" w14:textId="77777777" w:rsidR="004A4872" w:rsidRDefault="00DA6742">
      <w:pPr>
        <w:pStyle w:val="TOC2"/>
        <w:rPr>
          <w:b w:val="0"/>
          <w:bCs w:val="0"/>
          <w:smallCaps w:val="0"/>
          <w:noProof/>
          <w:sz w:val="24"/>
          <w:szCs w:val="24"/>
        </w:rPr>
      </w:pPr>
      <w:hyperlink w:anchor="_Toc61860424" w:history="1">
        <w:r w:rsidR="004A4872" w:rsidRPr="000C2417">
          <w:rPr>
            <w:rStyle w:val="Hyperlink"/>
            <w:noProof/>
          </w:rPr>
          <w:t>Document Change Control</w:t>
        </w:r>
        <w:r w:rsidR="004A4872">
          <w:rPr>
            <w:noProof/>
            <w:webHidden/>
          </w:rPr>
          <w:tab/>
        </w:r>
        <w:r w:rsidR="004A4872">
          <w:rPr>
            <w:noProof/>
            <w:webHidden/>
          </w:rPr>
          <w:fldChar w:fldCharType="begin"/>
        </w:r>
        <w:r w:rsidR="004A4872">
          <w:rPr>
            <w:noProof/>
            <w:webHidden/>
          </w:rPr>
          <w:instrText xml:space="preserve"> PAGEREF _Toc61860424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0C91E206" w14:textId="77777777" w:rsidR="004A4872" w:rsidRDefault="00DA6742">
      <w:pPr>
        <w:pStyle w:val="TOC2"/>
        <w:rPr>
          <w:b w:val="0"/>
          <w:bCs w:val="0"/>
          <w:smallCaps w:val="0"/>
          <w:noProof/>
          <w:sz w:val="24"/>
          <w:szCs w:val="24"/>
        </w:rPr>
      </w:pPr>
      <w:hyperlink w:anchor="_Toc61860425" w:history="1">
        <w:r w:rsidR="004A4872" w:rsidRPr="000C2417">
          <w:rPr>
            <w:rStyle w:val="Hyperlink"/>
            <w:noProof/>
          </w:rPr>
          <w:t>Distribution List</w:t>
        </w:r>
        <w:r w:rsidR="004A4872">
          <w:rPr>
            <w:noProof/>
            <w:webHidden/>
          </w:rPr>
          <w:tab/>
        </w:r>
        <w:r w:rsidR="004A4872">
          <w:rPr>
            <w:noProof/>
            <w:webHidden/>
          </w:rPr>
          <w:fldChar w:fldCharType="begin"/>
        </w:r>
        <w:r w:rsidR="004A4872">
          <w:rPr>
            <w:noProof/>
            <w:webHidden/>
          </w:rPr>
          <w:instrText xml:space="preserve"> PAGEREF _Toc61860425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5398A69E" w14:textId="77777777" w:rsidR="004A4872" w:rsidRDefault="00DA6742">
      <w:pPr>
        <w:pStyle w:val="TOC2"/>
        <w:rPr>
          <w:b w:val="0"/>
          <w:bCs w:val="0"/>
          <w:smallCaps w:val="0"/>
          <w:noProof/>
          <w:sz w:val="24"/>
          <w:szCs w:val="24"/>
        </w:rPr>
      </w:pPr>
      <w:hyperlink w:anchor="_Toc61860426" w:history="1">
        <w:r w:rsidR="004A4872" w:rsidRPr="000C2417">
          <w:rPr>
            <w:rStyle w:val="Hyperlink"/>
            <w:noProof/>
          </w:rPr>
          <w:t>Change Summary</w:t>
        </w:r>
        <w:r w:rsidR="004A4872">
          <w:rPr>
            <w:noProof/>
            <w:webHidden/>
          </w:rPr>
          <w:tab/>
        </w:r>
        <w:r w:rsidR="004A4872">
          <w:rPr>
            <w:noProof/>
            <w:webHidden/>
          </w:rPr>
          <w:fldChar w:fldCharType="begin"/>
        </w:r>
        <w:r w:rsidR="004A4872">
          <w:rPr>
            <w:noProof/>
            <w:webHidden/>
          </w:rPr>
          <w:instrText xml:space="preserve"> PAGEREF _Toc61860426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23CDC35" w14:textId="77777777" w:rsidR="004A4872" w:rsidRDefault="00DA6742">
      <w:pPr>
        <w:pStyle w:val="TOC1"/>
        <w:tabs>
          <w:tab w:val="left" w:pos="400"/>
        </w:tabs>
        <w:rPr>
          <w:b w:val="0"/>
          <w:caps w:val="0"/>
          <w:noProof/>
          <w:sz w:val="24"/>
          <w:szCs w:val="24"/>
        </w:rPr>
      </w:pPr>
      <w:hyperlink w:anchor="_Toc61860427" w:history="1">
        <w:r w:rsidR="004A4872" w:rsidRPr="000C2417">
          <w:rPr>
            <w:rStyle w:val="Hyperlink"/>
            <w:noProof/>
          </w:rPr>
          <w:t>1.</w:t>
        </w:r>
        <w:r w:rsidR="004A4872">
          <w:rPr>
            <w:b w:val="0"/>
            <w:caps w:val="0"/>
            <w:noProof/>
            <w:sz w:val="24"/>
            <w:szCs w:val="24"/>
          </w:rPr>
          <w:tab/>
        </w:r>
        <w:r w:rsidR="004A4872" w:rsidRPr="000C2417">
          <w:rPr>
            <w:rStyle w:val="Hyperlink"/>
            <w:noProof/>
          </w:rPr>
          <w:t>Introduction</w:t>
        </w:r>
        <w:r w:rsidR="004A4872">
          <w:rPr>
            <w:noProof/>
            <w:webHidden/>
          </w:rPr>
          <w:tab/>
        </w:r>
        <w:r w:rsidR="004A4872">
          <w:rPr>
            <w:noProof/>
            <w:webHidden/>
          </w:rPr>
          <w:fldChar w:fldCharType="begin"/>
        </w:r>
        <w:r w:rsidR="004A4872">
          <w:rPr>
            <w:noProof/>
            <w:webHidden/>
          </w:rPr>
          <w:instrText xml:space="preserve"> PAGEREF _Toc61860427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13D8AACF" w14:textId="77777777" w:rsidR="004A4872" w:rsidRDefault="00DA6742">
      <w:pPr>
        <w:pStyle w:val="TOC2"/>
        <w:rPr>
          <w:b w:val="0"/>
          <w:bCs w:val="0"/>
          <w:smallCaps w:val="0"/>
          <w:noProof/>
          <w:sz w:val="24"/>
          <w:szCs w:val="24"/>
        </w:rPr>
      </w:pPr>
      <w:hyperlink w:anchor="_Toc61860428" w:history="1">
        <w:r w:rsidR="004A4872" w:rsidRPr="000C2417">
          <w:rPr>
            <w:rStyle w:val="Hyperlink"/>
            <w:noProof/>
          </w:rPr>
          <w:t>1.1.</w:t>
        </w:r>
        <w:r w:rsidR="004A4872">
          <w:rPr>
            <w:b w:val="0"/>
            <w:bCs w:val="0"/>
            <w:smallCaps w:val="0"/>
            <w:noProof/>
            <w:sz w:val="24"/>
            <w:szCs w:val="24"/>
          </w:rPr>
          <w:tab/>
        </w:r>
        <w:r w:rsidR="004A4872" w:rsidRPr="000C2417">
          <w:rPr>
            <w:rStyle w:val="Hyperlink"/>
            <w:noProof/>
          </w:rPr>
          <w:t>References</w:t>
        </w:r>
        <w:r w:rsidR="004A4872">
          <w:rPr>
            <w:noProof/>
            <w:webHidden/>
          </w:rPr>
          <w:tab/>
        </w:r>
        <w:r w:rsidR="004A4872">
          <w:rPr>
            <w:noProof/>
            <w:webHidden/>
          </w:rPr>
          <w:fldChar w:fldCharType="begin"/>
        </w:r>
        <w:r w:rsidR="004A4872">
          <w:rPr>
            <w:noProof/>
            <w:webHidden/>
          </w:rPr>
          <w:instrText xml:space="preserve"> PAGEREF _Toc61860428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A1D7A99" w14:textId="77777777" w:rsidR="004A4872" w:rsidRDefault="00DA6742">
      <w:pPr>
        <w:pStyle w:val="TOC1"/>
        <w:tabs>
          <w:tab w:val="left" w:pos="400"/>
        </w:tabs>
        <w:rPr>
          <w:b w:val="0"/>
          <w:caps w:val="0"/>
          <w:noProof/>
          <w:sz w:val="24"/>
          <w:szCs w:val="24"/>
        </w:rPr>
      </w:pPr>
      <w:hyperlink w:anchor="_Toc61860429" w:history="1">
        <w:r w:rsidR="004A4872" w:rsidRPr="000C2417">
          <w:rPr>
            <w:rStyle w:val="Hyperlink"/>
            <w:noProof/>
          </w:rPr>
          <w:t>2.</w:t>
        </w:r>
        <w:r w:rsidR="004A4872">
          <w:rPr>
            <w:b w:val="0"/>
            <w:caps w:val="0"/>
            <w:noProof/>
            <w:sz w:val="24"/>
            <w:szCs w:val="24"/>
          </w:rPr>
          <w:tab/>
        </w:r>
        <w:r w:rsidR="004A4872" w:rsidRPr="000C2417">
          <w:rPr>
            <w:rStyle w:val="Hyperlink"/>
            <w:noProof/>
          </w:rPr>
          <w:t>Software Configuration Identification</w:t>
        </w:r>
        <w:r w:rsidR="004A4872">
          <w:rPr>
            <w:noProof/>
            <w:webHidden/>
          </w:rPr>
          <w:tab/>
        </w:r>
        <w:r w:rsidR="004A4872">
          <w:rPr>
            <w:noProof/>
            <w:webHidden/>
          </w:rPr>
          <w:fldChar w:fldCharType="begin"/>
        </w:r>
        <w:r w:rsidR="004A4872">
          <w:rPr>
            <w:noProof/>
            <w:webHidden/>
          </w:rPr>
          <w:instrText xml:space="preserve"> PAGEREF _Toc61860429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57F530A6" w14:textId="77777777" w:rsidR="004A4872" w:rsidRDefault="00DA6742">
      <w:pPr>
        <w:pStyle w:val="TOC2"/>
        <w:rPr>
          <w:b w:val="0"/>
          <w:bCs w:val="0"/>
          <w:smallCaps w:val="0"/>
          <w:noProof/>
          <w:sz w:val="24"/>
          <w:szCs w:val="24"/>
        </w:rPr>
      </w:pPr>
      <w:hyperlink w:anchor="_Toc61860430" w:history="1">
        <w:r w:rsidR="004A4872" w:rsidRPr="000C2417">
          <w:rPr>
            <w:rStyle w:val="Hyperlink"/>
            <w:noProof/>
          </w:rPr>
          <w:t>2.1.</w:t>
        </w:r>
        <w:r w:rsidR="004A4872">
          <w:rPr>
            <w:b w:val="0"/>
            <w:bCs w:val="0"/>
            <w:smallCaps w:val="0"/>
            <w:noProof/>
            <w:sz w:val="24"/>
            <w:szCs w:val="24"/>
          </w:rPr>
          <w:tab/>
        </w:r>
        <w:r w:rsidR="004A4872" w:rsidRPr="000C2417">
          <w:rPr>
            <w:rStyle w:val="Hyperlink"/>
            <w:noProof/>
          </w:rPr>
          <w:t>Software Configuration Item Identification</w:t>
        </w:r>
        <w:r w:rsidR="004A4872">
          <w:rPr>
            <w:noProof/>
            <w:webHidden/>
          </w:rPr>
          <w:tab/>
        </w:r>
        <w:r w:rsidR="004A4872">
          <w:rPr>
            <w:noProof/>
            <w:webHidden/>
          </w:rPr>
          <w:fldChar w:fldCharType="begin"/>
        </w:r>
        <w:r w:rsidR="004A4872">
          <w:rPr>
            <w:noProof/>
            <w:webHidden/>
          </w:rPr>
          <w:instrText xml:space="preserve"> PAGEREF _Toc61860430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4582DE3" w14:textId="77777777" w:rsidR="004A4872" w:rsidRDefault="00DA6742">
      <w:pPr>
        <w:pStyle w:val="TOC2"/>
        <w:rPr>
          <w:b w:val="0"/>
          <w:bCs w:val="0"/>
          <w:smallCaps w:val="0"/>
          <w:noProof/>
          <w:sz w:val="24"/>
          <w:szCs w:val="24"/>
        </w:rPr>
      </w:pPr>
      <w:hyperlink w:anchor="_Toc61860431" w:history="1">
        <w:r w:rsidR="004A4872" w:rsidRPr="000C2417">
          <w:rPr>
            <w:rStyle w:val="Hyperlink"/>
            <w:noProof/>
          </w:rPr>
          <w:t>2.2.</w:t>
        </w:r>
        <w:r w:rsidR="004A4872">
          <w:rPr>
            <w:b w:val="0"/>
            <w:bCs w:val="0"/>
            <w:smallCaps w:val="0"/>
            <w:noProof/>
            <w:sz w:val="24"/>
            <w:szCs w:val="24"/>
          </w:rPr>
          <w:tab/>
        </w:r>
        <w:r w:rsidR="004A4872" w:rsidRPr="000C2417">
          <w:rPr>
            <w:rStyle w:val="Hyperlink"/>
            <w:noProof/>
          </w:rPr>
          <w:t>Software Configuration Item Organization</w:t>
        </w:r>
        <w:r w:rsidR="004A4872">
          <w:rPr>
            <w:noProof/>
            <w:webHidden/>
          </w:rPr>
          <w:tab/>
        </w:r>
        <w:r w:rsidR="004A4872">
          <w:rPr>
            <w:noProof/>
            <w:webHidden/>
          </w:rPr>
          <w:fldChar w:fldCharType="begin"/>
        </w:r>
        <w:r w:rsidR="004A4872">
          <w:rPr>
            <w:noProof/>
            <w:webHidden/>
          </w:rPr>
          <w:instrText xml:space="preserve"> PAGEREF _Toc61860431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5E558A5" w14:textId="77777777" w:rsidR="004A4872" w:rsidRDefault="00DA6742">
      <w:pPr>
        <w:pStyle w:val="TOC1"/>
        <w:tabs>
          <w:tab w:val="left" w:pos="400"/>
        </w:tabs>
        <w:rPr>
          <w:b w:val="0"/>
          <w:caps w:val="0"/>
          <w:noProof/>
          <w:sz w:val="24"/>
          <w:szCs w:val="24"/>
        </w:rPr>
      </w:pPr>
      <w:hyperlink w:anchor="_Toc61860432" w:history="1">
        <w:r w:rsidR="004A4872" w:rsidRPr="000C2417">
          <w:rPr>
            <w:rStyle w:val="Hyperlink"/>
            <w:noProof/>
          </w:rPr>
          <w:t>3.</w:t>
        </w:r>
        <w:r w:rsidR="004A4872">
          <w:rPr>
            <w:b w:val="0"/>
            <w:caps w:val="0"/>
            <w:noProof/>
            <w:sz w:val="24"/>
            <w:szCs w:val="24"/>
          </w:rPr>
          <w:tab/>
        </w:r>
        <w:r w:rsidR="004A4872" w:rsidRPr="000C2417">
          <w:rPr>
            <w:rStyle w:val="Hyperlink"/>
            <w:noProof/>
          </w:rPr>
          <w:t>Software Configuration Control</w:t>
        </w:r>
        <w:r w:rsidR="004A4872">
          <w:rPr>
            <w:noProof/>
            <w:webHidden/>
          </w:rPr>
          <w:tab/>
        </w:r>
        <w:r w:rsidR="004A4872">
          <w:rPr>
            <w:noProof/>
            <w:webHidden/>
          </w:rPr>
          <w:fldChar w:fldCharType="begin"/>
        </w:r>
        <w:r w:rsidR="004A4872">
          <w:rPr>
            <w:noProof/>
            <w:webHidden/>
          </w:rPr>
          <w:instrText xml:space="preserve"> PAGEREF _Toc61860432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A86A374" w14:textId="77777777" w:rsidR="004A4872" w:rsidRDefault="00DA6742">
      <w:pPr>
        <w:pStyle w:val="TOC2"/>
        <w:rPr>
          <w:b w:val="0"/>
          <w:bCs w:val="0"/>
          <w:smallCaps w:val="0"/>
          <w:noProof/>
          <w:sz w:val="24"/>
          <w:szCs w:val="24"/>
        </w:rPr>
      </w:pPr>
      <w:hyperlink w:anchor="_Toc61860433" w:history="1">
        <w:r w:rsidR="004A4872" w:rsidRPr="000C2417">
          <w:rPr>
            <w:rStyle w:val="Hyperlink"/>
            <w:noProof/>
          </w:rPr>
          <w:t>3.1.</w:t>
        </w:r>
        <w:r w:rsidR="004A4872">
          <w:rPr>
            <w:b w:val="0"/>
            <w:bCs w:val="0"/>
            <w:smallCaps w:val="0"/>
            <w:noProof/>
            <w:sz w:val="24"/>
            <w:szCs w:val="24"/>
          </w:rPr>
          <w:tab/>
        </w:r>
        <w:r w:rsidR="004A4872" w:rsidRPr="000C2417">
          <w:rPr>
            <w:rStyle w:val="Hyperlink"/>
            <w:noProof/>
          </w:rPr>
          <w:t>Documentation</w:t>
        </w:r>
        <w:r w:rsidR="004A4872">
          <w:rPr>
            <w:noProof/>
            <w:webHidden/>
          </w:rPr>
          <w:tab/>
        </w:r>
        <w:r w:rsidR="004A4872">
          <w:rPr>
            <w:noProof/>
            <w:webHidden/>
          </w:rPr>
          <w:fldChar w:fldCharType="begin"/>
        </w:r>
        <w:r w:rsidR="004A4872">
          <w:rPr>
            <w:noProof/>
            <w:webHidden/>
          </w:rPr>
          <w:instrText xml:space="preserve"> PAGEREF _Toc61860433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1A39A08A" w14:textId="77777777" w:rsidR="004A4872" w:rsidRDefault="00DA6742">
      <w:pPr>
        <w:pStyle w:val="TOC2"/>
        <w:rPr>
          <w:b w:val="0"/>
          <w:bCs w:val="0"/>
          <w:smallCaps w:val="0"/>
          <w:noProof/>
          <w:sz w:val="24"/>
          <w:szCs w:val="24"/>
        </w:rPr>
      </w:pPr>
      <w:hyperlink w:anchor="_Toc61860434" w:history="1">
        <w:r w:rsidR="004A4872" w:rsidRPr="000C2417">
          <w:rPr>
            <w:rStyle w:val="Hyperlink"/>
            <w:noProof/>
          </w:rPr>
          <w:t>3.2.</w:t>
        </w:r>
        <w:r w:rsidR="004A4872">
          <w:rPr>
            <w:b w:val="0"/>
            <w:bCs w:val="0"/>
            <w:smallCaps w:val="0"/>
            <w:noProof/>
            <w:sz w:val="24"/>
            <w:szCs w:val="24"/>
          </w:rPr>
          <w:tab/>
        </w:r>
        <w:r w:rsidR="004A4872" w:rsidRPr="000C2417">
          <w:rPr>
            <w:rStyle w:val="Hyperlink"/>
            <w:noProof/>
          </w:rPr>
          <w:t>Configuration Control Board</w:t>
        </w:r>
        <w:r w:rsidR="004A4872">
          <w:rPr>
            <w:noProof/>
            <w:webHidden/>
          </w:rPr>
          <w:tab/>
        </w:r>
        <w:r w:rsidR="004A4872">
          <w:rPr>
            <w:noProof/>
            <w:webHidden/>
          </w:rPr>
          <w:fldChar w:fldCharType="begin"/>
        </w:r>
        <w:r w:rsidR="004A4872">
          <w:rPr>
            <w:noProof/>
            <w:webHidden/>
          </w:rPr>
          <w:instrText xml:space="preserve"> PAGEREF _Toc61860434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2FD08A4D" w14:textId="77777777" w:rsidR="004A4872" w:rsidRDefault="00DA6742">
      <w:pPr>
        <w:pStyle w:val="TOC2"/>
        <w:rPr>
          <w:b w:val="0"/>
          <w:bCs w:val="0"/>
          <w:smallCaps w:val="0"/>
          <w:noProof/>
          <w:sz w:val="24"/>
          <w:szCs w:val="24"/>
        </w:rPr>
      </w:pPr>
      <w:hyperlink w:anchor="_Toc61860435" w:history="1">
        <w:r w:rsidR="004A4872" w:rsidRPr="000C2417">
          <w:rPr>
            <w:rStyle w:val="Hyperlink"/>
            <w:noProof/>
          </w:rPr>
          <w:t>3.3.</w:t>
        </w:r>
        <w:r w:rsidR="004A4872">
          <w:rPr>
            <w:b w:val="0"/>
            <w:bCs w:val="0"/>
            <w:smallCaps w:val="0"/>
            <w:noProof/>
            <w:sz w:val="24"/>
            <w:szCs w:val="24"/>
          </w:rPr>
          <w:tab/>
        </w:r>
        <w:r w:rsidR="004A4872" w:rsidRPr="000C2417">
          <w:rPr>
            <w:rStyle w:val="Hyperlink"/>
            <w:noProof/>
          </w:rPr>
          <w:t>Procedures</w:t>
        </w:r>
        <w:r w:rsidR="004A4872">
          <w:rPr>
            <w:noProof/>
            <w:webHidden/>
          </w:rPr>
          <w:tab/>
        </w:r>
        <w:r w:rsidR="004A4872">
          <w:rPr>
            <w:noProof/>
            <w:webHidden/>
          </w:rPr>
          <w:fldChar w:fldCharType="begin"/>
        </w:r>
        <w:r w:rsidR="004A4872">
          <w:rPr>
            <w:noProof/>
            <w:webHidden/>
          </w:rPr>
          <w:instrText xml:space="preserve"> PAGEREF _Toc61860435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6E568057" w14:textId="77777777" w:rsidR="004A4872" w:rsidRDefault="00DA6742">
      <w:pPr>
        <w:pStyle w:val="TOC1"/>
        <w:tabs>
          <w:tab w:val="left" w:pos="400"/>
        </w:tabs>
        <w:rPr>
          <w:b w:val="0"/>
          <w:caps w:val="0"/>
          <w:noProof/>
          <w:sz w:val="24"/>
          <w:szCs w:val="24"/>
        </w:rPr>
      </w:pPr>
      <w:hyperlink w:anchor="_Toc61860436" w:history="1">
        <w:r w:rsidR="004A4872" w:rsidRPr="000C2417">
          <w:rPr>
            <w:rStyle w:val="Hyperlink"/>
            <w:noProof/>
          </w:rPr>
          <w:t>4.</w:t>
        </w:r>
        <w:r w:rsidR="004A4872">
          <w:rPr>
            <w:b w:val="0"/>
            <w:caps w:val="0"/>
            <w:noProof/>
            <w:sz w:val="24"/>
            <w:szCs w:val="24"/>
          </w:rPr>
          <w:tab/>
        </w:r>
        <w:r w:rsidR="004A4872" w:rsidRPr="000C2417">
          <w:rPr>
            <w:rStyle w:val="Hyperlink"/>
            <w:noProof/>
          </w:rPr>
          <w:t>Software Configuration Auditing</w:t>
        </w:r>
        <w:r w:rsidR="004A4872">
          <w:rPr>
            <w:noProof/>
            <w:webHidden/>
          </w:rPr>
          <w:tab/>
        </w:r>
        <w:r w:rsidR="004A4872">
          <w:rPr>
            <w:noProof/>
            <w:webHidden/>
          </w:rPr>
          <w:fldChar w:fldCharType="begin"/>
        </w:r>
        <w:r w:rsidR="004A4872">
          <w:rPr>
            <w:noProof/>
            <w:webHidden/>
          </w:rPr>
          <w:instrText xml:space="preserve"> PAGEREF _Toc61860436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078677AE" w14:textId="77777777" w:rsidR="00F84F03" w:rsidRDefault="004A4872">
      <w:pPr>
        <w:pStyle w:val="TOC2"/>
      </w:pPr>
      <w:r>
        <w:rPr>
          <w:bCs w:val="0"/>
          <w:caps/>
          <w:smallCaps w:val="0"/>
          <w:sz w:val="28"/>
        </w:rPr>
        <w:fldChar w:fldCharType="end"/>
      </w:r>
    </w:p>
    <w:p w14:paraId="4CA9FB3E" w14:textId="77777777" w:rsidR="00F84F03" w:rsidRDefault="00F84F03">
      <w:pPr>
        <w:sectPr w:rsidR="00F84F0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301859BC" w14:textId="77777777" w:rsidR="00F84F03" w:rsidRDefault="00F84F03">
      <w:pPr>
        <w:pStyle w:val="Heading1"/>
      </w:pPr>
      <w:bookmarkStart w:id="20" w:name="_Toc61860427"/>
      <w:r>
        <w:lastRenderedPageBreak/>
        <w:t>Introduction</w:t>
      </w:r>
      <w:bookmarkEnd w:id="20"/>
    </w:p>
    <w:p w14:paraId="31373D77" w14:textId="77777777" w:rsidR="00F84F03" w:rsidRDefault="00F84F03">
      <w:pPr>
        <w:pStyle w:val="Paragraph"/>
      </w:pPr>
    </w:p>
    <w:p w14:paraId="2F3DD29A" w14:textId="77777777" w:rsidR="00F84F03" w:rsidRDefault="00F84F03" w:rsidP="007968D1">
      <w:pPr>
        <w:pStyle w:val="Paragraph"/>
      </w:pPr>
      <w:r>
        <w:t>&lt;&lt; This section gives introductory information regarding the project and the software configuration management plan. Identify the project. Describe the purpose of the software configuration management plan. Indicate what the document contains and who the intended audience is. Describe the sections of the document&gt;&gt;</w:t>
      </w:r>
    </w:p>
    <w:p w14:paraId="71C525A6" w14:textId="77777777" w:rsidR="00F84F03" w:rsidRDefault="00F84F03">
      <w:pPr>
        <w:pStyle w:val="Heading2"/>
      </w:pPr>
      <w:bookmarkStart w:id="21" w:name="_Toc61860428"/>
      <w:r>
        <w:t>References</w:t>
      </w:r>
      <w:bookmarkEnd w:id="21"/>
    </w:p>
    <w:p w14:paraId="33424AFD" w14:textId="77777777" w:rsidR="00F84F03" w:rsidRDefault="00F84F03"/>
    <w:p w14:paraId="1143A527" w14:textId="77777777" w:rsidR="002D4B73" w:rsidRDefault="00F84F03">
      <w:r>
        <w:t>&lt;&lt;References used to create this document&gt;&gt;</w:t>
      </w:r>
    </w:p>
    <w:p w14:paraId="6B238974" w14:textId="77777777" w:rsidR="00F84F03" w:rsidRDefault="002D4B73">
      <w:r>
        <w:br w:type="page"/>
      </w:r>
    </w:p>
    <w:p w14:paraId="4D5D217F" w14:textId="77777777" w:rsidR="00F84F03" w:rsidRDefault="00F84F03"/>
    <w:p w14:paraId="08DAF6CE" w14:textId="77777777" w:rsidR="00F84F03" w:rsidRDefault="00F84F03">
      <w:pPr>
        <w:pStyle w:val="Heading1"/>
      </w:pPr>
      <w:bookmarkStart w:id="22" w:name="_Toc61860429"/>
      <w:r>
        <w:t>Software Configuration Identification</w:t>
      </w:r>
      <w:bookmarkEnd w:id="22"/>
    </w:p>
    <w:p w14:paraId="533B055E" w14:textId="77777777" w:rsidR="00F84F03" w:rsidRDefault="00F84F03">
      <w:pPr>
        <w:overflowPunct/>
        <w:autoSpaceDE/>
        <w:autoSpaceDN/>
        <w:adjustRightInd/>
        <w:textAlignment w:val="auto"/>
        <w:rPr>
          <w:vanish/>
          <w:szCs w:val="24"/>
        </w:rPr>
      </w:pPr>
      <w:r>
        <w:rPr>
          <w:szCs w:val="32"/>
        </w:rPr>
        <w:t>&lt;&lt; This section provides labels for the baselines and their updates.</w:t>
      </w:r>
    </w:p>
    <w:p w14:paraId="1A49BA65" w14:textId="77777777" w:rsidR="00F84F03" w:rsidRDefault="00F84F03">
      <w:pPr>
        <w:overflowPunct/>
        <w:autoSpaceDE/>
        <w:autoSpaceDN/>
        <w:adjustRightInd/>
        <w:textAlignment w:val="auto"/>
        <w:rPr>
          <w:szCs w:val="32"/>
        </w:rPr>
      </w:pPr>
      <w:r>
        <w:rPr>
          <w:szCs w:val="32"/>
        </w:rPr>
        <w:t xml:space="preserve"> &gt;&gt;</w:t>
      </w:r>
    </w:p>
    <w:p w14:paraId="198086F7" w14:textId="77777777" w:rsidR="00F84F03" w:rsidRDefault="00F84F03">
      <w:pPr>
        <w:pStyle w:val="Heading2"/>
      </w:pPr>
      <w:bookmarkStart w:id="23" w:name="_Toc61860430"/>
      <w:r>
        <w:t>Software Configuration Item</w:t>
      </w:r>
      <w:r w:rsidR="00634505">
        <w:t xml:space="preserve"> Identification</w:t>
      </w:r>
      <w:bookmarkEnd w:id="23"/>
      <w:r>
        <w:t xml:space="preserve"> </w:t>
      </w:r>
    </w:p>
    <w:p w14:paraId="72C67623" w14:textId="77777777" w:rsidR="0062628A" w:rsidRDefault="0062628A">
      <w:pPr>
        <w:overflowPunct/>
        <w:autoSpaceDE/>
        <w:autoSpaceDN/>
        <w:adjustRightInd/>
        <w:textAlignment w:val="auto"/>
        <w:rPr>
          <w:szCs w:val="32"/>
        </w:rPr>
      </w:pPr>
    </w:p>
    <w:p w14:paraId="42AF16B3" w14:textId="77777777" w:rsidR="00C35346" w:rsidRDefault="0062628A">
      <w:pPr>
        <w:overflowPunct/>
        <w:autoSpaceDE/>
        <w:autoSpaceDN/>
        <w:adjustRightInd/>
        <w:textAlignment w:val="auto"/>
        <w:rPr>
          <w:szCs w:val="32"/>
        </w:rPr>
      </w:pPr>
      <w:r>
        <w:rPr>
          <w:szCs w:val="32"/>
        </w:rPr>
        <w:t xml:space="preserve">2.1.1 </w:t>
      </w:r>
      <w:r w:rsidR="00FF65A6">
        <w:rPr>
          <w:szCs w:val="32"/>
        </w:rPr>
        <w:t>Configuration Elements</w:t>
      </w:r>
      <w:r w:rsidR="00C35346">
        <w:rPr>
          <w:szCs w:val="32"/>
        </w:rPr>
        <w:t xml:space="preserve"> – elements that are likely to change throughout </w:t>
      </w:r>
      <w:r w:rsidR="005B0CCE">
        <w:rPr>
          <w:szCs w:val="32"/>
        </w:rPr>
        <w:t>the “Improving Visualization Knowledge” process:</w:t>
      </w:r>
      <w:r w:rsidR="00C35346">
        <w:rPr>
          <w:szCs w:val="32"/>
        </w:rPr>
        <w:t xml:space="preserve"> </w:t>
      </w:r>
    </w:p>
    <w:p w14:paraId="58D02EC3" w14:textId="77777777" w:rsidR="001D64C0" w:rsidRDefault="001D64C0">
      <w:pPr>
        <w:overflowPunct/>
        <w:autoSpaceDE/>
        <w:autoSpaceDN/>
        <w:adjustRightInd/>
        <w:textAlignment w:val="auto"/>
        <w:rPr>
          <w:szCs w:val="32"/>
        </w:rPr>
      </w:pPr>
    </w:p>
    <w:p w14:paraId="52069FC7" w14:textId="77777777" w:rsidR="005B0CCE" w:rsidRDefault="005B0CCE" w:rsidP="005B0CCE">
      <w:pPr>
        <w:numPr>
          <w:ilvl w:val="0"/>
          <w:numId w:val="15"/>
        </w:numPr>
        <w:overflowPunct/>
        <w:autoSpaceDE/>
        <w:autoSpaceDN/>
        <w:adjustRightInd/>
        <w:textAlignment w:val="auto"/>
        <w:rPr>
          <w:szCs w:val="32"/>
        </w:rPr>
      </w:pPr>
      <w:r>
        <w:rPr>
          <w:szCs w:val="32"/>
        </w:rPr>
        <w:t>Documents</w:t>
      </w:r>
    </w:p>
    <w:p w14:paraId="632C6B75" w14:textId="77777777" w:rsidR="005B0CCE" w:rsidRDefault="005B0CCE" w:rsidP="005B0CCE">
      <w:pPr>
        <w:numPr>
          <w:ilvl w:val="0"/>
          <w:numId w:val="15"/>
        </w:numPr>
        <w:overflowPunct/>
        <w:autoSpaceDE/>
        <w:autoSpaceDN/>
        <w:adjustRightInd/>
        <w:textAlignment w:val="auto"/>
        <w:rPr>
          <w:szCs w:val="32"/>
        </w:rPr>
      </w:pPr>
      <w:r>
        <w:rPr>
          <w:szCs w:val="32"/>
        </w:rPr>
        <w:t>Source Code</w:t>
      </w:r>
    </w:p>
    <w:p w14:paraId="3A23635C" w14:textId="77777777" w:rsidR="0062628A" w:rsidRDefault="005B0CCE" w:rsidP="005B0CCE">
      <w:pPr>
        <w:numPr>
          <w:ilvl w:val="0"/>
          <w:numId w:val="15"/>
        </w:numPr>
        <w:overflowPunct/>
        <w:autoSpaceDE/>
        <w:autoSpaceDN/>
        <w:adjustRightInd/>
        <w:textAlignment w:val="auto"/>
        <w:rPr>
          <w:szCs w:val="32"/>
        </w:rPr>
      </w:pPr>
      <w:r>
        <w:rPr>
          <w:szCs w:val="32"/>
        </w:rPr>
        <w:t>Test Suites</w:t>
      </w:r>
    </w:p>
    <w:p w14:paraId="1F444BF9" w14:textId="539A640F" w:rsidR="00552E5B" w:rsidRDefault="0057444C" w:rsidP="005B0CCE">
      <w:pPr>
        <w:numPr>
          <w:ilvl w:val="0"/>
          <w:numId w:val="15"/>
        </w:numPr>
        <w:overflowPunct/>
        <w:autoSpaceDE/>
        <w:autoSpaceDN/>
        <w:adjustRightInd/>
        <w:textAlignment w:val="auto"/>
        <w:rPr>
          <w:szCs w:val="32"/>
        </w:rPr>
      </w:pPr>
      <w:r>
        <w:rPr>
          <w:szCs w:val="32"/>
        </w:rPr>
        <w:t>Audit Report</w:t>
      </w:r>
    </w:p>
    <w:p w14:paraId="7AA7A3EC" w14:textId="77777777" w:rsidR="00F84F03" w:rsidRDefault="00F84F03">
      <w:pPr>
        <w:overflowPunct/>
        <w:autoSpaceDE/>
        <w:autoSpaceDN/>
        <w:adjustRightInd/>
        <w:textAlignment w:val="auto"/>
        <w:rPr>
          <w:vanish/>
          <w:szCs w:val="24"/>
        </w:rPr>
      </w:pPr>
    </w:p>
    <w:p w14:paraId="0C489D55" w14:textId="2E4BA9F1" w:rsidR="00F84F03" w:rsidRDefault="00F84F03"/>
    <w:p w14:paraId="58C87E73" w14:textId="77777777" w:rsidR="00634505" w:rsidRDefault="00634505" w:rsidP="00634505">
      <w:pPr>
        <w:pStyle w:val="Heading2"/>
      </w:pPr>
      <w:bookmarkStart w:id="24" w:name="_Toc61860431"/>
      <w:r>
        <w:t>Software Configuration Item Organization</w:t>
      </w:r>
      <w:bookmarkEnd w:id="24"/>
      <w:r>
        <w:t xml:space="preserve"> </w:t>
      </w:r>
    </w:p>
    <w:p w14:paraId="1EA7E0F0" w14:textId="77777777" w:rsidR="0062628A" w:rsidRDefault="0062628A" w:rsidP="0062628A"/>
    <w:p w14:paraId="296D24E4" w14:textId="77777777" w:rsidR="0062628A" w:rsidRDefault="0062628A" w:rsidP="0062628A">
      <w:r>
        <w:t xml:space="preserve">2.2.1 </w:t>
      </w:r>
      <w:r w:rsidR="00FF65A6">
        <w:t>Naming Convention</w:t>
      </w:r>
    </w:p>
    <w:p w14:paraId="5B2D002A" w14:textId="77777777" w:rsidR="00FF65A6" w:rsidRDefault="00FF65A6" w:rsidP="006262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3072"/>
        <w:gridCol w:w="3072"/>
      </w:tblGrid>
      <w:tr w:rsidR="00FF65A6" w14:paraId="307F25A5" w14:textId="77777777" w:rsidTr="00FF65A6">
        <w:tc>
          <w:tcPr>
            <w:tcW w:w="3072" w:type="dxa"/>
            <w:shd w:val="clear" w:color="auto" w:fill="auto"/>
          </w:tcPr>
          <w:p w14:paraId="686C3415" w14:textId="77777777" w:rsidR="00FF65A6" w:rsidRDefault="00FF65A6" w:rsidP="00FF65A6">
            <w:r>
              <w:t>Configuration Elements</w:t>
            </w:r>
          </w:p>
        </w:tc>
        <w:tc>
          <w:tcPr>
            <w:tcW w:w="3072" w:type="dxa"/>
            <w:shd w:val="clear" w:color="auto" w:fill="auto"/>
          </w:tcPr>
          <w:p w14:paraId="1A16E7E4" w14:textId="5DA1AB5D" w:rsidR="00FF65A6" w:rsidRDefault="009153D4" w:rsidP="00FF65A6">
            <w:r>
              <w:t xml:space="preserve">Baseline </w:t>
            </w:r>
            <w:r w:rsidR="00FF65A6">
              <w:t>Format</w:t>
            </w:r>
          </w:p>
        </w:tc>
        <w:tc>
          <w:tcPr>
            <w:tcW w:w="3072" w:type="dxa"/>
            <w:shd w:val="clear" w:color="auto" w:fill="auto"/>
          </w:tcPr>
          <w:p w14:paraId="7BCADCA2" w14:textId="77777777" w:rsidR="00FF65A6" w:rsidRDefault="00FF65A6" w:rsidP="00FF65A6">
            <w:r>
              <w:t>Example</w:t>
            </w:r>
          </w:p>
        </w:tc>
      </w:tr>
      <w:tr w:rsidR="00FF65A6" w14:paraId="4E9FB8B6" w14:textId="77777777" w:rsidTr="00FF65A6">
        <w:tc>
          <w:tcPr>
            <w:tcW w:w="3072" w:type="dxa"/>
            <w:shd w:val="clear" w:color="auto" w:fill="auto"/>
          </w:tcPr>
          <w:p w14:paraId="18D3E8E9" w14:textId="77777777" w:rsidR="00FF65A6" w:rsidRDefault="00FF65A6" w:rsidP="00FF65A6">
            <w:r>
              <w:t>Documents</w:t>
            </w:r>
          </w:p>
        </w:tc>
        <w:tc>
          <w:tcPr>
            <w:tcW w:w="3072" w:type="dxa"/>
            <w:shd w:val="clear" w:color="auto" w:fill="auto"/>
          </w:tcPr>
          <w:p w14:paraId="149AEE71" w14:textId="77777777" w:rsidR="00FF65A6" w:rsidRPr="00FF65A6" w:rsidRDefault="00FF65A6" w:rsidP="00FF65A6">
            <w:pPr>
              <w:overflowPunct/>
              <w:autoSpaceDE/>
              <w:autoSpaceDN/>
              <w:adjustRightInd/>
              <w:textAlignment w:val="auto"/>
              <w:rPr>
                <w:i/>
                <w:szCs w:val="32"/>
              </w:rPr>
            </w:pPr>
            <w:r w:rsidRPr="00FF65A6">
              <w:rPr>
                <w:i/>
                <w:szCs w:val="32"/>
              </w:rPr>
              <w:t>documentTitle_leadPosition</w:t>
            </w:r>
          </w:p>
          <w:p w14:paraId="16BA1695" w14:textId="77777777" w:rsidR="00FF65A6" w:rsidRPr="00FF65A6" w:rsidRDefault="00FF65A6" w:rsidP="00FF65A6">
            <w:pPr>
              <w:overflowPunct/>
              <w:autoSpaceDE/>
              <w:autoSpaceDN/>
              <w:adjustRightInd/>
              <w:textAlignment w:val="auto"/>
              <w:rPr>
                <w:i/>
                <w:szCs w:val="32"/>
              </w:rPr>
            </w:pPr>
          </w:p>
        </w:tc>
        <w:tc>
          <w:tcPr>
            <w:tcW w:w="3072" w:type="dxa"/>
            <w:shd w:val="clear" w:color="auto" w:fill="auto"/>
          </w:tcPr>
          <w:p w14:paraId="7C010813" w14:textId="77777777" w:rsidR="00FF65A6" w:rsidRDefault="00FF65A6" w:rsidP="00FF65A6">
            <w:r>
              <w:t>planReport_Analyst.docx</w:t>
            </w:r>
          </w:p>
        </w:tc>
      </w:tr>
      <w:tr w:rsidR="00FF65A6" w14:paraId="6E4F20D9" w14:textId="77777777" w:rsidTr="00FF65A6">
        <w:tc>
          <w:tcPr>
            <w:tcW w:w="3072" w:type="dxa"/>
            <w:shd w:val="clear" w:color="auto" w:fill="auto"/>
          </w:tcPr>
          <w:p w14:paraId="607E090A" w14:textId="77777777" w:rsidR="00FF65A6" w:rsidRDefault="00FF65A6" w:rsidP="00FF65A6">
            <w:r>
              <w:t>Source Code</w:t>
            </w:r>
          </w:p>
        </w:tc>
        <w:tc>
          <w:tcPr>
            <w:tcW w:w="3072" w:type="dxa"/>
            <w:shd w:val="clear" w:color="auto" w:fill="auto"/>
          </w:tcPr>
          <w:p w14:paraId="5E2DA630" w14:textId="77777777" w:rsidR="00FF65A6" w:rsidRPr="00FF65A6" w:rsidRDefault="00FF65A6" w:rsidP="00FF65A6">
            <w:pPr>
              <w:overflowPunct/>
              <w:autoSpaceDE/>
              <w:autoSpaceDN/>
              <w:adjustRightInd/>
              <w:textAlignment w:val="auto"/>
              <w:rPr>
                <w:i/>
                <w:szCs w:val="32"/>
              </w:rPr>
            </w:pPr>
            <w:r w:rsidRPr="00FF65A6">
              <w:rPr>
                <w:i/>
                <w:szCs w:val="32"/>
              </w:rPr>
              <w:t>className</w:t>
            </w:r>
          </w:p>
          <w:p w14:paraId="184D6C50" w14:textId="77777777" w:rsidR="00FF65A6" w:rsidRDefault="00FF65A6" w:rsidP="00FF65A6"/>
        </w:tc>
        <w:tc>
          <w:tcPr>
            <w:tcW w:w="3072" w:type="dxa"/>
            <w:shd w:val="clear" w:color="auto" w:fill="auto"/>
          </w:tcPr>
          <w:p w14:paraId="6D40E99D" w14:textId="77777777" w:rsidR="00FF65A6" w:rsidRDefault="00105227" w:rsidP="00FF65A6">
            <w:r>
              <w:t>dataFeature</w:t>
            </w:r>
            <w:r w:rsidR="00C35346">
              <w:t>.java</w:t>
            </w:r>
          </w:p>
        </w:tc>
      </w:tr>
      <w:tr w:rsidR="00FF65A6" w14:paraId="2B168D2A" w14:textId="77777777" w:rsidTr="00FF65A6">
        <w:tc>
          <w:tcPr>
            <w:tcW w:w="3072" w:type="dxa"/>
            <w:shd w:val="clear" w:color="auto" w:fill="auto"/>
          </w:tcPr>
          <w:p w14:paraId="6CAC0590" w14:textId="21D2AA16" w:rsidR="00FF65A6" w:rsidRDefault="00FF65A6" w:rsidP="00FF65A6">
            <w:r>
              <w:t>Test Suite</w:t>
            </w:r>
            <w:bookmarkStart w:id="25" w:name="_GoBack"/>
            <w:bookmarkEnd w:id="25"/>
          </w:p>
        </w:tc>
        <w:tc>
          <w:tcPr>
            <w:tcW w:w="3072" w:type="dxa"/>
            <w:shd w:val="clear" w:color="auto" w:fill="auto"/>
          </w:tcPr>
          <w:p w14:paraId="1E5E5256" w14:textId="77777777" w:rsidR="00FF65A6" w:rsidRPr="00FF65A6" w:rsidRDefault="00FF65A6" w:rsidP="00FF65A6">
            <w:pPr>
              <w:overflowPunct/>
              <w:autoSpaceDE/>
              <w:autoSpaceDN/>
              <w:adjustRightInd/>
              <w:textAlignment w:val="auto"/>
              <w:rPr>
                <w:i/>
                <w:szCs w:val="32"/>
              </w:rPr>
            </w:pPr>
            <w:r w:rsidRPr="00FF65A6">
              <w:rPr>
                <w:i/>
                <w:szCs w:val="32"/>
              </w:rPr>
              <w:t>testName_date_#</w:t>
            </w:r>
          </w:p>
          <w:p w14:paraId="23896BCF" w14:textId="77777777" w:rsidR="00FF65A6" w:rsidRDefault="00FF65A6" w:rsidP="00FF65A6"/>
        </w:tc>
        <w:tc>
          <w:tcPr>
            <w:tcW w:w="3072" w:type="dxa"/>
            <w:shd w:val="clear" w:color="auto" w:fill="auto"/>
          </w:tcPr>
          <w:p w14:paraId="69F9B160" w14:textId="77777777" w:rsidR="00FF65A6" w:rsidRDefault="00105227" w:rsidP="00FF65A6">
            <w:r>
              <w:t>dbtestOne_</w:t>
            </w:r>
            <w:r w:rsidR="00C35346">
              <w:t>Jan30_1.jtt</w:t>
            </w:r>
          </w:p>
        </w:tc>
      </w:tr>
      <w:tr w:rsidR="00552E5B" w14:paraId="08DD122B" w14:textId="77777777" w:rsidTr="00FF65A6">
        <w:tc>
          <w:tcPr>
            <w:tcW w:w="3072" w:type="dxa"/>
            <w:shd w:val="clear" w:color="auto" w:fill="auto"/>
          </w:tcPr>
          <w:p w14:paraId="572A6E14" w14:textId="68B868AA" w:rsidR="00552E5B" w:rsidRDefault="0057444C" w:rsidP="00FF65A6">
            <w:r>
              <w:t>Audit Report</w:t>
            </w:r>
            <w:r w:rsidR="00552E5B">
              <w:t xml:space="preserve"> </w:t>
            </w:r>
          </w:p>
        </w:tc>
        <w:tc>
          <w:tcPr>
            <w:tcW w:w="3072" w:type="dxa"/>
            <w:shd w:val="clear" w:color="auto" w:fill="auto"/>
          </w:tcPr>
          <w:p w14:paraId="7AAC6292" w14:textId="231AF2E5" w:rsidR="00552E5B" w:rsidRDefault="0057444C" w:rsidP="00FF65A6">
            <w:pPr>
              <w:overflowPunct/>
              <w:autoSpaceDE/>
              <w:autoSpaceDN/>
              <w:adjustRightInd/>
              <w:textAlignment w:val="auto"/>
              <w:rPr>
                <w:i/>
                <w:szCs w:val="32"/>
              </w:rPr>
            </w:pPr>
            <w:r>
              <w:rPr>
                <w:i/>
                <w:szCs w:val="32"/>
              </w:rPr>
              <w:t>audit</w:t>
            </w:r>
            <w:r w:rsidR="00552E5B">
              <w:rPr>
                <w:i/>
                <w:szCs w:val="32"/>
              </w:rPr>
              <w:t>Name_PCA</w:t>
            </w:r>
          </w:p>
          <w:p w14:paraId="0167FC06" w14:textId="7C901AA8" w:rsidR="00552E5B" w:rsidRDefault="0057444C" w:rsidP="00FF65A6">
            <w:pPr>
              <w:overflowPunct/>
              <w:autoSpaceDE/>
              <w:autoSpaceDN/>
              <w:adjustRightInd/>
              <w:textAlignment w:val="auto"/>
              <w:rPr>
                <w:i/>
                <w:szCs w:val="32"/>
              </w:rPr>
            </w:pPr>
            <w:r>
              <w:rPr>
                <w:i/>
                <w:szCs w:val="32"/>
              </w:rPr>
              <w:t>audit</w:t>
            </w:r>
            <w:r w:rsidR="00552E5B">
              <w:rPr>
                <w:i/>
                <w:szCs w:val="32"/>
              </w:rPr>
              <w:t>Name_FCA</w:t>
            </w:r>
          </w:p>
          <w:p w14:paraId="11CDEA75" w14:textId="543D34EA" w:rsidR="00E74BAA" w:rsidRPr="00FF65A6" w:rsidRDefault="00E74BAA" w:rsidP="00FF65A6">
            <w:pPr>
              <w:overflowPunct/>
              <w:autoSpaceDE/>
              <w:autoSpaceDN/>
              <w:adjustRightInd/>
              <w:textAlignment w:val="auto"/>
              <w:rPr>
                <w:i/>
                <w:szCs w:val="32"/>
              </w:rPr>
            </w:pPr>
          </w:p>
        </w:tc>
        <w:tc>
          <w:tcPr>
            <w:tcW w:w="3072" w:type="dxa"/>
            <w:shd w:val="clear" w:color="auto" w:fill="auto"/>
          </w:tcPr>
          <w:p w14:paraId="23A84147" w14:textId="7DE7E02F" w:rsidR="00552E5B" w:rsidRDefault="00983848" w:rsidP="00FF65A6">
            <w:r>
              <w:t>audit</w:t>
            </w:r>
            <w:r w:rsidR="008D6ECE">
              <w:t>One_PCA.docx</w:t>
            </w:r>
          </w:p>
        </w:tc>
      </w:tr>
    </w:tbl>
    <w:p w14:paraId="1B323D35" w14:textId="424E631D" w:rsidR="00FF65A6" w:rsidRDefault="005B0CCE" w:rsidP="005B0CCE">
      <w:pPr>
        <w:overflowPunct/>
        <w:autoSpaceDE/>
        <w:autoSpaceDN/>
        <w:adjustRightInd/>
        <w:jc w:val="center"/>
        <w:textAlignment w:val="auto"/>
        <w:rPr>
          <w:szCs w:val="32"/>
        </w:rPr>
      </w:pPr>
      <w:r>
        <w:rPr>
          <w:szCs w:val="32"/>
        </w:rPr>
        <w:t>Figure 1.0 – Elements Naming Convention</w:t>
      </w:r>
    </w:p>
    <w:p w14:paraId="7162CF86" w14:textId="77777777" w:rsidR="00FF65A6" w:rsidRDefault="00FF65A6" w:rsidP="00FF65A6">
      <w:pPr>
        <w:overflowPunct/>
        <w:autoSpaceDE/>
        <w:autoSpaceDN/>
        <w:adjustRightInd/>
        <w:textAlignment w:val="auto"/>
        <w:rPr>
          <w:i/>
          <w:szCs w:val="32"/>
        </w:rPr>
      </w:pPr>
    </w:p>
    <w:p w14:paraId="76C04D80" w14:textId="77777777" w:rsidR="00FF65A6" w:rsidRDefault="00FF65A6" w:rsidP="0062628A"/>
    <w:p w14:paraId="4A6A1139" w14:textId="77777777" w:rsidR="00FF65A6" w:rsidRDefault="00FF65A6" w:rsidP="0062628A">
      <w:r>
        <w:t>2.2.2 Labeling Scheme</w:t>
      </w:r>
    </w:p>
    <w:p w14:paraId="62239CEF" w14:textId="77777777" w:rsidR="00FF65A6" w:rsidRDefault="00FF65A6" w:rsidP="0062628A"/>
    <w:p w14:paraId="0B4865E1" w14:textId="77777777" w:rsidR="00FF65A6" w:rsidRPr="004D712A" w:rsidRDefault="00FF65A6" w:rsidP="0062628A">
      <w:pPr>
        <w:rPr>
          <w:b/>
        </w:rPr>
      </w:pPr>
      <w:r w:rsidRPr="004D712A">
        <w:rPr>
          <w:b/>
        </w:rPr>
        <w:t>Documentation</w:t>
      </w:r>
    </w:p>
    <w:p w14:paraId="73790F2C" w14:textId="77777777" w:rsidR="00DF627F" w:rsidRDefault="00DF627F" w:rsidP="0062628A"/>
    <w:p w14:paraId="06481229" w14:textId="77777777" w:rsidR="005B0CCE" w:rsidRDefault="004D712A" w:rsidP="0062628A">
      <w:r>
        <w:rPr>
          <w:noProof/>
        </w:rPr>
        <mc:AlternateContent>
          <mc:Choice Requires="wps">
            <w:drawing>
              <wp:anchor distT="0" distB="0" distL="114300" distR="114300" simplePos="0" relativeHeight="251683840" behindDoc="0" locked="0" layoutInCell="1" allowOverlap="1" wp14:anchorId="233AD559" wp14:editId="23178C4E">
                <wp:simplePos x="0" y="0"/>
                <wp:positionH relativeFrom="column">
                  <wp:posOffset>3771900</wp:posOffset>
                </wp:positionH>
                <wp:positionV relativeFrom="paragraph">
                  <wp:posOffset>97155</wp:posOffset>
                </wp:positionV>
                <wp:extent cx="457200" cy="2286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57040" w14:textId="77777777" w:rsidR="004120BE" w:rsidRDefault="004120BE" w:rsidP="004D712A">
                            <w:pPr>
                              <w:jc w:val="center"/>
                            </w:pPr>
                            <w:r>
                              <w:t>v3.0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97pt;margin-top:7.65pt;width:36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" filled="f" strokecolor="black [3213]">
                <v:textbox>
                  <w:txbxContent>
                    <w:p w14:paraId="5F057040" w14:textId="77777777" w:rsidR="004120BE" w:rsidRDefault="004120BE" w:rsidP="004D712A">
                      <w:pPr>
                        <w:jc w:val="center"/>
                      </w:pPr>
                      <w:r>
                        <w:t>v3.0</w:t>
                      </w:r>
                    </w:p>
                  </w:txbxContent>
                </v:textbox>
                <w10:wrap type="square"/>
              </v:shape>
            </w:pict>
          </mc:Fallback>
        </mc:AlternateContent>
      </w:r>
      <w:r w:rsidR="00AC51ED">
        <w:rPr>
          <w:noProof/>
        </w:rPr>
        <mc:AlternateContent>
          <mc:Choice Requires="wps">
            <w:drawing>
              <wp:anchor distT="0" distB="0" distL="114300" distR="114300" simplePos="0" relativeHeight="251668480" behindDoc="0" locked="0" layoutInCell="1" allowOverlap="1" wp14:anchorId="596E3F10" wp14:editId="75762186">
                <wp:simplePos x="0" y="0"/>
                <wp:positionH relativeFrom="column">
                  <wp:posOffset>1943100</wp:posOffset>
                </wp:positionH>
                <wp:positionV relativeFrom="paragraph">
                  <wp:posOffset>97155</wp:posOffset>
                </wp:positionV>
                <wp:extent cx="457200" cy="2286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5AE504" w14:textId="77777777" w:rsidR="004120BE" w:rsidRDefault="004120BE" w:rsidP="00761EC9">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153pt;margin-top:7.65pt;width:36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" filled="f" strokecolor="black [3213]">
                <v:textbox>
                  <w:txbxContent>
                    <w:p w14:paraId="685AE504" w14:textId="77777777" w:rsidR="004120BE" w:rsidRDefault="004120BE" w:rsidP="00761EC9">
                      <w:pPr>
                        <w:jc w:val="center"/>
                      </w:pPr>
                      <w:r>
                        <w:t>v2.0</w:t>
                      </w:r>
                    </w:p>
                  </w:txbxContent>
                </v:textbox>
                <w10:wrap type="square"/>
              </v:shape>
            </w:pict>
          </mc:Fallback>
        </mc:AlternateContent>
      </w:r>
      <w:r w:rsidR="00AC51ED">
        <w:rPr>
          <w:noProof/>
        </w:rPr>
        <mc:AlternateContent>
          <mc:Choice Requires="wps">
            <w:drawing>
              <wp:anchor distT="0" distB="0" distL="114300" distR="114300" simplePos="0" relativeHeight="251662336" behindDoc="0" locked="0" layoutInCell="1" allowOverlap="1" wp14:anchorId="4FF11447" wp14:editId="6EA3D8B5">
                <wp:simplePos x="0" y="0"/>
                <wp:positionH relativeFrom="column">
                  <wp:posOffset>114300</wp:posOffset>
                </wp:positionH>
                <wp:positionV relativeFrom="paragraph">
                  <wp:posOffset>97155</wp:posOffset>
                </wp:positionV>
                <wp:extent cx="457200" cy="2286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0C61F" w14:textId="77777777" w:rsidR="004120BE" w:rsidRDefault="004120BE" w:rsidP="00761EC9">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9pt;margin-top:7.65pt;width:3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" filled="f" strokecolor="black [3213]">
                <v:textbox>
                  <w:txbxContent>
                    <w:p w14:paraId="4D30C61F" w14:textId="77777777" w:rsidR="004120BE" w:rsidRDefault="004120BE" w:rsidP="00761EC9">
                      <w:pPr>
                        <w:jc w:val="center"/>
                      </w:pPr>
                      <w:r>
                        <w:t>v1.0</w:t>
                      </w:r>
                    </w:p>
                  </w:txbxContent>
                </v:textbox>
                <w10:wrap type="square"/>
              </v:shape>
            </w:pict>
          </mc:Fallback>
        </mc:AlternateContent>
      </w:r>
    </w:p>
    <w:p w14:paraId="15ED5616" w14:textId="77777777" w:rsidR="005B0CCE" w:rsidRDefault="004D712A" w:rsidP="0062628A">
      <w:r>
        <w:rPr>
          <w:noProof/>
        </w:rPr>
        <mc:AlternateContent>
          <mc:Choice Requires="wps">
            <w:drawing>
              <wp:anchor distT="0" distB="0" distL="114300" distR="114300" simplePos="0" relativeHeight="251687936" behindDoc="0" locked="0" layoutInCell="1" allowOverlap="1" wp14:anchorId="1EBD8DB2" wp14:editId="68F1958B">
                <wp:simplePos x="0" y="0"/>
                <wp:positionH relativeFrom="column">
                  <wp:posOffset>2603500</wp:posOffset>
                </wp:positionH>
                <wp:positionV relativeFrom="paragraph">
                  <wp:posOffset>65405</wp:posOffset>
                </wp:positionV>
                <wp:extent cx="457200" cy="342900"/>
                <wp:effectExtent l="0" t="101600" r="0" b="38100"/>
                <wp:wrapNone/>
                <wp:docPr id="22" name="Elbow Connector 22"/>
                <wp:cNvGraphicFramePr/>
                <a:graphic xmlns:a="http://schemas.openxmlformats.org/drawingml/2006/main">
                  <a:graphicData uri="http://schemas.microsoft.com/office/word/2010/wordprocessingShape">
                    <wps:wsp>
                      <wps:cNvCnPr/>
                      <wps:spPr>
                        <a:xfrm flipV="1">
                          <a:off x="0" y="0"/>
                          <a:ext cx="457200" cy="342900"/>
                        </a:xfrm>
                        <a:prstGeom prst="bentConnector3">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05pt;margin-top:5.15pt;width:36pt;height:2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">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1702D1F6" wp14:editId="623D8363">
                <wp:simplePos x="0" y="0"/>
                <wp:positionH relativeFrom="column">
                  <wp:posOffset>1689100</wp:posOffset>
                </wp:positionH>
                <wp:positionV relativeFrom="paragraph">
                  <wp:posOffset>65405</wp:posOffset>
                </wp:positionV>
                <wp:extent cx="1143000" cy="0"/>
                <wp:effectExtent l="0" t="0" r="25400" b="25400"/>
                <wp:wrapNone/>
                <wp:docPr id="21" name="Straight Connector 21"/>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2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33pt,5.15pt" to="223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"/>
            </w:pict>
          </mc:Fallback>
        </mc:AlternateContent>
      </w:r>
      <w:r w:rsidR="00AC51ED">
        <w:rPr>
          <w:noProof/>
        </w:rPr>
        <mc:AlternateContent>
          <mc:Choice Requires="wps">
            <w:drawing>
              <wp:anchor distT="0" distB="0" distL="114300" distR="114300" simplePos="0" relativeHeight="251678720" behindDoc="0" locked="0" layoutInCell="1" allowOverlap="1" wp14:anchorId="6CE64F91" wp14:editId="5A876F60">
                <wp:simplePos x="0" y="0"/>
                <wp:positionH relativeFrom="column">
                  <wp:posOffset>-139700</wp:posOffset>
                </wp:positionH>
                <wp:positionV relativeFrom="paragraph">
                  <wp:posOffset>65405</wp:posOffset>
                </wp:positionV>
                <wp:extent cx="1143000" cy="0"/>
                <wp:effectExtent l="0" t="0" r="25400" b="25400"/>
                <wp:wrapNone/>
                <wp:docPr id="17" name="Straight Connector 17"/>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17"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0.95pt,5.15pt" to="79.05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"/>
            </w:pict>
          </mc:Fallback>
        </mc:AlternateContent>
      </w:r>
      <w:r w:rsidR="00AC51ED">
        <w:rPr>
          <w:noProof/>
        </w:rPr>
        <mc:AlternateContent>
          <mc:Choice Requires="wps">
            <w:drawing>
              <wp:anchor distT="0" distB="0" distL="114300" distR="114300" simplePos="0" relativeHeight="251677696" behindDoc="0" locked="0" layoutInCell="1" allowOverlap="1" wp14:anchorId="18C89FE7" wp14:editId="63AB1537">
                <wp:simplePos x="0" y="0"/>
                <wp:positionH relativeFrom="column">
                  <wp:posOffset>774700</wp:posOffset>
                </wp:positionH>
                <wp:positionV relativeFrom="paragraph">
                  <wp:posOffset>65405</wp:posOffset>
                </wp:positionV>
                <wp:extent cx="457200" cy="342900"/>
                <wp:effectExtent l="0" t="101600" r="0" b="38100"/>
                <wp:wrapNone/>
                <wp:docPr id="16" name="Elbow Connector 16"/>
                <wp:cNvGraphicFramePr/>
                <a:graphic xmlns:a="http://schemas.openxmlformats.org/drawingml/2006/main">
                  <a:graphicData uri="http://schemas.microsoft.com/office/word/2010/wordprocessingShape">
                    <wps:wsp>
                      <wps:cNvCnPr/>
                      <wps:spPr>
                        <a:xfrm flipV="1">
                          <a:off x="0" y="0"/>
                          <a:ext cx="457200" cy="342900"/>
                        </a:xfrm>
                        <a:prstGeom prst="bentConnector3">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61pt;margin-top:5.15pt;width:36pt;height:2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">
                <v:stroke endarrow="open"/>
              </v:shape>
            </w:pict>
          </mc:Fallback>
        </mc:AlternateContent>
      </w:r>
    </w:p>
    <w:p w14:paraId="4D0C3D64" w14:textId="77777777" w:rsidR="005B0CCE" w:rsidRDefault="004D712A" w:rsidP="0062628A">
      <w:r>
        <w:rPr>
          <w:noProof/>
        </w:rPr>
        <mc:AlternateContent>
          <mc:Choice Requires="wps">
            <w:drawing>
              <wp:anchor distT="0" distB="0" distL="114300" distR="114300" simplePos="0" relativeHeight="251681792" behindDoc="0" locked="0" layoutInCell="1" allowOverlap="1" wp14:anchorId="3559D6F1" wp14:editId="5297ADF9">
                <wp:simplePos x="0" y="0"/>
                <wp:positionH relativeFrom="column">
                  <wp:posOffset>1346200</wp:posOffset>
                </wp:positionH>
                <wp:positionV relativeFrom="paragraph">
                  <wp:posOffset>33655</wp:posOffset>
                </wp:positionV>
                <wp:extent cx="342900" cy="342900"/>
                <wp:effectExtent l="0" t="0" r="38100" b="114300"/>
                <wp:wrapNone/>
                <wp:docPr id="19" name="Elbow Connector 19"/>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9" o:spid="_x0000_s1026" type="#_x0000_t34" style="position:absolute;margin-left:106pt;margin-top:2.65pt;width:27pt;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" strokecolor="black [3040]">
                <v:stroke endarrow="open"/>
              </v:shape>
            </w:pict>
          </mc:Fallback>
        </mc:AlternateContent>
      </w:r>
      <w:r w:rsidR="00AC51ED">
        <w:rPr>
          <w:noProof/>
        </w:rPr>
        <mc:AlternateContent>
          <mc:Choice Requires="wps">
            <w:drawing>
              <wp:anchor distT="0" distB="0" distL="114300" distR="114300" simplePos="0" relativeHeight="251673600" behindDoc="0" locked="0" layoutInCell="1" allowOverlap="1" wp14:anchorId="1FF9FBCE" wp14:editId="543DD937">
                <wp:simplePos x="0" y="0"/>
                <wp:positionH relativeFrom="column">
                  <wp:posOffset>-482600</wp:posOffset>
                </wp:positionH>
                <wp:positionV relativeFrom="paragraph">
                  <wp:posOffset>33655</wp:posOffset>
                </wp:positionV>
                <wp:extent cx="342900" cy="342900"/>
                <wp:effectExtent l="0" t="0" r="38100" b="114300"/>
                <wp:wrapNone/>
                <wp:docPr id="13" name="Elbow Connector 13"/>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3" o:spid="_x0000_s1026" type="#_x0000_t34" style="position:absolute;margin-left:-37.95pt;margin-top:2.65pt;width:27pt;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" strokecolor="black [3040]">
                <v:stroke endarrow="open"/>
              </v:shape>
            </w:pict>
          </mc:Fallback>
        </mc:AlternateContent>
      </w:r>
    </w:p>
    <w:p w14:paraId="699C1665" w14:textId="77777777" w:rsidR="005B0CCE" w:rsidRDefault="00AC51ED" w:rsidP="0062628A">
      <w:r>
        <w:rPr>
          <w:noProof/>
        </w:rPr>
        <mc:AlternateContent>
          <mc:Choice Requires="wps">
            <w:drawing>
              <wp:anchor distT="0" distB="0" distL="114300" distR="114300" simplePos="0" relativeHeight="251672576" behindDoc="0" locked="0" layoutInCell="1" allowOverlap="1" wp14:anchorId="63C2E27A" wp14:editId="467757CF">
                <wp:simplePos x="0" y="0"/>
                <wp:positionH relativeFrom="column">
                  <wp:posOffset>3086100</wp:posOffset>
                </wp:positionH>
                <wp:positionV relativeFrom="paragraph">
                  <wp:posOffset>116205</wp:posOffset>
                </wp:positionV>
                <wp:extent cx="457200" cy="2286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4E5BF" w14:textId="77777777" w:rsidR="004120BE" w:rsidRDefault="004120BE" w:rsidP="00AC51ED">
                            <w:pPr>
                              <w:jc w:val="center"/>
                            </w:pPr>
                            <w:r>
                              <w:t>v2.2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margin-left:243pt;margin-top:9.15pt;width:36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" filled="f" strokecolor="black [3213]">
                <v:textbox>
                  <w:txbxContent>
                    <w:p w14:paraId="2B04E5BF" w14:textId="77777777" w:rsidR="004120BE" w:rsidRDefault="004120BE" w:rsidP="00AC51ED">
                      <w:pPr>
                        <w:jc w:val="center"/>
                      </w:pPr>
                      <w:r>
                        <w:t>v2.2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B7072D8" wp14:editId="53F2AFB8">
                <wp:simplePos x="0" y="0"/>
                <wp:positionH relativeFrom="column">
                  <wp:posOffset>2400300</wp:posOffset>
                </wp:positionH>
                <wp:positionV relativeFrom="paragraph">
                  <wp:posOffset>116205</wp:posOffset>
                </wp:positionV>
                <wp:extent cx="457200" cy="2286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CC1F4C" w14:textId="77777777" w:rsidR="004120BE" w:rsidRDefault="004120BE" w:rsidP="00761EC9">
                            <w:pPr>
                              <w:jc w:val="center"/>
                            </w:pPr>
                            <w:r>
                              <w:t>v2.1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189pt;margin-top:9.15pt;width:36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" filled="f" strokecolor="black [3213]">
                <v:textbox>
                  <w:txbxContent>
                    <w:p w14:paraId="53CC1F4C" w14:textId="77777777" w:rsidR="004120BE" w:rsidRDefault="004120BE" w:rsidP="00761EC9">
                      <w:pPr>
                        <w:jc w:val="center"/>
                      </w:pPr>
                      <w:r>
                        <w:t>v2.1</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04C0B60" wp14:editId="205D1A13">
                <wp:simplePos x="0" y="0"/>
                <wp:positionH relativeFrom="column">
                  <wp:posOffset>1257300</wp:posOffset>
                </wp:positionH>
                <wp:positionV relativeFrom="paragraph">
                  <wp:posOffset>116205</wp:posOffset>
                </wp:positionV>
                <wp:extent cx="457200" cy="2286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2F6B12" w14:textId="77777777" w:rsidR="004120BE" w:rsidRDefault="004120BE" w:rsidP="00761EC9">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99pt;margin-top:9.1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" filled="f" strokecolor="black [3213]">
                <v:textbox>
                  <w:txbxContent>
                    <w:p w14:paraId="612F6B12" w14:textId="77777777" w:rsidR="004120BE" w:rsidRDefault="004120BE" w:rsidP="00761EC9">
                      <w:pPr>
                        <w:jc w:val="center"/>
                      </w:pPr>
                      <w:r>
                        <w:t>v1.2</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EBE0739" wp14:editId="4B27D1A6">
                <wp:simplePos x="0" y="0"/>
                <wp:positionH relativeFrom="column">
                  <wp:posOffset>571500</wp:posOffset>
                </wp:positionH>
                <wp:positionV relativeFrom="paragraph">
                  <wp:posOffset>116205</wp:posOffset>
                </wp:positionV>
                <wp:extent cx="457200" cy="2286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45661" w14:textId="77777777" w:rsidR="004120BE" w:rsidRDefault="004120BE" w:rsidP="00761EC9">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margin-left:45pt;margin-top:9.1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" filled="f" strokecolor="black [3213]">
                <v:textbox>
                  <w:txbxContent>
                    <w:p w14:paraId="34345661" w14:textId="77777777" w:rsidR="004120BE" w:rsidRDefault="004120BE" w:rsidP="00761EC9">
                      <w:pPr>
                        <w:jc w:val="center"/>
                      </w:pPr>
                      <w:r>
                        <w:t>v1.1</w:t>
                      </w:r>
                    </w:p>
                  </w:txbxContent>
                </v:textbox>
                <w10:wrap type="square"/>
              </v:shape>
            </w:pict>
          </mc:Fallback>
        </mc:AlternateContent>
      </w:r>
    </w:p>
    <w:p w14:paraId="2413FE34" w14:textId="77777777" w:rsidR="005B0CCE" w:rsidRDefault="00AC51ED" w:rsidP="0062628A">
      <w:r>
        <w:rPr>
          <w:noProof/>
        </w:rPr>
        <mc:AlternateContent>
          <mc:Choice Requires="wps">
            <w:drawing>
              <wp:anchor distT="0" distB="0" distL="114300" distR="114300" simplePos="0" relativeHeight="251676672" behindDoc="0" locked="0" layoutInCell="1" allowOverlap="1" wp14:anchorId="51A2B322" wp14:editId="69BEF36B">
                <wp:simplePos x="0" y="0"/>
                <wp:positionH relativeFrom="column">
                  <wp:posOffset>2857500</wp:posOffset>
                </wp:positionH>
                <wp:positionV relativeFrom="paragraph">
                  <wp:posOffset>84455</wp:posOffset>
                </wp:positionV>
                <wp:extent cx="228600" cy="0"/>
                <wp:effectExtent l="0" t="101600" r="25400" b="12700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225pt;margin-top:6.65pt;width:1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">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5D8D486E" wp14:editId="46B47AF5">
                <wp:simplePos x="0" y="0"/>
                <wp:positionH relativeFrom="column">
                  <wp:posOffset>1028700</wp:posOffset>
                </wp:positionH>
                <wp:positionV relativeFrom="paragraph">
                  <wp:posOffset>84455</wp:posOffset>
                </wp:positionV>
                <wp:extent cx="228600" cy="0"/>
                <wp:effectExtent l="0" t="101600" r="25400" b="127000"/>
                <wp:wrapNone/>
                <wp:docPr id="14"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81pt;margin-top:6.65pt;width:1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">
                <v:stroke endarrow="open"/>
              </v:shape>
            </w:pict>
          </mc:Fallback>
        </mc:AlternateContent>
      </w:r>
    </w:p>
    <w:p w14:paraId="2E0BDEBE" w14:textId="77777777" w:rsidR="00761EC9" w:rsidRDefault="00DF627F" w:rsidP="0062628A">
      <w:r>
        <w:tab/>
      </w:r>
    </w:p>
    <w:p w14:paraId="186CEE4D" w14:textId="77777777" w:rsidR="007C62FC" w:rsidRDefault="007C62FC" w:rsidP="0062628A"/>
    <w:p w14:paraId="25FEBA32" w14:textId="77777777" w:rsidR="007C62FC" w:rsidRDefault="007C62FC" w:rsidP="0062628A"/>
    <w:p w14:paraId="1BD99354" w14:textId="2787C655" w:rsidR="007C62FC" w:rsidRDefault="007C62FC" w:rsidP="00C409E4">
      <w:pPr>
        <w:pStyle w:val="ListParagraph"/>
        <w:numPr>
          <w:ilvl w:val="0"/>
          <w:numId w:val="22"/>
        </w:numPr>
      </w:pPr>
      <w:r>
        <w:t>Baseline: v1.0, v2.0, v3.0, etc</w:t>
      </w:r>
      <w:r w:rsidR="00A43D1D">
        <w:t>.</w:t>
      </w:r>
    </w:p>
    <w:p w14:paraId="4210CAC1" w14:textId="193F2C00" w:rsidR="00A43D1D" w:rsidRDefault="00A43D1D" w:rsidP="00C409E4">
      <w:pPr>
        <w:pStyle w:val="ListParagraph"/>
        <w:numPr>
          <w:ilvl w:val="0"/>
          <w:numId w:val="22"/>
        </w:numPr>
      </w:pPr>
      <w:r>
        <w:t>Updates: v1.1, v1.2, v1.3, etc.</w:t>
      </w:r>
    </w:p>
    <w:p w14:paraId="2440F746" w14:textId="77777777" w:rsidR="002E4A04" w:rsidRDefault="002E4A04" w:rsidP="002E4A04">
      <w:pPr>
        <w:pStyle w:val="ListParagraph"/>
      </w:pPr>
    </w:p>
    <w:p w14:paraId="19382DEC" w14:textId="77777777" w:rsidR="00551580" w:rsidRDefault="00551580" w:rsidP="0062628A"/>
    <w:p w14:paraId="1B4671B5" w14:textId="77777777" w:rsidR="00551580" w:rsidRDefault="00551580" w:rsidP="0062628A"/>
    <w:p w14:paraId="7884DE5A" w14:textId="77777777" w:rsidR="00551580" w:rsidRDefault="00551580" w:rsidP="0062628A"/>
    <w:p w14:paraId="1C532C57" w14:textId="77777777" w:rsidR="00551580" w:rsidRDefault="00551580" w:rsidP="0062628A"/>
    <w:p w14:paraId="3DD8D302" w14:textId="77777777" w:rsidR="007C62FC" w:rsidRDefault="007C62FC" w:rsidP="0062628A"/>
    <w:p w14:paraId="4223BF8E" w14:textId="77777777" w:rsidR="007C62FC" w:rsidRDefault="007C62FC" w:rsidP="0062628A"/>
    <w:p w14:paraId="70787D87" w14:textId="77777777" w:rsidR="00551580" w:rsidRDefault="00551580" w:rsidP="0062628A">
      <w:pPr>
        <w:rPr>
          <w:b/>
        </w:rPr>
      </w:pPr>
      <w:r w:rsidRPr="007C62FC">
        <w:rPr>
          <w:b/>
        </w:rPr>
        <w:t>Source Code</w:t>
      </w:r>
    </w:p>
    <w:p w14:paraId="56E75B94" w14:textId="49FF596C" w:rsidR="002E4A04" w:rsidRDefault="002E4A04" w:rsidP="002E4A04"/>
    <w:p w14:paraId="04B131E2" w14:textId="3AEE786C" w:rsidR="002E4A04" w:rsidRDefault="002E4A04" w:rsidP="002E4A04">
      <w:r>
        <w:rPr>
          <w:noProof/>
        </w:rPr>
        <mc:AlternateContent>
          <mc:Choice Requires="wps">
            <w:drawing>
              <wp:anchor distT="0" distB="0" distL="114300" distR="114300" simplePos="0" relativeHeight="251693056" behindDoc="0" locked="0" layoutInCell="1" allowOverlap="1" wp14:anchorId="4784659B" wp14:editId="29B3FF23">
                <wp:simplePos x="0" y="0"/>
                <wp:positionH relativeFrom="column">
                  <wp:posOffset>4647565</wp:posOffset>
                </wp:positionH>
                <wp:positionV relativeFrom="paragraph">
                  <wp:posOffset>95250</wp:posOffset>
                </wp:positionV>
                <wp:extent cx="504190" cy="228600"/>
                <wp:effectExtent l="0" t="0" r="10160" b="19050"/>
                <wp:wrapSquare wrapText="bothSides"/>
                <wp:docPr id="3" name="Text Box 3"/>
                <wp:cNvGraphicFramePr/>
                <a:graphic xmlns:a="http://schemas.openxmlformats.org/drawingml/2006/main">
                  <a:graphicData uri="http://schemas.microsoft.com/office/word/2010/wordprocessingShape">
                    <wps:wsp>
                      <wps:cNvSpPr txBox="1"/>
                      <wps:spPr>
                        <a:xfrm>
                          <a:off x="0" y="0"/>
                          <a:ext cx="50419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22A648" w14:textId="4EEA79E0" w:rsidR="002E4A04" w:rsidRDefault="002E4A04" w:rsidP="002E4A04">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3" type="#_x0000_t202" style="position:absolute;margin-left:365.95pt;margin-top:7.5pt;width:39.7pt;height:1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" filled="f" strokecolor="black [3213]">
                <v:textbox>
                  <w:txbxContent>
                    <w:p w14:paraId="6522A648" w14:textId="4EEA79E0" w:rsidR="002E4A04" w:rsidRDefault="002E4A04" w:rsidP="002E4A04">
                      <w:pPr>
                        <w:jc w:val="center"/>
                      </w:pPr>
                      <w:r>
                        <w:t>v2.0</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11796230" wp14:editId="23400CC5">
                <wp:simplePos x="0" y="0"/>
                <wp:positionH relativeFrom="column">
                  <wp:posOffset>64770</wp:posOffset>
                </wp:positionH>
                <wp:positionV relativeFrom="paragraph">
                  <wp:posOffset>97155</wp:posOffset>
                </wp:positionV>
                <wp:extent cx="506730" cy="228600"/>
                <wp:effectExtent l="0" t="0" r="26670" b="19050"/>
                <wp:wrapSquare wrapText="bothSides"/>
                <wp:docPr id="5" name="Text Box 5"/>
                <wp:cNvGraphicFramePr/>
                <a:graphic xmlns:a="http://schemas.openxmlformats.org/drawingml/2006/main">
                  <a:graphicData uri="http://schemas.microsoft.com/office/word/2010/wordprocessingShape">
                    <wps:wsp>
                      <wps:cNvSpPr txBox="1"/>
                      <wps:spPr>
                        <a:xfrm>
                          <a:off x="0" y="0"/>
                          <a:ext cx="50673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B31D1" w14:textId="5BC9D1F3" w:rsidR="002E4A04" w:rsidRDefault="002E4A04" w:rsidP="002E4A04">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4" type="#_x0000_t202" style="position:absolute;margin-left:5.1pt;margin-top:7.65pt;width:39.9pt;height:1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" filled="f" strokecolor="black [3213]">
                <v:textbox>
                  <w:txbxContent>
                    <w:p w14:paraId="4C0B31D1" w14:textId="5BC9D1F3" w:rsidR="002E4A04" w:rsidRDefault="002E4A04" w:rsidP="002E4A04">
                      <w:pPr>
                        <w:jc w:val="center"/>
                      </w:pPr>
                      <w:r>
                        <w:t>v1.0</w:t>
                      </w:r>
                    </w:p>
                  </w:txbxContent>
                </v:textbox>
                <w10:wrap type="square"/>
              </v:shape>
            </w:pict>
          </mc:Fallback>
        </mc:AlternateContent>
      </w:r>
    </w:p>
    <w:p w14:paraId="1CD35AE9" w14:textId="38D2FCB7" w:rsidR="002E4A04" w:rsidRDefault="002E4A04" w:rsidP="002E4A04">
      <w:r>
        <w:rPr>
          <w:noProof/>
        </w:rPr>
        <mc:AlternateContent>
          <mc:Choice Requires="wps">
            <w:drawing>
              <wp:anchor distT="0" distB="0" distL="114300" distR="114300" simplePos="0" relativeHeight="251697152" behindDoc="0" locked="0" layoutInCell="1" allowOverlap="1" wp14:anchorId="7BCB0F26" wp14:editId="61F3C524">
                <wp:simplePos x="0" y="0"/>
                <wp:positionH relativeFrom="column">
                  <wp:posOffset>3475355</wp:posOffset>
                </wp:positionH>
                <wp:positionV relativeFrom="paragraph">
                  <wp:posOffset>67310</wp:posOffset>
                </wp:positionV>
                <wp:extent cx="459740" cy="337820"/>
                <wp:effectExtent l="0" t="76200" r="0" b="24130"/>
                <wp:wrapNone/>
                <wp:docPr id="23" name="Elbow Connector 23"/>
                <wp:cNvGraphicFramePr/>
                <a:graphic xmlns:a="http://schemas.openxmlformats.org/drawingml/2006/main">
                  <a:graphicData uri="http://schemas.microsoft.com/office/word/2010/wordprocessingShape">
                    <wps:wsp>
                      <wps:cNvCnPr/>
                      <wps:spPr>
                        <a:xfrm flipV="1">
                          <a:off x="0" y="0"/>
                          <a:ext cx="459740" cy="337820"/>
                        </a:xfrm>
                        <a:prstGeom prst="bentConnector3">
                          <a:avLst>
                            <a:gd name="adj1" fmla="val 50000"/>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3.65pt;margin-top:5.3pt;width:36.2pt;height:26.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">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1DB41A15" wp14:editId="6B0C5DA8">
                <wp:simplePos x="0" y="0"/>
                <wp:positionH relativeFrom="column">
                  <wp:posOffset>-137505</wp:posOffset>
                </wp:positionH>
                <wp:positionV relativeFrom="paragraph">
                  <wp:posOffset>67772</wp:posOffset>
                </wp:positionV>
                <wp:extent cx="3873730" cy="0"/>
                <wp:effectExtent l="0" t="0" r="12700" b="19050"/>
                <wp:wrapNone/>
                <wp:docPr id="18" name="Straight Connector 18"/>
                <wp:cNvGraphicFramePr/>
                <a:graphic xmlns:a="http://schemas.openxmlformats.org/drawingml/2006/main">
                  <a:graphicData uri="http://schemas.microsoft.com/office/word/2010/wordprocessingShape">
                    <wps:wsp>
                      <wps:cNvCnPr/>
                      <wps:spPr>
                        <a:xfrm flipH="1">
                          <a:off x="0" y="0"/>
                          <a:ext cx="387373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5pt,5.35pt" to="29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"/>
            </w:pict>
          </mc:Fallback>
        </mc:AlternateContent>
      </w:r>
    </w:p>
    <w:p w14:paraId="73534BC6" w14:textId="57BC9E1C" w:rsidR="002E4A04" w:rsidRDefault="002E4A04" w:rsidP="002E4A04">
      <w:r>
        <w:rPr>
          <w:noProof/>
        </w:rPr>
        <mc:AlternateContent>
          <mc:Choice Requires="wps">
            <w:drawing>
              <wp:anchor distT="0" distB="0" distL="114300" distR="114300" simplePos="0" relativeHeight="251696128" behindDoc="0" locked="0" layoutInCell="1" allowOverlap="1" wp14:anchorId="23154105" wp14:editId="30AEA792">
                <wp:simplePos x="0" y="0"/>
                <wp:positionH relativeFrom="column">
                  <wp:posOffset>-482600</wp:posOffset>
                </wp:positionH>
                <wp:positionV relativeFrom="paragraph">
                  <wp:posOffset>33655</wp:posOffset>
                </wp:positionV>
                <wp:extent cx="342900" cy="342900"/>
                <wp:effectExtent l="0" t="0" r="38100" b="114300"/>
                <wp:wrapNone/>
                <wp:docPr id="25" name="Elbow Connector 25"/>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25" o:spid="_x0000_s1026" type="#_x0000_t34" style="position:absolute;margin-left:-38pt;margin-top:2.65pt;width:27pt;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" strokecolor="black [3040]">
                <v:stroke endarrow="open"/>
              </v:shape>
            </w:pict>
          </mc:Fallback>
        </mc:AlternateContent>
      </w:r>
    </w:p>
    <w:p w14:paraId="5D8ECE6F" w14:textId="56C85AD2" w:rsidR="002E4A04" w:rsidRDefault="002E4A04" w:rsidP="002E4A04">
      <w:r>
        <w:rPr>
          <w:noProof/>
        </w:rPr>
        <mc:AlternateContent>
          <mc:Choice Requires="wps">
            <w:drawing>
              <wp:anchor distT="0" distB="0" distL="114300" distR="114300" simplePos="0" relativeHeight="251692032" behindDoc="0" locked="0" layoutInCell="1" allowOverlap="1" wp14:anchorId="15E57DDF" wp14:editId="5F511D27">
                <wp:simplePos x="0" y="0"/>
                <wp:positionH relativeFrom="column">
                  <wp:posOffset>3888740</wp:posOffset>
                </wp:positionH>
                <wp:positionV relativeFrom="paragraph">
                  <wp:posOffset>116205</wp:posOffset>
                </wp:positionV>
                <wp:extent cx="457200" cy="228600"/>
                <wp:effectExtent l="0" t="0" r="1905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4383A" w14:textId="77777777" w:rsidR="002E4A04" w:rsidRDefault="002E4A04" w:rsidP="002E4A04">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5" type="#_x0000_t202" style="position:absolute;margin-left:306.2pt;margin-top:9.1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" filled="f" strokecolor="black [3213]">
                <v:textbox>
                  <w:txbxContent>
                    <w:p w14:paraId="74E4383A" w14:textId="77777777" w:rsidR="002E4A04" w:rsidRDefault="002E4A04" w:rsidP="002E4A04">
                      <w:pPr>
                        <w:jc w:val="center"/>
                      </w:pPr>
                      <w:r>
                        <w:t>v1.2</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343CDE8D" wp14:editId="03601904">
                <wp:simplePos x="0" y="0"/>
                <wp:positionH relativeFrom="column">
                  <wp:posOffset>571500</wp:posOffset>
                </wp:positionH>
                <wp:positionV relativeFrom="paragraph">
                  <wp:posOffset>116205</wp:posOffset>
                </wp:positionV>
                <wp:extent cx="457200" cy="228600"/>
                <wp:effectExtent l="0" t="0" r="254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D6DC9" w14:textId="77777777" w:rsidR="002E4A04" w:rsidRDefault="002E4A04" w:rsidP="002E4A04">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6" type="#_x0000_t202" style="position:absolute;margin-left:45pt;margin-top:9.15pt;width:36pt;height:1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" filled="f" strokecolor="black [3213]">
                <v:textbox>
                  <w:txbxContent>
                    <w:p w14:paraId="348D6DC9" w14:textId="77777777" w:rsidR="002E4A04" w:rsidRDefault="002E4A04" w:rsidP="002E4A04">
                      <w:pPr>
                        <w:jc w:val="center"/>
                      </w:pPr>
                      <w:r>
                        <w:t>v1.1</w:t>
                      </w:r>
                    </w:p>
                  </w:txbxContent>
                </v:textbox>
                <w10:wrap type="square"/>
              </v:shape>
            </w:pict>
          </mc:Fallback>
        </mc:AlternateContent>
      </w:r>
    </w:p>
    <w:p w14:paraId="42EC8291" w14:textId="6416F2D6" w:rsidR="002E4A04" w:rsidRDefault="002E4A04" w:rsidP="0062628A">
      <w:pPr>
        <w:rPr>
          <w:color w:val="FF0000"/>
        </w:rPr>
      </w:pPr>
      <w:r>
        <w:rPr>
          <w:noProof/>
        </w:rPr>
        <mc:AlternateContent>
          <mc:Choice Requires="wps">
            <w:drawing>
              <wp:anchor distT="0" distB="0" distL="114300" distR="114300" simplePos="0" relativeHeight="251706368" behindDoc="0" locked="0" layoutInCell="1" allowOverlap="1" wp14:anchorId="1F3C3599" wp14:editId="078ECA31">
                <wp:simplePos x="0" y="0"/>
                <wp:positionH relativeFrom="column">
                  <wp:posOffset>1023851</wp:posOffset>
                </wp:positionH>
                <wp:positionV relativeFrom="paragraph">
                  <wp:posOffset>84686</wp:posOffset>
                </wp:positionV>
                <wp:extent cx="2865120" cy="1"/>
                <wp:effectExtent l="0" t="76200" r="11430" b="114300"/>
                <wp:wrapNone/>
                <wp:docPr id="41" name="Straight Arrow Connector 41"/>
                <wp:cNvGraphicFramePr/>
                <a:graphic xmlns:a="http://schemas.openxmlformats.org/drawingml/2006/main">
                  <a:graphicData uri="http://schemas.microsoft.com/office/word/2010/wordprocessingShape">
                    <wps:wsp>
                      <wps:cNvCnPr/>
                      <wps:spPr>
                        <a:xfrm flipV="1">
                          <a:off x="0" y="0"/>
                          <a:ext cx="2865120" cy="1"/>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80.6pt;margin-top:6.65pt;width:225.6pt;height:0;flip:y;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">
                <v:stroke endarrow="open"/>
              </v:shape>
            </w:pict>
          </mc:Fallback>
        </mc:AlternateContent>
      </w:r>
    </w:p>
    <w:p w14:paraId="0659BDE2" w14:textId="7334ED65" w:rsidR="002E4A04" w:rsidRDefault="00081A50" w:rsidP="0062628A">
      <w:pPr>
        <w:rPr>
          <w:color w:val="FF0000"/>
        </w:rPr>
      </w:pPr>
      <w:r>
        <w:rPr>
          <w:noProof/>
        </w:rPr>
        <mc:AlternateContent>
          <mc:Choice Requires="wps">
            <w:drawing>
              <wp:anchor distT="0" distB="0" distL="114300" distR="114300" simplePos="0" relativeHeight="251718656" behindDoc="0" locked="0" layoutInCell="1" allowOverlap="1" wp14:anchorId="363FC707" wp14:editId="5E958377">
                <wp:simplePos x="0" y="0"/>
                <wp:positionH relativeFrom="column">
                  <wp:posOffset>4126865</wp:posOffset>
                </wp:positionH>
                <wp:positionV relativeFrom="paragraph">
                  <wp:posOffset>48838</wp:posOffset>
                </wp:positionV>
                <wp:extent cx="404" cy="487679"/>
                <wp:effectExtent l="95250" t="38100" r="57150" b="27305"/>
                <wp:wrapNone/>
                <wp:docPr id="48" name="Straight Arrow Connector 48"/>
                <wp:cNvGraphicFramePr/>
                <a:graphic xmlns:a="http://schemas.openxmlformats.org/drawingml/2006/main">
                  <a:graphicData uri="http://schemas.microsoft.com/office/word/2010/wordprocessingShape">
                    <wps:wsp>
                      <wps:cNvCnPr/>
                      <wps:spPr>
                        <a:xfrm flipV="1">
                          <a:off x="0" y="0"/>
                          <a:ext cx="404" cy="487679"/>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24.95pt;margin-top:3.85pt;width:.05pt;height:38.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">
                <v:stroke endarrow="open"/>
              </v:shape>
            </w:pict>
          </mc:Fallback>
        </mc:AlternateContent>
      </w:r>
      <w:r w:rsidR="002E4A04">
        <w:rPr>
          <w:noProof/>
        </w:rPr>
        <mc:AlternateContent>
          <mc:Choice Requires="wps">
            <w:drawing>
              <wp:anchor distT="0" distB="0" distL="114300" distR="114300" simplePos="0" relativeHeight="251714560" behindDoc="0" locked="0" layoutInCell="1" allowOverlap="1" wp14:anchorId="1367A5E9" wp14:editId="0DB24FBF">
                <wp:simplePos x="0" y="0"/>
                <wp:positionH relativeFrom="column">
                  <wp:posOffset>641465</wp:posOffset>
                </wp:positionH>
                <wp:positionV relativeFrom="paragraph">
                  <wp:posOffset>48837</wp:posOffset>
                </wp:positionV>
                <wp:extent cx="709353" cy="487680"/>
                <wp:effectExtent l="0" t="0" r="52705" b="102870"/>
                <wp:wrapNone/>
                <wp:docPr id="45" name="Elbow Connector 45"/>
                <wp:cNvGraphicFramePr/>
                <a:graphic xmlns:a="http://schemas.openxmlformats.org/drawingml/2006/main">
                  <a:graphicData uri="http://schemas.microsoft.com/office/word/2010/wordprocessingShape">
                    <wps:wsp>
                      <wps:cNvCnPr/>
                      <wps:spPr>
                        <a:xfrm>
                          <a:off x="0" y="0"/>
                          <a:ext cx="709353" cy="487680"/>
                        </a:xfrm>
                        <a:prstGeom prst="bentConnector3">
                          <a:avLst>
                            <a:gd name="adj1" fmla="val 2577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5" o:spid="_x0000_s1026" type="#_x0000_t34" style="position:absolute;margin-left:50.5pt;margin-top:3.85pt;width:55.85pt;height:3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" adj="5568" strokecolor="black [3040]">
                <v:stroke endarrow="open"/>
              </v:shape>
            </w:pict>
          </mc:Fallback>
        </mc:AlternateContent>
      </w:r>
    </w:p>
    <w:p w14:paraId="3D0A5737" w14:textId="054553F4" w:rsidR="002E4A04" w:rsidRDefault="002E4A04" w:rsidP="0062628A"/>
    <w:p w14:paraId="6B3DF1AA" w14:textId="0EF54A6D" w:rsidR="00551580" w:rsidRDefault="002E4A04" w:rsidP="0062628A">
      <w:r>
        <w:rPr>
          <w:noProof/>
        </w:rPr>
        <mc:AlternateContent>
          <mc:Choice Requires="wps">
            <w:drawing>
              <wp:anchor distT="0" distB="0" distL="114300" distR="114300" simplePos="0" relativeHeight="251708416" behindDoc="0" locked="0" layoutInCell="1" allowOverlap="1" wp14:anchorId="5DE41B0C" wp14:editId="66251B80">
                <wp:simplePos x="0" y="0"/>
                <wp:positionH relativeFrom="column">
                  <wp:posOffset>1892300</wp:posOffset>
                </wp:positionH>
                <wp:positionV relativeFrom="paragraph">
                  <wp:posOffset>245745</wp:posOffset>
                </wp:positionV>
                <wp:extent cx="326390" cy="635"/>
                <wp:effectExtent l="0" t="76200" r="16510" b="113665"/>
                <wp:wrapNone/>
                <wp:docPr id="42" name="Straight Arrow Connector 42"/>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49pt;margin-top:19.35pt;width:25.7pt;height:.05pt;flip: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E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">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729EA652" wp14:editId="389CFC48">
                <wp:simplePos x="0" y="0"/>
                <wp:positionH relativeFrom="column">
                  <wp:posOffset>2750820</wp:posOffset>
                </wp:positionH>
                <wp:positionV relativeFrom="paragraph">
                  <wp:posOffset>246380</wp:posOffset>
                </wp:positionV>
                <wp:extent cx="326390" cy="635"/>
                <wp:effectExtent l="0" t="76200" r="16510" b="113665"/>
                <wp:wrapNone/>
                <wp:docPr id="43" name="Straight Arrow Connector 43"/>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216.6pt;margin-top:19.4pt;width:25.7pt;height:.05pt;flip: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VH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9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&#1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3ADB58B3" wp14:editId="79872427">
                <wp:simplePos x="0" y="0"/>
                <wp:positionH relativeFrom="column">
                  <wp:posOffset>1348740</wp:posOffset>
                </wp:positionH>
                <wp:positionV relativeFrom="paragraph">
                  <wp:posOffset>128905</wp:posOffset>
                </wp:positionV>
                <wp:extent cx="542925" cy="228600"/>
                <wp:effectExtent l="0" t="0" r="28575" b="19050"/>
                <wp:wrapSquare wrapText="bothSides"/>
                <wp:docPr id="34" name="Text Box 34"/>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6A80E" w14:textId="70BB29EA" w:rsidR="002E4A04" w:rsidRDefault="002E4A04" w:rsidP="002E4A04">
                            <w:pPr>
                              <w:jc w:val="center"/>
                            </w:pPr>
                            <w:r>
                              <w:t>v1.1.1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37" type="#_x0000_t202" style="position:absolute;margin-left:106.2pt;margin-top:10.15pt;width:42.75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" filled="f" strokecolor="black [3213]">
                <v:textbox>
                  <w:txbxContent>
                    <w:p w14:paraId="73B6A80E" w14:textId="70BB29EA" w:rsidR="002E4A04" w:rsidRDefault="002E4A04" w:rsidP="002E4A04">
                      <w:pPr>
                        <w:jc w:val="center"/>
                      </w:pPr>
                      <w:r>
                        <w:t>v1.1.1</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50A6B344" wp14:editId="5082EFBE">
                <wp:simplePos x="0" y="0"/>
                <wp:positionH relativeFrom="column">
                  <wp:posOffset>2206625</wp:posOffset>
                </wp:positionH>
                <wp:positionV relativeFrom="paragraph">
                  <wp:posOffset>127635</wp:posOffset>
                </wp:positionV>
                <wp:extent cx="542925" cy="228600"/>
                <wp:effectExtent l="0" t="0" r="28575" b="19050"/>
                <wp:wrapSquare wrapText="bothSides"/>
                <wp:docPr id="38" name="Text Box 38"/>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C97E6" w14:textId="0C3A674A" w:rsidR="002E4A04" w:rsidRDefault="002E4A04" w:rsidP="002E4A04">
                            <w:pPr>
                              <w:jc w:val="center"/>
                            </w:pPr>
                            <w:r>
                              <w:t>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8" type="#_x0000_t202" style="position:absolute;margin-left:173.75pt;margin-top:10.05pt;width:42.75pt;height:1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" filled="f" strokecolor="black [3213]">
                <v:textbox>
                  <w:txbxContent>
                    <w:p w14:paraId="52FC97E6" w14:textId="0C3A674A" w:rsidR="002E4A04" w:rsidRDefault="002E4A04" w:rsidP="002E4A04">
                      <w:pPr>
                        <w:jc w:val="center"/>
                      </w:pPr>
                      <w:r>
                        <w:t>v1.1.2</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9DD26F0" wp14:editId="4A34245D">
                <wp:simplePos x="0" y="0"/>
                <wp:positionH relativeFrom="column">
                  <wp:posOffset>3070225</wp:posOffset>
                </wp:positionH>
                <wp:positionV relativeFrom="paragraph">
                  <wp:posOffset>122555</wp:posOffset>
                </wp:positionV>
                <wp:extent cx="542925" cy="228600"/>
                <wp:effectExtent l="0" t="0" r="28575" b="19050"/>
                <wp:wrapSquare wrapText="bothSides"/>
                <wp:docPr id="39" name="Text Box 39"/>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B8554" w14:textId="0B0B62D2" w:rsidR="002E4A04" w:rsidRDefault="002E4A04" w:rsidP="002E4A04">
                            <w:pPr>
                              <w:jc w:val="center"/>
                            </w:pPr>
                            <w:r>
                              <w:t>v1.1.3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9" type="#_x0000_t202" style="position:absolute;margin-left:241.75pt;margin-top:9.65pt;width:42.75pt;height:1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" filled="f" strokecolor="black [3213]">
                <v:textbox>
                  <w:txbxContent>
                    <w:p w14:paraId="388B8554" w14:textId="0B0B62D2" w:rsidR="002E4A04" w:rsidRDefault="002E4A04" w:rsidP="002E4A04">
                      <w:pPr>
                        <w:jc w:val="center"/>
                      </w:pPr>
                      <w:r>
                        <w:t>v1.1.3</w:t>
                      </w:r>
                    </w:p>
                  </w:txbxContent>
                </v:textbox>
                <w10:wrap type="square"/>
              </v:shape>
            </w:pict>
          </mc:Fallback>
        </mc:AlternateContent>
      </w:r>
    </w:p>
    <w:p w14:paraId="4EDADBCB" w14:textId="4FB26678" w:rsidR="002E4A04" w:rsidRDefault="00081A50" w:rsidP="0062628A">
      <w:r>
        <w:rPr>
          <w:noProof/>
        </w:rPr>
        <mc:AlternateContent>
          <mc:Choice Requires="wps">
            <w:drawing>
              <wp:anchor distT="0" distB="0" distL="114300" distR="114300" simplePos="0" relativeHeight="251716608" behindDoc="0" locked="0" layoutInCell="1" allowOverlap="1" wp14:anchorId="3B10B7A7" wp14:editId="07642862">
                <wp:simplePos x="0" y="0"/>
                <wp:positionH relativeFrom="column">
                  <wp:posOffset>3611881</wp:posOffset>
                </wp:positionH>
                <wp:positionV relativeFrom="paragraph">
                  <wp:posOffset>92825</wp:posOffset>
                </wp:positionV>
                <wp:extent cx="515388" cy="0"/>
                <wp:effectExtent l="0" t="0" r="18415" b="19050"/>
                <wp:wrapNone/>
                <wp:docPr id="47" name="Straight Connector 47"/>
                <wp:cNvGraphicFramePr/>
                <a:graphic xmlns:a="http://schemas.openxmlformats.org/drawingml/2006/main">
                  <a:graphicData uri="http://schemas.microsoft.com/office/word/2010/wordprocessingShape">
                    <wps:wsp>
                      <wps:cNvCnPr/>
                      <wps:spPr>
                        <a:xfrm flipH="1">
                          <a:off x="0" y="0"/>
                          <a:ext cx="515388"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flip:x;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pt,7.3pt" to="3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"/>
            </w:pict>
          </mc:Fallback>
        </mc:AlternateContent>
      </w:r>
    </w:p>
    <w:p w14:paraId="50C09BF7" w14:textId="42CF3BDC" w:rsidR="002E4A04" w:rsidRDefault="002E4A04" w:rsidP="0062628A"/>
    <w:p w14:paraId="2338329A" w14:textId="77777777" w:rsidR="002E4A04" w:rsidRDefault="002E4A04" w:rsidP="0062628A"/>
    <w:p w14:paraId="646486D3" w14:textId="234A7BF4" w:rsidR="00A43D1D" w:rsidRDefault="00A43D1D" w:rsidP="00A43D1D">
      <w:pPr>
        <w:pStyle w:val="ListParagraph"/>
        <w:numPr>
          <w:ilvl w:val="0"/>
          <w:numId w:val="24"/>
        </w:numPr>
      </w:pPr>
      <w:r>
        <w:t>Baseline: v1.0</w:t>
      </w:r>
      <w:r w:rsidR="002E4A04">
        <w:t>.0</w:t>
      </w:r>
      <w:r>
        <w:t>, v2.0</w:t>
      </w:r>
      <w:r w:rsidR="002E4A04">
        <w:t>.0</w:t>
      </w:r>
      <w:r>
        <w:t>, v3.0</w:t>
      </w:r>
      <w:r w:rsidR="002E4A04">
        <w:t>.0</w:t>
      </w:r>
      <w:r>
        <w:t>, etc.</w:t>
      </w:r>
    </w:p>
    <w:p w14:paraId="7F953ED7" w14:textId="39F724BC" w:rsidR="00A43D1D" w:rsidRDefault="004120BE" w:rsidP="00A43D1D">
      <w:pPr>
        <w:pStyle w:val="ListParagraph"/>
        <w:numPr>
          <w:ilvl w:val="0"/>
          <w:numId w:val="24"/>
        </w:numPr>
      </w:pPr>
      <w:r>
        <w:t xml:space="preserve">Group Updates: </w:t>
      </w:r>
      <w:r w:rsidR="00A43D1D">
        <w:t>Updates: v1.1</w:t>
      </w:r>
      <w:r w:rsidR="002E4A04">
        <w:t>.0</w:t>
      </w:r>
      <w:r w:rsidR="00A43D1D">
        <w:t>, v1.2</w:t>
      </w:r>
      <w:r w:rsidR="002E4A04">
        <w:t>.0</w:t>
      </w:r>
      <w:r w:rsidR="00A43D1D">
        <w:t>, v1.3</w:t>
      </w:r>
      <w:r w:rsidR="002E4A04">
        <w:t>.0</w:t>
      </w:r>
      <w:r w:rsidR="00A43D1D">
        <w:t>, etc.</w:t>
      </w:r>
    </w:p>
    <w:p w14:paraId="69E1269A" w14:textId="00CCB22E" w:rsidR="004120BE" w:rsidRDefault="004120BE" w:rsidP="00A43D1D">
      <w:pPr>
        <w:pStyle w:val="ListParagraph"/>
        <w:numPr>
          <w:ilvl w:val="0"/>
          <w:numId w:val="24"/>
        </w:numPr>
      </w:pPr>
      <w:r>
        <w:t>Individual Updates: v1.0.1</w:t>
      </w:r>
      <w:r w:rsidR="002E4A04">
        <w:t>, v1.0.2</w:t>
      </w:r>
      <w:r w:rsidR="00822044">
        <w:t>, v1.0.3, etc.</w:t>
      </w:r>
    </w:p>
    <w:p w14:paraId="426CE6D1" w14:textId="77777777" w:rsidR="00DF627F" w:rsidRDefault="00DF627F" w:rsidP="00A43D1D">
      <w:pPr>
        <w:pStyle w:val="ListParagraph"/>
      </w:pPr>
    </w:p>
    <w:p w14:paraId="6A2AFB32" w14:textId="77777777" w:rsidR="00DF627F" w:rsidRDefault="00DF627F" w:rsidP="0062628A"/>
    <w:p w14:paraId="0DF3AEA5" w14:textId="77777777" w:rsidR="00FF65A6" w:rsidRDefault="00FF65A6" w:rsidP="0062628A"/>
    <w:p w14:paraId="587F9E9F" w14:textId="77777777" w:rsidR="00DA384B" w:rsidRPr="007C62FC" w:rsidRDefault="00DA384B" w:rsidP="0062628A">
      <w:pPr>
        <w:rPr>
          <w:b/>
        </w:rPr>
      </w:pPr>
      <w:r w:rsidRPr="007C62FC">
        <w:rPr>
          <w:b/>
        </w:rPr>
        <w:t>Test Suites</w:t>
      </w:r>
    </w:p>
    <w:p w14:paraId="32F519D2" w14:textId="77777777" w:rsidR="00DA384B" w:rsidRDefault="00DA384B" w:rsidP="0062628A"/>
    <w:tbl>
      <w:tblPr>
        <w:tblStyle w:val="TableGrid"/>
        <w:tblW w:w="0" w:type="auto"/>
        <w:tblLook w:val="04A0" w:firstRow="1" w:lastRow="0" w:firstColumn="1" w:lastColumn="0" w:noHBand="0" w:noVBand="1"/>
      </w:tblPr>
      <w:tblGrid>
        <w:gridCol w:w="2633"/>
      </w:tblGrid>
      <w:tr w:rsidR="003661FE" w14:paraId="2A73F7B7" w14:textId="77777777" w:rsidTr="003661FE">
        <w:trPr>
          <w:trHeight w:val="261"/>
        </w:trPr>
        <w:tc>
          <w:tcPr>
            <w:tcW w:w="2633" w:type="dxa"/>
          </w:tcPr>
          <w:p w14:paraId="7FEC61E1" w14:textId="77777777" w:rsidR="003661FE" w:rsidRPr="003661FE" w:rsidRDefault="003661FE" w:rsidP="0062628A">
            <w:pPr>
              <w:rPr>
                <w:b/>
              </w:rPr>
            </w:pPr>
            <w:r w:rsidRPr="003661FE">
              <w:rPr>
                <w:b/>
              </w:rPr>
              <w:t>Labeling</w:t>
            </w:r>
          </w:p>
        </w:tc>
      </w:tr>
      <w:tr w:rsidR="003661FE" w14:paraId="2BB2190D" w14:textId="77777777" w:rsidTr="003661FE">
        <w:trPr>
          <w:trHeight w:val="261"/>
        </w:trPr>
        <w:tc>
          <w:tcPr>
            <w:tcW w:w="2633" w:type="dxa"/>
          </w:tcPr>
          <w:p w14:paraId="3DF2EE70" w14:textId="77777777" w:rsidR="003661FE" w:rsidRDefault="003661FE" w:rsidP="0062628A">
            <w:r>
              <w:t>testData_Jan30_1.jtt</w:t>
            </w:r>
          </w:p>
        </w:tc>
      </w:tr>
      <w:tr w:rsidR="003661FE" w14:paraId="146B5F1C" w14:textId="77777777" w:rsidTr="003661FE">
        <w:trPr>
          <w:trHeight w:val="249"/>
        </w:trPr>
        <w:tc>
          <w:tcPr>
            <w:tcW w:w="2633" w:type="dxa"/>
          </w:tcPr>
          <w:p w14:paraId="6A77E3CF" w14:textId="77777777" w:rsidR="003661FE" w:rsidRDefault="003661FE" w:rsidP="0062628A">
            <w:r>
              <w:t>testData_Jan30_2.jtt</w:t>
            </w:r>
          </w:p>
        </w:tc>
      </w:tr>
      <w:tr w:rsidR="003661FE" w14:paraId="1F5E897F" w14:textId="77777777" w:rsidTr="003661FE">
        <w:trPr>
          <w:trHeight w:val="249"/>
        </w:trPr>
        <w:tc>
          <w:tcPr>
            <w:tcW w:w="2633" w:type="dxa"/>
          </w:tcPr>
          <w:p w14:paraId="762C5FA7" w14:textId="77777777" w:rsidR="003661FE" w:rsidRDefault="003661FE" w:rsidP="0062628A">
            <w:r>
              <w:t>testDB_Jan31_1.jtt</w:t>
            </w:r>
          </w:p>
        </w:tc>
      </w:tr>
      <w:tr w:rsidR="003661FE" w14:paraId="53DF1E40" w14:textId="77777777" w:rsidTr="003661FE">
        <w:trPr>
          <w:trHeight w:val="261"/>
        </w:trPr>
        <w:tc>
          <w:tcPr>
            <w:tcW w:w="2633" w:type="dxa"/>
          </w:tcPr>
          <w:p w14:paraId="08CDA27C" w14:textId="77777777" w:rsidR="003661FE" w:rsidRDefault="003661FE" w:rsidP="0062628A">
            <w:r>
              <w:t>testTwo_Jan31_2.jtt</w:t>
            </w:r>
          </w:p>
        </w:tc>
      </w:tr>
      <w:tr w:rsidR="003661FE" w14:paraId="3ED00251" w14:textId="77777777" w:rsidTr="003661FE">
        <w:trPr>
          <w:trHeight w:val="274"/>
        </w:trPr>
        <w:tc>
          <w:tcPr>
            <w:tcW w:w="2633" w:type="dxa"/>
          </w:tcPr>
          <w:p w14:paraId="319867B9" w14:textId="77777777" w:rsidR="003661FE" w:rsidRDefault="003661FE" w:rsidP="0062628A">
            <w:r>
              <w:t>testTwo_Feb1_1.jtt</w:t>
            </w:r>
          </w:p>
        </w:tc>
      </w:tr>
    </w:tbl>
    <w:p w14:paraId="4CF5BCA9" w14:textId="77777777" w:rsidR="007C62FC" w:rsidRDefault="007C62FC" w:rsidP="0062628A"/>
    <w:p w14:paraId="3E986D65" w14:textId="77777777" w:rsidR="007C62FC" w:rsidRDefault="007C62FC" w:rsidP="00C409E4">
      <w:pPr>
        <w:pStyle w:val="ListParagraph"/>
        <w:numPr>
          <w:ilvl w:val="0"/>
          <w:numId w:val="23"/>
        </w:numPr>
      </w:pPr>
      <w:r>
        <w:t>Labeled</w:t>
      </w:r>
      <w:r w:rsidR="00DA384B">
        <w:t xml:space="preserve"> by date and numbered in order by that date (as defined in naming convention)</w:t>
      </w:r>
      <w:r>
        <w:t>.</w:t>
      </w:r>
    </w:p>
    <w:p w14:paraId="64F13B91" w14:textId="77777777" w:rsidR="00C409E4" w:rsidRDefault="00C409E4" w:rsidP="00C409E4">
      <w:pPr>
        <w:pStyle w:val="ListParagraph"/>
      </w:pPr>
    </w:p>
    <w:p w14:paraId="675F4B52" w14:textId="77777777" w:rsidR="00C409E4" w:rsidRDefault="00C409E4" w:rsidP="00C409E4"/>
    <w:p w14:paraId="28D5BFE2" w14:textId="551615B3" w:rsidR="00C409E4" w:rsidRDefault="00983848" w:rsidP="00C409E4">
      <w:pPr>
        <w:rPr>
          <w:b/>
        </w:rPr>
      </w:pPr>
      <w:r>
        <w:rPr>
          <w:b/>
        </w:rPr>
        <w:t>Audit Report</w:t>
      </w:r>
    </w:p>
    <w:p w14:paraId="45BF888A" w14:textId="77777777" w:rsidR="00C409E4" w:rsidRPr="00C409E4" w:rsidRDefault="00C409E4" w:rsidP="00C409E4">
      <w:pPr>
        <w:rPr>
          <w:b/>
        </w:rPr>
      </w:pPr>
    </w:p>
    <w:p w14:paraId="78A97E86" w14:textId="25B74FA3" w:rsidR="00FF65A6" w:rsidRDefault="00081A50" w:rsidP="00081A50">
      <w:pPr>
        <w:pStyle w:val="ListParagraph"/>
        <w:numPr>
          <w:ilvl w:val="0"/>
          <w:numId w:val="23"/>
        </w:numPr>
      </w:pPr>
      <w:r>
        <w:t xml:space="preserve">Every </w:t>
      </w:r>
      <w:r w:rsidR="00983848">
        <w:t>Audit Report</w:t>
      </w:r>
      <w:r>
        <w:t xml:space="preserve"> is </w:t>
      </w:r>
      <w:r w:rsidR="006858D2">
        <w:t>labeled with the version number the team is working.</w:t>
      </w:r>
    </w:p>
    <w:p w14:paraId="1967DBC9" w14:textId="77777777" w:rsidR="00FF65A6" w:rsidRDefault="00FF65A6" w:rsidP="0062628A"/>
    <w:p w14:paraId="4067604C" w14:textId="77777777" w:rsidR="00DA384B" w:rsidRPr="003661FE" w:rsidRDefault="00DA384B" w:rsidP="0062628A"/>
    <w:p w14:paraId="58E618E0" w14:textId="77777777" w:rsidR="00DA384B" w:rsidRPr="003661FE" w:rsidRDefault="003661FE" w:rsidP="0062628A">
      <w:pPr>
        <w:rPr>
          <w:b/>
        </w:rPr>
      </w:pPr>
      <w:r w:rsidRPr="003661FE">
        <w:t>2.2.3</w:t>
      </w:r>
      <w:r w:rsidRPr="003661FE">
        <w:tab/>
      </w:r>
      <w:r w:rsidR="00DA384B" w:rsidRPr="003661FE">
        <w:t>Management</w:t>
      </w:r>
    </w:p>
    <w:p w14:paraId="0E553E57" w14:textId="77777777" w:rsidR="00DA384B" w:rsidRDefault="00DA384B" w:rsidP="0062628A"/>
    <w:p w14:paraId="774557D5" w14:textId="77777777" w:rsidR="00B7391A" w:rsidRDefault="003661FE" w:rsidP="003661FE">
      <w:r w:rsidRPr="00B7391A">
        <w:rPr>
          <w:b/>
        </w:rPr>
        <w:t>Documents</w:t>
      </w:r>
    </w:p>
    <w:p w14:paraId="3A478A7A" w14:textId="77777777" w:rsidR="00DA384B" w:rsidRDefault="00B7391A" w:rsidP="003661FE">
      <w:r>
        <w:t xml:space="preserve">As mentioned in 2.2.2, Documents will primarily be stored in the appropriate assignment folder that the team creates. The assignment folder will contain each baseline version/subversion of the document in that folder, as well as the final submitted assignment document. </w:t>
      </w:r>
    </w:p>
    <w:p w14:paraId="65984D26" w14:textId="77777777" w:rsidR="00B7391A" w:rsidRDefault="00B7391A" w:rsidP="003661FE"/>
    <w:p w14:paraId="1ED49B0D" w14:textId="77777777" w:rsidR="00DA384B" w:rsidRDefault="00DA384B" w:rsidP="0062628A">
      <w:r w:rsidRPr="00B7391A">
        <w:rPr>
          <w:b/>
        </w:rPr>
        <w:t>Program</w:t>
      </w:r>
    </w:p>
    <w:p w14:paraId="5D4CF8F1" w14:textId="77777777" w:rsidR="00B7391A" w:rsidRDefault="00B7391A" w:rsidP="0062628A">
      <w:r>
        <w:t xml:space="preserve">There will be only one program folder that contains multiple versions of source code in that folder. </w:t>
      </w:r>
    </w:p>
    <w:p w14:paraId="6CF730BB" w14:textId="77777777" w:rsidR="00B7391A" w:rsidRDefault="00B7391A" w:rsidP="0062628A"/>
    <w:p w14:paraId="62156773" w14:textId="77777777" w:rsidR="00A11EC6" w:rsidRDefault="00DA384B" w:rsidP="0062628A">
      <w:r w:rsidRPr="00B7391A">
        <w:rPr>
          <w:b/>
        </w:rPr>
        <w:t>Test suites</w:t>
      </w:r>
      <w:r>
        <w:t>: specified to each version of the code</w:t>
      </w:r>
    </w:p>
    <w:p w14:paraId="6A2E87CF" w14:textId="2310DEB3" w:rsidR="00B7391A" w:rsidRDefault="006C6801" w:rsidP="0062628A">
      <w:r>
        <w:t>Each test suite specific to it</w:t>
      </w:r>
      <w:r w:rsidR="00B7391A">
        <w:t>s appropriate sourced code will be stored with that source code version and only that version. As mention before, the program folder will contain each versi</w:t>
      </w:r>
      <w:r w:rsidR="00FC5F3B">
        <w:t>on of source code, each with it</w:t>
      </w:r>
      <w:r w:rsidR="00B7391A">
        <w:t>s appropriate test case.</w:t>
      </w:r>
    </w:p>
    <w:p w14:paraId="210FCB69" w14:textId="77777777" w:rsidR="00FC5F3B" w:rsidRDefault="00FC5F3B" w:rsidP="0062628A"/>
    <w:p w14:paraId="1D61CEBD" w14:textId="77777777" w:rsidR="00FC5F3B" w:rsidRDefault="00FC5F3B" w:rsidP="0062628A">
      <w:pPr>
        <w:rPr>
          <w:b/>
        </w:rPr>
      </w:pPr>
    </w:p>
    <w:p w14:paraId="75FB38BC" w14:textId="617DF29D" w:rsidR="00FC5F3B" w:rsidRDefault="00983848" w:rsidP="0062628A">
      <w:r>
        <w:rPr>
          <w:b/>
        </w:rPr>
        <w:lastRenderedPageBreak/>
        <w:t>Audit Report</w:t>
      </w:r>
      <w:r w:rsidR="00FC5F3B">
        <w:rPr>
          <w:b/>
        </w:rPr>
        <w:t xml:space="preserve">: </w:t>
      </w:r>
      <w:r w:rsidR="00FC5F3B">
        <w:t>specified to each version of the code</w:t>
      </w:r>
    </w:p>
    <w:p w14:paraId="4C44E760" w14:textId="172590EE" w:rsidR="00FC5F3B" w:rsidRPr="00FC5F3B" w:rsidRDefault="00FC5F3B" w:rsidP="0062628A">
      <w:r>
        <w:t xml:space="preserve">Each </w:t>
      </w:r>
      <w:r w:rsidR="00983848">
        <w:t>Audit Report</w:t>
      </w:r>
      <w:r>
        <w:t xml:space="preserve"> will be stored in each update (v1.1..v1.3 etc) in order to guide the team with their duties. </w:t>
      </w:r>
      <w:r w:rsidR="00822044">
        <w:t xml:space="preserve">Also, each </w:t>
      </w:r>
      <w:r w:rsidR="00983848">
        <w:t>Audit Report</w:t>
      </w:r>
      <w:r w:rsidR="00822044">
        <w:t xml:space="preserve"> will be stored in the folder where the source code in progress is saved. </w:t>
      </w:r>
    </w:p>
    <w:p w14:paraId="161CF2A8" w14:textId="77777777" w:rsidR="00A11EC6" w:rsidRDefault="00A11EC6" w:rsidP="0062628A"/>
    <w:p w14:paraId="377486C8" w14:textId="77777777" w:rsidR="00CC188D" w:rsidRDefault="00CC188D" w:rsidP="00CC188D">
      <w:r>
        <w:t>2.2.4</w:t>
      </w:r>
      <w:r>
        <w:tab/>
        <w:t>Detailed Directory Structure</w:t>
      </w:r>
    </w:p>
    <w:p w14:paraId="2E2B55D2" w14:textId="77777777" w:rsidR="00CC188D" w:rsidRDefault="00CC188D" w:rsidP="0062628A"/>
    <w:p w14:paraId="0C637782" w14:textId="5EEC6953" w:rsidR="00CC188D" w:rsidRDefault="00CC188D" w:rsidP="00CC188D">
      <w:pPr>
        <w:pStyle w:val="ListParagraph"/>
        <w:numPr>
          <w:ilvl w:val="0"/>
          <w:numId w:val="23"/>
        </w:numPr>
      </w:pPr>
      <w:r>
        <w:t xml:space="preserve">Documents </w:t>
      </w:r>
    </w:p>
    <w:p w14:paraId="2BACA1B7" w14:textId="4D162E86" w:rsidR="00CC188D" w:rsidRDefault="00CC188D" w:rsidP="00CC188D">
      <w:pPr>
        <w:pStyle w:val="ListParagraph"/>
        <w:numPr>
          <w:ilvl w:val="0"/>
          <w:numId w:val="23"/>
        </w:numPr>
      </w:pPr>
      <w:r>
        <w:t>Source Code</w:t>
      </w:r>
    </w:p>
    <w:p w14:paraId="18C4B310" w14:textId="6969CAC2" w:rsidR="00CC188D" w:rsidRDefault="00CC188D" w:rsidP="00CC188D">
      <w:pPr>
        <w:pStyle w:val="ListParagraph"/>
        <w:numPr>
          <w:ilvl w:val="1"/>
          <w:numId w:val="23"/>
        </w:numPr>
      </w:pPr>
      <w:r>
        <w:t>v1.0</w:t>
      </w:r>
    </w:p>
    <w:p w14:paraId="5595A863" w14:textId="1B280641" w:rsidR="00CC188D" w:rsidRDefault="00CC188D" w:rsidP="00CC188D">
      <w:pPr>
        <w:pStyle w:val="ListParagraph"/>
        <w:numPr>
          <w:ilvl w:val="2"/>
          <w:numId w:val="23"/>
        </w:numPr>
      </w:pPr>
      <w:r>
        <w:t>v1.1</w:t>
      </w:r>
    </w:p>
    <w:p w14:paraId="6984AE5F" w14:textId="51AE20E5" w:rsidR="00CC188D" w:rsidRDefault="00CC188D" w:rsidP="000A3ADF">
      <w:pPr>
        <w:pStyle w:val="ListParagraph"/>
        <w:numPr>
          <w:ilvl w:val="3"/>
          <w:numId w:val="23"/>
        </w:numPr>
      </w:pPr>
      <w:r>
        <w:t>Test Suit</w:t>
      </w:r>
      <w:r w:rsidR="00141961">
        <w:t>e</w:t>
      </w:r>
      <w:r>
        <w:t>s</w:t>
      </w:r>
    </w:p>
    <w:p w14:paraId="200BF687" w14:textId="3CE8D979" w:rsidR="00CC188D" w:rsidRDefault="00141961" w:rsidP="000A3ADF">
      <w:pPr>
        <w:pStyle w:val="ListParagraph"/>
        <w:numPr>
          <w:ilvl w:val="3"/>
          <w:numId w:val="23"/>
        </w:numPr>
      </w:pPr>
      <w:r>
        <w:t>Audit Reports</w:t>
      </w:r>
    </w:p>
    <w:p w14:paraId="65EB8E50" w14:textId="2E5F260D" w:rsidR="000A3ADF" w:rsidRDefault="000A3ADF" w:rsidP="000A3ADF">
      <w:pPr>
        <w:pStyle w:val="ListParagraph"/>
        <w:numPr>
          <w:ilvl w:val="2"/>
          <w:numId w:val="23"/>
        </w:numPr>
      </w:pPr>
      <w:r>
        <w:t>v1.2</w:t>
      </w:r>
    </w:p>
    <w:p w14:paraId="18BF9118" w14:textId="2030D3B9" w:rsidR="000A3ADF" w:rsidRDefault="000A3ADF" w:rsidP="000A3ADF">
      <w:pPr>
        <w:pStyle w:val="ListParagraph"/>
        <w:numPr>
          <w:ilvl w:val="3"/>
          <w:numId w:val="23"/>
        </w:numPr>
      </w:pPr>
      <w:r>
        <w:t>Test Suit</w:t>
      </w:r>
      <w:r w:rsidR="00141961">
        <w:t>e</w:t>
      </w:r>
      <w:r>
        <w:t>s</w:t>
      </w:r>
    </w:p>
    <w:p w14:paraId="13455571" w14:textId="2FBBDF09" w:rsidR="000A3ADF" w:rsidRDefault="00141961" w:rsidP="000A3ADF">
      <w:pPr>
        <w:pStyle w:val="ListParagraph"/>
        <w:numPr>
          <w:ilvl w:val="3"/>
          <w:numId w:val="23"/>
        </w:numPr>
      </w:pPr>
      <w:r>
        <w:t>Audit Reports</w:t>
      </w:r>
    </w:p>
    <w:p w14:paraId="1CC6DCF7" w14:textId="58409CFC" w:rsidR="000A3ADF" w:rsidRDefault="000A3ADF" w:rsidP="000A3ADF">
      <w:pPr>
        <w:pStyle w:val="ListParagraph"/>
        <w:numPr>
          <w:ilvl w:val="1"/>
          <w:numId w:val="23"/>
        </w:numPr>
      </w:pPr>
      <w:r>
        <w:t>v2.0</w:t>
      </w:r>
    </w:p>
    <w:p w14:paraId="1417B8F0" w14:textId="64622DBA" w:rsidR="000A3ADF" w:rsidRDefault="000A3ADF" w:rsidP="000A3ADF">
      <w:pPr>
        <w:pStyle w:val="ListParagraph"/>
        <w:numPr>
          <w:ilvl w:val="2"/>
          <w:numId w:val="23"/>
        </w:numPr>
      </w:pPr>
      <w:r>
        <w:t>v2.1</w:t>
      </w:r>
    </w:p>
    <w:p w14:paraId="6D1E946B" w14:textId="77777777" w:rsidR="000A3ADF" w:rsidRDefault="000A3ADF" w:rsidP="000A3ADF">
      <w:pPr>
        <w:pStyle w:val="ListParagraph"/>
        <w:numPr>
          <w:ilvl w:val="3"/>
          <w:numId w:val="23"/>
        </w:numPr>
      </w:pPr>
      <w:r>
        <w:t>Test Suits</w:t>
      </w:r>
    </w:p>
    <w:p w14:paraId="4930C6C7" w14:textId="161C6DF2" w:rsidR="000A3ADF" w:rsidRDefault="00141961" w:rsidP="000A3ADF">
      <w:pPr>
        <w:pStyle w:val="ListParagraph"/>
        <w:numPr>
          <w:ilvl w:val="3"/>
          <w:numId w:val="23"/>
        </w:numPr>
      </w:pPr>
      <w:r>
        <w:t>Audit Reports</w:t>
      </w:r>
    </w:p>
    <w:p w14:paraId="55544423" w14:textId="77777777" w:rsidR="000A3ADF" w:rsidRDefault="000A3ADF" w:rsidP="000A3ADF">
      <w:pPr>
        <w:pStyle w:val="ListParagraph"/>
        <w:ind w:left="2160"/>
      </w:pPr>
    </w:p>
    <w:p w14:paraId="4F883560" w14:textId="77777777" w:rsidR="00CC188D" w:rsidRDefault="00CC188D" w:rsidP="0062628A"/>
    <w:p w14:paraId="6F95E46E" w14:textId="68C94CD3" w:rsidR="00A11EC6" w:rsidRPr="003661FE" w:rsidRDefault="003661FE" w:rsidP="0062628A">
      <w:r w:rsidRPr="003661FE">
        <w:t>2.2.</w:t>
      </w:r>
      <w:r w:rsidR="00CC188D">
        <w:t>5</w:t>
      </w:r>
      <w:r w:rsidRPr="003661FE">
        <w:tab/>
      </w:r>
      <w:r w:rsidR="00B7391A">
        <w:t>Back-</w:t>
      </w:r>
      <w:r w:rsidR="00A11EC6" w:rsidRPr="003661FE">
        <w:t xml:space="preserve">Up </w:t>
      </w:r>
    </w:p>
    <w:p w14:paraId="64694226" w14:textId="77777777" w:rsidR="003661FE" w:rsidRDefault="003661FE" w:rsidP="0062628A"/>
    <w:p w14:paraId="351BA51D" w14:textId="77777777" w:rsidR="003661FE" w:rsidRDefault="003661FE" w:rsidP="003661FE">
      <w:r>
        <w:t>Primary control of back up will be the teams repository on GitH</w:t>
      </w:r>
      <w:r w:rsidR="00A11EC6">
        <w:t>ub, however each member is respo</w:t>
      </w:r>
      <w:r>
        <w:t>nsible for maintaining each document, source code, test,</w:t>
      </w:r>
      <w:r w:rsidR="00A11EC6">
        <w:t xml:space="preserve"> etc</w:t>
      </w:r>
      <w:r>
        <w:t xml:space="preserve">. on </w:t>
      </w:r>
      <w:r w:rsidR="00B7391A">
        <w:t>his or her</w:t>
      </w:r>
      <w:r>
        <w:t xml:space="preserve"> personal computers. Each member is also responsible for maintaining their branch on GitHub, then following the process of merging with others</w:t>
      </w:r>
      <w:r w:rsidR="00B7391A">
        <w:t>.</w:t>
      </w:r>
      <w:r>
        <w:t xml:space="preserve"> </w:t>
      </w:r>
    </w:p>
    <w:p w14:paraId="1352822A" w14:textId="03B31088" w:rsidR="004120BE" w:rsidRDefault="00552E5B" w:rsidP="0062628A">
      <w:r>
        <w:t>Google Drive</w:t>
      </w:r>
      <w:r w:rsidR="003661FE">
        <w:t xml:space="preserve"> will a</w:t>
      </w:r>
      <w:r>
        <w:t>lso be an additional</w:t>
      </w:r>
      <w:r w:rsidR="003661FE">
        <w:t xml:space="preserve"> back up</w:t>
      </w:r>
      <w:r>
        <w:t xml:space="preserve"> form that contains all our documents/files that have been worked on, but will no be modified through there</w:t>
      </w:r>
      <w:r w:rsidR="003661FE">
        <w:t xml:space="preserve">. </w:t>
      </w:r>
      <w:r w:rsidR="004120BE">
        <w:t>Since there will always be online it doesn’t require an actual date to back it up.</w:t>
      </w:r>
    </w:p>
    <w:p w14:paraId="2C5254FD" w14:textId="77777777" w:rsidR="003661FE" w:rsidRDefault="003661FE" w:rsidP="0062628A"/>
    <w:p w14:paraId="6D932FE2" w14:textId="77777777" w:rsidR="003661FE" w:rsidRDefault="003661FE" w:rsidP="0062628A"/>
    <w:p w14:paraId="42A0DB9D" w14:textId="77777777" w:rsidR="003661FE" w:rsidRDefault="003661FE" w:rsidP="0062628A"/>
    <w:p w14:paraId="3015E47D" w14:textId="77777777" w:rsidR="003661FE" w:rsidRDefault="003661FE" w:rsidP="0062628A"/>
    <w:p w14:paraId="52EB49B4" w14:textId="77777777" w:rsidR="003661FE" w:rsidRDefault="003661FE" w:rsidP="0062628A"/>
    <w:p w14:paraId="2777645F" w14:textId="77777777" w:rsidR="003661FE" w:rsidRDefault="003661FE" w:rsidP="0062628A"/>
    <w:p w14:paraId="2A524C28" w14:textId="77777777" w:rsidR="003661FE" w:rsidRDefault="003661FE" w:rsidP="0062628A"/>
    <w:p w14:paraId="3240647D" w14:textId="77777777" w:rsidR="003661FE" w:rsidRDefault="003661FE" w:rsidP="0062628A"/>
    <w:p w14:paraId="6B5BCD99" w14:textId="77777777" w:rsidR="003661FE" w:rsidRDefault="003661FE" w:rsidP="0062628A"/>
    <w:p w14:paraId="3BEB5DA5" w14:textId="77777777" w:rsidR="0062628A" w:rsidRPr="0062628A" w:rsidRDefault="0062628A" w:rsidP="0062628A"/>
    <w:p w14:paraId="4F744E8B" w14:textId="77777777" w:rsidR="00067BA6" w:rsidRDefault="00067BA6">
      <w:pPr>
        <w:rPr>
          <w:vanish/>
          <w:sz w:val="32"/>
          <w:szCs w:val="32"/>
        </w:rPr>
      </w:pPr>
    </w:p>
    <w:p w14:paraId="3BF60EE7" w14:textId="77777777" w:rsidR="00F84F03" w:rsidRDefault="00F84F03">
      <w:pPr>
        <w:rPr>
          <w:vanish/>
          <w:sz w:val="24"/>
          <w:szCs w:val="24"/>
        </w:rPr>
      </w:pPr>
    </w:p>
    <w:p w14:paraId="69A676AD" w14:textId="77777777" w:rsidR="00F84F03" w:rsidRDefault="00F84F03">
      <w:pPr>
        <w:pStyle w:val="Heading1"/>
      </w:pPr>
      <w:bookmarkStart w:id="26" w:name="_Toc61860432"/>
      <w:r>
        <w:t>Software Configuration Control</w:t>
      </w:r>
      <w:bookmarkEnd w:id="26"/>
    </w:p>
    <w:p w14:paraId="3223C4FB" w14:textId="77777777" w:rsidR="00950857" w:rsidRDefault="00950857">
      <w:pPr>
        <w:overflowPunct/>
        <w:autoSpaceDE/>
        <w:autoSpaceDN/>
        <w:adjustRightInd/>
        <w:textAlignment w:val="auto"/>
        <w:rPr>
          <w:szCs w:val="32"/>
        </w:rPr>
      </w:pPr>
    </w:p>
    <w:p w14:paraId="2148ADDF" w14:textId="77777777" w:rsidR="00F84F03" w:rsidRDefault="00F84F03">
      <w:pPr>
        <w:overflowPunct/>
        <w:autoSpaceDE/>
        <w:autoSpaceDN/>
        <w:adjustRightInd/>
        <w:textAlignment w:val="auto"/>
        <w:rPr>
          <w:szCs w:val="32"/>
        </w:rPr>
      </w:pPr>
      <w:r>
        <w:rPr>
          <w:szCs w:val="32"/>
        </w:rPr>
        <w:t xml:space="preserve">&lt;&lt; Provide </w:t>
      </w:r>
      <w:r w:rsidRPr="00284CA6">
        <w:rPr>
          <w:szCs w:val="32"/>
        </w:rPr>
        <w:t xml:space="preserve">a </w:t>
      </w:r>
      <w:r w:rsidR="00DE0452" w:rsidRPr="00284CA6">
        <w:rPr>
          <w:szCs w:val="32"/>
        </w:rPr>
        <w:t xml:space="preserve">detailed </w:t>
      </w:r>
      <w:r w:rsidRPr="00284CA6">
        <w:rPr>
          <w:szCs w:val="32"/>
        </w:rPr>
        <w:t>mechanism for preparing, evaluating, and approving or disapproving all change proposals</w:t>
      </w:r>
      <w:r w:rsidR="00EB79D0" w:rsidRPr="00284CA6">
        <w:rPr>
          <w:szCs w:val="32"/>
        </w:rPr>
        <w:t xml:space="preserve"> to the configuration items</w:t>
      </w:r>
      <w:r w:rsidRPr="00284CA6">
        <w:rPr>
          <w:szCs w:val="32"/>
        </w:rPr>
        <w:t xml:space="preserve"> throughout the life cycle. The purpose of this section is to identify what mechanisms will be used to control access to</w:t>
      </w:r>
      <w:r>
        <w:rPr>
          <w:szCs w:val="32"/>
        </w:rPr>
        <w:t xml:space="preserve"> items in the configuration in order to prevent unauthorized updates and collisions between team members working on the system simultaneously. &gt;&gt;</w:t>
      </w:r>
    </w:p>
    <w:p w14:paraId="7C4311EF" w14:textId="77777777" w:rsidR="00F84F03" w:rsidRDefault="00F84F03">
      <w:pPr>
        <w:pStyle w:val="Heading2"/>
      </w:pPr>
      <w:bookmarkStart w:id="27" w:name="_Toc61860433"/>
      <w:r>
        <w:t>Documentation</w:t>
      </w:r>
      <w:bookmarkEnd w:id="27"/>
    </w:p>
    <w:p w14:paraId="3413FA6E" w14:textId="77777777" w:rsidR="00F84F03" w:rsidRDefault="00F84F03">
      <w:pPr>
        <w:overflowPunct/>
        <w:autoSpaceDE/>
        <w:autoSpaceDN/>
        <w:adjustRightInd/>
        <w:textAlignment w:val="auto"/>
        <w:rPr>
          <w:szCs w:val="26"/>
        </w:rPr>
      </w:pPr>
      <w:r>
        <w:rPr>
          <w:szCs w:val="26"/>
        </w:rPr>
        <w:t>&lt;&lt; Provide documentation for formally precipitating and defining a proposed change to a software system.</w:t>
      </w:r>
    </w:p>
    <w:p w14:paraId="7D7B2A7E" w14:textId="77777777" w:rsidR="00F84F03" w:rsidRDefault="00F84F03">
      <w:pPr>
        <w:overflowPunct/>
        <w:autoSpaceDE/>
        <w:autoSpaceDN/>
        <w:adjustRightInd/>
        <w:textAlignment w:val="auto"/>
        <w:rPr>
          <w:szCs w:val="26"/>
        </w:rPr>
      </w:pPr>
      <w:r>
        <w:rPr>
          <w:szCs w:val="26"/>
        </w:rPr>
        <w:t xml:space="preserve">Explain how you will document changes to the configuration.  What style will be used? NOTE: In a large software project, this section would </w:t>
      </w:r>
      <w:r w:rsidRPr="00284CA6">
        <w:rPr>
          <w:szCs w:val="26"/>
        </w:rPr>
        <w:t xml:space="preserve">include a </w:t>
      </w:r>
      <w:r w:rsidR="00080368" w:rsidRPr="00284CA6">
        <w:rPr>
          <w:szCs w:val="26"/>
        </w:rPr>
        <w:t xml:space="preserve">series of </w:t>
      </w:r>
      <w:r w:rsidRPr="00284CA6">
        <w:rPr>
          <w:szCs w:val="26"/>
        </w:rPr>
        <w:t>form</w:t>
      </w:r>
      <w:r w:rsidR="00080368" w:rsidRPr="00284CA6">
        <w:rPr>
          <w:szCs w:val="26"/>
        </w:rPr>
        <w:t>s</w:t>
      </w:r>
      <w:r w:rsidRPr="00284CA6">
        <w:rPr>
          <w:szCs w:val="26"/>
        </w:rPr>
        <w:t xml:space="preserve"> or procedure</w:t>
      </w:r>
      <w:r w:rsidR="00080368" w:rsidRPr="00284CA6">
        <w:rPr>
          <w:szCs w:val="26"/>
        </w:rPr>
        <w:t>s</w:t>
      </w:r>
      <w:r w:rsidRPr="00284CA6">
        <w:rPr>
          <w:szCs w:val="26"/>
        </w:rPr>
        <w:t xml:space="preserve"> for submitting a change request to a committee for review. </w:t>
      </w:r>
      <w:r w:rsidR="00FF3A42" w:rsidRPr="00284CA6">
        <w:rPr>
          <w:szCs w:val="26"/>
        </w:rPr>
        <w:t xml:space="preserve">A change request form usually contains information related to who is requesting the change, expected start and delivery dates, a description of the change, priority level, business justification for </w:t>
      </w:r>
      <w:r w:rsidR="00FF3A42" w:rsidRPr="00284CA6">
        <w:rPr>
          <w:szCs w:val="26"/>
        </w:rPr>
        <w:lastRenderedPageBreak/>
        <w:t>the change and a section to be completed by the development team where an initial assessment is provided on what the impact of the change will be in the system, level of effort needed to complete the change, approval signatures and actual start and delivery dates.</w:t>
      </w:r>
      <w:r w:rsidR="001943C1" w:rsidRPr="00284CA6">
        <w:rPr>
          <w:szCs w:val="26"/>
        </w:rPr>
        <w:t xml:space="preserve"> This type of documentation assists project managers to </w:t>
      </w:r>
      <w:r w:rsidR="005F18EB" w:rsidRPr="00284CA6">
        <w:rPr>
          <w:szCs w:val="26"/>
        </w:rPr>
        <w:t>maintain</w:t>
      </w:r>
      <w:r w:rsidR="001943C1" w:rsidRPr="00284CA6">
        <w:rPr>
          <w:szCs w:val="26"/>
        </w:rPr>
        <w:t xml:space="preserve"> and evaluate metrics related to the progress of the project. </w:t>
      </w:r>
      <w:r w:rsidR="00FF3A42" w:rsidRPr="00284CA6">
        <w:rPr>
          <w:szCs w:val="26"/>
        </w:rPr>
        <w:t xml:space="preserve"> </w:t>
      </w:r>
      <w:r w:rsidRPr="00284CA6">
        <w:rPr>
          <w:szCs w:val="26"/>
        </w:rPr>
        <w:t>&gt;&gt;</w:t>
      </w:r>
    </w:p>
    <w:p w14:paraId="791A307C" w14:textId="77777777" w:rsidR="00F84F03" w:rsidRDefault="00F84F03">
      <w:pPr>
        <w:pStyle w:val="Heading2"/>
      </w:pPr>
      <w:bookmarkStart w:id="28" w:name="_Toc61860434"/>
      <w:r>
        <w:t>Configuration Control Board</w:t>
      </w:r>
      <w:bookmarkEnd w:id="28"/>
    </w:p>
    <w:p w14:paraId="7CC30A0B" w14:textId="77777777" w:rsidR="00F84F03" w:rsidRDefault="00F84F03">
      <w:pPr>
        <w:rPr>
          <w:szCs w:val="26"/>
        </w:rPr>
      </w:pPr>
      <w:r>
        <w:rPr>
          <w:szCs w:val="26"/>
        </w:rPr>
        <w:t xml:space="preserve">&lt;&lt; Provide an organizational body (Configuration Control Board) for formally evaluating and approving or disapproving a proposed change to a software system.  Explain who </w:t>
      </w:r>
      <w:r w:rsidRPr="00284CA6">
        <w:rPr>
          <w:szCs w:val="26"/>
        </w:rPr>
        <w:t xml:space="preserve">will have access to </w:t>
      </w:r>
      <w:r w:rsidR="00EA7926" w:rsidRPr="00284CA6">
        <w:rPr>
          <w:szCs w:val="26"/>
        </w:rPr>
        <w:t xml:space="preserve">modifying </w:t>
      </w:r>
      <w:r w:rsidRPr="00284CA6">
        <w:rPr>
          <w:szCs w:val="26"/>
        </w:rPr>
        <w:t>different parts of the system.  How will changes be approved or disapproved</w:t>
      </w:r>
      <w:r w:rsidR="00403C23" w:rsidRPr="00284CA6">
        <w:rPr>
          <w:szCs w:val="26"/>
        </w:rPr>
        <w:t xml:space="preserve">, </w:t>
      </w:r>
      <w:r w:rsidR="00284CA6" w:rsidRPr="00284CA6">
        <w:rPr>
          <w:szCs w:val="26"/>
        </w:rPr>
        <w:t>i.e.,</w:t>
      </w:r>
      <w:r w:rsidR="00403C23" w:rsidRPr="00284CA6">
        <w:rPr>
          <w:szCs w:val="26"/>
        </w:rPr>
        <w:t xml:space="preserve"> what factors will be evaluated in order to approve or disapprove a change</w:t>
      </w:r>
      <w:r w:rsidRPr="00284CA6">
        <w:rPr>
          <w:szCs w:val="26"/>
        </w:rPr>
        <w:t>.</w:t>
      </w:r>
      <w:r>
        <w:rPr>
          <w:szCs w:val="26"/>
        </w:rPr>
        <w:t xml:space="preserve">  Can </w:t>
      </w:r>
      <w:r w:rsidR="00284CA6">
        <w:rPr>
          <w:szCs w:val="26"/>
        </w:rPr>
        <w:t>anyone</w:t>
      </w:r>
      <w:r>
        <w:rPr>
          <w:szCs w:val="26"/>
        </w:rPr>
        <w:t xml:space="preserve"> make changes to </w:t>
      </w:r>
      <w:r w:rsidR="00284CA6">
        <w:rPr>
          <w:szCs w:val="26"/>
        </w:rPr>
        <w:t>any other person’s</w:t>
      </w:r>
      <w:r>
        <w:rPr>
          <w:szCs w:val="26"/>
        </w:rPr>
        <w:t xml:space="preserve"> components?  Who will be in charge of distributing changes? NOTE: The Configuration Control Board in your software team is the software team. </w:t>
      </w:r>
      <w:r>
        <w:t xml:space="preserve">Describe how V &amp; V will report errors in the code. </w:t>
      </w:r>
      <w:r>
        <w:rPr>
          <w:szCs w:val="26"/>
        </w:rPr>
        <w:t>Describe how changes</w:t>
      </w:r>
      <w:r w:rsidR="00284CA6">
        <w:rPr>
          <w:szCs w:val="26"/>
        </w:rPr>
        <w:t xml:space="preserve"> are approved and distributed. </w:t>
      </w:r>
      <w:r>
        <w:rPr>
          <w:szCs w:val="26"/>
        </w:rPr>
        <w:t xml:space="preserve">A common </w:t>
      </w:r>
      <w:r w:rsidR="00284CA6">
        <w:rPr>
          <w:szCs w:val="26"/>
        </w:rPr>
        <w:t xml:space="preserve">approach is to have two people, e.g., </w:t>
      </w:r>
      <w:r>
        <w:rPr>
          <w:szCs w:val="26"/>
        </w:rPr>
        <w:t>the implem</w:t>
      </w:r>
      <w:r w:rsidR="00284CA6">
        <w:rPr>
          <w:szCs w:val="26"/>
        </w:rPr>
        <w:t>enter and one other team member,</w:t>
      </w:r>
      <w:r>
        <w:rPr>
          <w:szCs w:val="26"/>
        </w:rPr>
        <w:t xml:space="preserve"> approve a change. The changed artifacts are placed in a current working version directory with appropriate copies of previous artifacts saved.) &gt;&gt;</w:t>
      </w:r>
    </w:p>
    <w:p w14:paraId="616531B8" w14:textId="77777777" w:rsidR="00F84F03" w:rsidRDefault="00F84F03">
      <w:pPr>
        <w:pStyle w:val="Heading2"/>
      </w:pPr>
      <w:bookmarkStart w:id="29" w:name="_Toc61860435"/>
      <w:r>
        <w:t>Procedures</w:t>
      </w:r>
      <w:bookmarkEnd w:id="29"/>
    </w:p>
    <w:p w14:paraId="02314513" w14:textId="77777777" w:rsidR="00F84F03" w:rsidRDefault="00F84F03">
      <w:pPr>
        <w:rPr>
          <w:sz w:val="22"/>
        </w:rPr>
      </w:pPr>
      <w:r>
        <w:rPr>
          <w:szCs w:val="26"/>
        </w:rPr>
        <w:t>&lt;&lt; Provide procedures for controlling changes to a software system.</w:t>
      </w:r>
      <w:r>
        <w:t xml:space="preserve"> </w:t>
      </w:r>
      <w:r w:rsidRPr="00284CA6">
        <w:t>Describe</w:t>
      </w:r>
      <w:r w:rsidR="007C28AC" w:rsidRPr="00284CA6">
        <w:t xml:space="preserve"> in detail</w:t>
      </w:r>
      <w:r w:rsidRPr="00284CA6">
        <w:t xml:space="preserve"> the team guidelines for managing your configuration items. </w:t>
      </w:r>
      <w:r w:rsidRPr="00284CA6">
        <w:rPr>
          <w:szCs w:val="26"/>
        </w:rPr>
        <w:t xml:space="preserve">  Explain what tools (such as SourceSafe or SCC) or policies</w:t>
      </w:r>
      <w:r>
        <w:rPr>
          <w:szCs w:val="26"/>
        </w:rPr>
        <w:t xml:space="preserve"> will be used to document, approve, and make changes to the configuration.  If no tools are used, then explain how it will be done manually.  </w:t>
      </w:r>
      <w:r>
        <w:t>How will you document the version number(s) of these tools?</w:t>
      </w:r>
    </w:p>
    <w:p w14:paraId="3733AC97" w14:textId="77777777" w:rsidR="00EA7926" w:rsidRDefault="00EA7926">
      <w:pPr>
        <w:rPr>
          <w:sz w:val="22"/>
        </w:rPr>
      </w:pPr>
    </w:p>
    <w:p w14:paraId="5470E9A9" w14:textId="77777777" w:rsidR="00EA7926" w:rsidRPr="00284CA6" w:rsidRDefault="00B2249C">
      <w:r w:rsidRPr="00284CA6">
        <w:t>The procedures defined in this section must be consistent with the considerat</w:t>
      </w:r>
      <w:r w:rsidR="00D87586">
        <w:t>ions and procedures defined in other sections of</w:t>
      </w:r>
      <w:r w:rsidRPr="00284CA6">
        <w:t xml:space="preserve"> this document.</w:t>
      </w:r>
      <w:r w:rsidR="00284CA6" w:rsidRPr="00284CA6">
        <w:t xml:space="preserve"> </w:t>
      </w:r>
      <w:r w:rsidR="008C1568" w:rsidRPr="00284CA6">
        <w:t>Define who</w:t>
      </w:r>
      <w:r w:rsidR="00EA7926" w:rsidRPr="00284CA6">
        <w:t xml:space="preserve"> will be in charge of administering the database and making sure that the team follows the process detailed in this </w:t>
      </w:r>
      <w:r w:rsidR="008C1568" w:rsidRPr="00284CA6">
        <w:t xml:space="preserve">part of the </w:t>
      </w:r>
      <w:r w:rsidR="00EA7926" w:rsidRPr="00284CA6">
        <w:t>plan.</w:t>
      </w:r>
      <w:r w:rsidR="008C1568" w:rsidRPr="00284CA6">
        <w:t xml:space="preserve"> Determine</w:t>
      </w:r>
      <w:r w:rsidR="00CA434C" w:rsidRPr="00284CA6">
        <w:t xml:space="preserve"> in detail</w:t>
      </w:r>
      <w:r w:rsidR="008C1568" w:rsidRPr="00284CA6">
        <w:t xml:space="preserve"> what steps each team member must follow in order to </w:t>
      </w:r>
      <w:r w:rsidR="00CA434C" w:rsidRPr="00284CA6">
        <w:t xml:space="preserve">checkout and </w:t>
      </w:r>
      <w:r w:rsidR="008C1568" w:rsidRPr="00284CA6">
        <w:t>modify an item, what steps are needed to create a new baseline for the project and what approvals are needed</w:t>
      </w:r>
      <w:r w:rsidR="00971A8E" w:rsidRPr="00284CA6">
        <w:t xml:space="preserve"> from the configuration control board</w:t>
      </w:r>
      <w:r w:rsidR="00BA5903" w:rsidRPr="00284CA6">
        <w:t xml:space="preserve"> at each point in the process</w:t>
      </w:r>
      <w:r w:rsidR="00971A8E" w:rsidRPr="00284CA6">
        <w:t>.</w:t>
      </w:r>
    </w:p>
    <w:p w14:paraId="0AC0C9D8" w14:textId="77777777" w:rsidR="00144D45" w:rsidRPr="00284CA6" w:rsidRDefault="00144D45"/>
    <w:p w14:paraId="210C27F5" w14:textId="77777777" w:rsidR="00144D45" w:rsidRPr="00284CA6" w:rsidRDefault="00144D45">
      <w:pPr>
        <w:rPr>
          <w:vanish/>
          <w:szCs w:val="24"/>
        </w:rPr>
      </w:pPr>
      <w:r w:rsidRPr="00284CA6">
        <w:t>This section of the document must contain enough information to serve as a training mechanism of the above described procedures for new team members.</w:t>
      </w:r>
    </w:p>
    <w:p w14:paraId="6A65963A" w14:textId="77777777" w:rsidR="002D4B73" w:rsidRDefault="00F84F03" w:rsidP="004A4872">
      <w:pPr>
        <w:overflowPunct/>
        <w:autoSpaceDE/>
        <w:autoSpaceDN/>
        <w:adjustRightInd/>
        <w:textAlignment w:val="auto"/>
        <w:rPr>
          <w:szCs w:val="32"/>
        </w:rPr>
      </w:pPr>
      <w:r w:rsidRPr="00284CA6">
        <w:rPr>
          <w:szCs w:val="32"/>
        </w:rPr>
        <w:t>&gt;&gt;</w:t>
      </w:r>
    </w:p>
    <w:p w14:paraId="56412010" w14:textId="77777777" w:rsidR="00F84F03" w:rsidRPr="004A4872" w:rsidRDefault="002D4B73" w:rsidP="004A4872">
      <w:pPr>
        <w:overflowPunct/>
        <w:autoSpaceDE/>
        <w:autoSpaceDN/>
        <w:adjustRightInd/>
        <w:textAlignment w:val="auto"/>
        <w:rPr>
          <w:szCs w:val="32"/>
        </w:rPr>
      </w:pPr>
      <w:r>
        <w:rPr>
          <w:szCs w:val="32"/>
        </w:rPr>
        <w:br w:type="page"/>
      </w:r>
    </w:p>
    <w:p w14:paraId="1B77DC5B" w14:textId="77777777" w:rsidR="00F84F03" w:rsidRDefault="00F84F03">
      <w:pPr>
        <w:pStyle w:val="Heading1"/>
      </w:pPr>
      <w:bookmarkStart w:id="30" w:name="_Toc61860436"/>
      <w:r>
        <w:lastRenderedPageBreak/>
        <w:t>Software Configuration Auditing</w:t>
      </w:r>
      <w:bookmarkEnd w:id="30"/>
    </w:p>
    <w:p w14:paraId="604D6107" w14:textId="77777777" w:rsidR="00950857" w:rsidRDefault="00950857"/>
    <w:p w14:paraId="13903ECF" w14:textId="77777777" w:rsidR="00F84F03" w:rsidRDefault="00F84F03">
      <w:r>
        <w:t xml:space="preserve">&lt;&lt;Provide a mechanism for determining the degree to which the current configuration of the software system mirrors the software system pictured in the baseline and the requirements documentation. This serves two purposes: </w:t>
      </w:r>
    </w:p>
    <w:p w14:paraId="1FC648F1" w14:textId="77777777" w:rsidR="00F84F03" w:rsidRDefault="00F84F03">
      <w:pPr>
        <w:ind w:left="720"/>
      </w:pPr>
      <w:r>
        <w:rPr>
          <w:u w:val="single"/>
        </w:rPr>
        <w:t>Verification</w:t>
      </w:r>
      <w:r>
        <w:t xml:space="preserve">.  It ensures that what is intended for each SCI as specified in a baseline or update is actually achieved in the succeeding baseline or update. </w:t>
      </w:r>
    </w:p>
    <w:p w14:paraId="14E912CE" w14:textId="77777777" w:rsidR="00F84F03" w:rsidRDefault="00F84F03">
      <w:pPr>
        <w:ind w:left="720"/>
      </w:pPr>
      <w:r>
        <w:rPr>
          <w:u w:val="single"/>
        </w:rPr>
        <w:t>Validation</w:t>
      </w:r>
      <w:r>
        <w:t xml:space="preserve">.  It ensures that the baselines reflect what the customer wants.  Describe how you will ensure that whenever there is a change in the system, it complies with the specifications, and the design. </w:t>
      </w:r>
    </w:p>
    <w:p w14:paraId="4C8326BA" w14:textId="77777777" w:rsidR="00F84F03" w:rsidRDefault="00F84F03">
      <w:pPr>
        <w:ind w:left="720"/>
      </w:pPr>
    </w:p>
    <w:p w14:paraId="5E7188C2" w14:textId="77777777" w:rsidR="00F84F03" w:rsidRPr="00634505" w:rsidRDefault="00F84F03">
      <w:r>
        <w:t xml:space="preserve">Note: In your plan, this will be a </w:t>
      </w:r>
      <w:r w:rsidR="009D114B" w:rsidRPr="00C66184">
        <w:t xml:space="preserve">complete </w:t>
      </w:r>
      <w:r w:rsidRPr="00C66184">
        <w:t xml:space="preserve">report describing the extent to which your final implementation meets the requirements specified in the SRS. </w:t>
      </w:r>
      <w:r w:rsidR="009D114B" w:rsidRPr="00C66184">
        <w:t xml:space="preserve">You can use an approach similar to the traceability matrix, where each requirement is mapped to different configuration items that have been developed to document or fulfill this requirement. This mapping must assist team members in easily identifying target configuration items as new changes are requested. </w:t>
      </w:r>
      <w:r w:rsidRPr="00C66184">
        <w:t>&gt;&gt;</w:t>
      </w:r>
    </w:p>
    <w:p w14:paraId="4498567D" w14:textId="77777777" w:rsidR="00F84F03" w:rsidRDefault="00F84F03">
      <w:pPr>
        <w:numPr>
          <w:ilvl w:val="0"/>
          <w:numId w:val="13"/>
        </w:num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1EC54" w14:textId="77777777" w:rsidR="00A461D8" w:rsidRDefault="00A461D8">
      <w:r>
        <w:separator/>
      </w:r>
    </w:p>
  </w:endnote>
  <w:endnote w:type="continuationSeparator" w:id="0">
    <w:p w14:paraId="58391049" w14:textId="77777777" w:rsidR="00A461D8" w:rsidRDefault="00A4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4120BE" w14:paraId="7D88A3BA" w14:textId="77777777">
      <w:tc>
        <w:tcPr>
          <w:tcW w:w="4428" w:type="dxa"/>
        </w:tcPr>
        <w:p w14:paraId="717DEA15" w14:textId="77777777" w:rsidR="004120BE" w:rsidRDefault="004120BE">
          <w:pPr>
            <w:pStyle w:val="Footer"/>
          </w:pPr>
          <w:r>
            <w:rPr>
              <w:color w:val="000000"/>
            </w:rPr>
            <w:sym w:font="Symbol" w:char="F0D3"/>
          </w:r>
          <w:r>
            <w:rPr>
              <w:color w:val="000000"/>
            </w:rPr>
            <w:t xml:space="preserve"> 2002 </w:t>
          </w:r>
          <w:fldSimple w:instr=" DOCPROPERTY &quot;Company&quot;  \* MERGEFORMAT ">
            <w:r>
              <w:t>&lt;Enter team name here&gt;</w:t>
            </w:r>
          </w:fldSimple>
        </w:p>
      </w:tc>
      <w:tc>
        <w:tcPr>
          <w:tcW w:w="4428" w:type="dxa"/>
        </w:tcPr>
        <w:p w14:paraId="068A2A62" w14:textId="77777777" w:rsidR="004120BE" w:rsidRDefault="004120BE">
          <w:pPr>
            <w:pStyle w:val="Footer"/>
            <w:jc w:val="right"/>
          </w:pPr>
          <w:r>
            <w:t>&lt;Drive:\Directory\Filename.ext&gt;</w:t>
          </w:r>
        </w:p>
      </w:tc>
    </w:tr>
  </w:tbl>
  <w:p w14:paraId="7DFE0443" w14:textId="77777777" w:rsidR="004120BE" w:rsidRDefault="004120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120BE" w14:paraId="1C5882FD" w14:textId="77777777">
      <w:trPr>
        <w:trHeight w:hRule="exact" w:val="552"/>
      </w:trPr>
      <w:tc>
        <w:tcPr>
          <w:tcW w:w="3060" w:type="dxa"/>
        </w:tcPr>
        <w:p w14:paraId="0CC52E19" w14:textId="77777777" w:rsidR="004120BE" w:rsidRDefault="004120BE">
          <w:pPr>
            <w:pStyle w:val="Footer"/>
            <w:spacing w:before="80"/>
            <w:rPr>
              <w:bCs/>
            </w:rPr>
          </w:pPr>
          <w:r>
            <w:t>SCM</w:t>
          </w:r>
        </w:p>
        <w:p w14:paraId="038634A0" w14:textId="77777777" w:rsidR="004120BE" w:rsidRDefault="004120BE">
          <w:pPr>
            <w:pStyle w:val="Footer"/>
            <w:spacing w:before="80"/>
          </w:pPr>
        </w:p>
        <w:p w14:paraId="4E9D92CD" w14:textId="77777777" w:rsidR="004120BE" w:rsidRDefault="004120BE">
          <w:pPr>
            <w:pStyle w:val="Footer"/>
            <w:spacing w:before="80"/>
          </w:pPr>
        </w:p>
      </w:tc>
      <w:tc>
        <w:tcPr>
          <w:tcW w:w="2880" w:type="dxa"/>
        </w:tcPr>
        <w:p w14:paraId="0E15908D" w14:textId="77777777" w:rsidR="004120BE" w:rsidRDefault="00A461D8">
          <w:pPr>
            <w:pStyle w:val="Footer"/>
            <w:spacing w:before="80"/>
            <w:rPr>
              <w:bCs/>
            </w:rPr>
          </w:pPr>
          <w:fldSimple w:instr=" DOCPROPERTY &quot;Company&quot;  \* MERGEFORMAT ">
            <w:r w:rsidR="004120BE">
              <w:t>&lt;Enter team name here&gt;</w:t>
            </w:r>
          </w:fldSimple>
        </w:p>
      </w:tc>
      <w:tc>
        <w:tcPr>
          <w:tcW w:w="1980" w:type="dxa"/>
        </w:tcPr>
        <w:p w14:paraId="6C572F09" w14:textId="77777777" w:rsidR="004120BE" w:rsidRDefault="004120BE">
          <w:pPr>
            <w:pStyle w:val="Footer"/>
            <w:spacing w:before="80"/>
            <w:rPr>
              <w:bCs/>
            </w:rPr>
          </w:pPr>
          <w:r>
            <w:rPr>
              <w:bCs/>
            </w:rPr>
            <w:t>Date</w:t>
          </w:r>
        </w:p>
        <w:p w14:paraId="67B466DA" w14:textId="77777777" w:rsidR="004120BE" w:rsidRDefault="004120BE">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141961">
            <w:rPr>
              <w:b w:val="0"/>
              <w:bCs/>
              <w:noProof/>
            </w:rPr>
            <w:t>2/4/2014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141961">
            <w:rPr>
              <w:b w:val="0"/>
              <w:bCs/>
              <w:noProof/>
            </w:rPr>
            <w:t>7:12 PM</w:t>
          </w:r>
          <w:r>
            <w:rPr>
              <w:b w:val="0"/>
              <w:bCs/>
            </w:rPr>
            <w:fldChar w:fldCharType="end"/>
          </w:r>
        </w:p>
      </w:tc>
      <w:tc>
        <w:tcPr>
          <w:tcW w:w="1080" w:type="dxa"/>
        </w:tcPr>
        <w:p w14:paraId="0EDA9955" w14:textId="77777777" w:rsidR="004120BE" w:rsidRDefault="004120BE">
          <w:pPr>
            <w:pStyle w:val="Footer"/>
            <w:spacing w:before="80"/>
            <w:rPr>
              <w:bCs/>
            </w:rPr>
          </w:pPr>
          <w:r>
            <w:rPr>
              <w:bCs/>
            </w:rPr>
            <w:t>Page</w:t>
          </w:r>
        </w:p>
        <w:p w14:paraId="73390713" w14:textId="77777777" w:rsidR="004120BE" w:rsidRDefault="004120BE">
          <w:pPr>
            <w:pStyle w:val="Footer"/>
            <w:spacing w:before="80"/>
          </w:pPr>
          <w:r>
            <w:rPr>
              <w:b w:val="0"/>
              <w:bCs/>
            </w:rPr>
            <w:fldChar w:fldCharType="begin"/>
          </w:r>
          <w:r>
            <w:rPr>
              <w:b w:val="0"/>
              <w:bCs/>
            </w:rPr>
            <w:instrText xml:space="preserve">page </w:instrText>
          </w:r>
          <w:r>
            <w:rPr>
              <w:b w:val="0"/>
              <w:bCs/>
            </w:rPr>
            <w:fldChar w:fldCharType="separate"/>
          </w:r>
          <w:r w:rsidR="00DA6742">
            <w:rPr>
              <w:b w:val="0"/>
              <w:bCs/>
              <w:noProof/>
            </w:rPr>
            <w:t>2</w:t>
          </w:r>
          <w:r>
            <w:rPr>
              <w:b w:val="0"/>
              <w:bCs/>
            </w:rPr>
            <w:fldChar w:fldCharType="end"/>
          </w:r>
          <w:r>
            <w:t xml:space="preserve"> </w:t>
          </w:r>
        </w:p>
        <w:p w14:paraId="6DD162C1" w14:textId="77777777" w:rsidR="004120BE" w:rsidRDefault="004120BE">
          <w:pPr>
            <w:pStyle w:val="Footer"/>
            <w:spacing w:before="80"/>
          </w:pPr>
        </w:p>
        <w:p w14:paraId="14C673E3" w14:textId="77777777" w:rsidR="004120BE" w:rsidRDefault="004120BE">
          <w:pPr>
            <w:pStyle w:val="Footer"/>
            <w:spacing w:before="80"/>
          </w:pPr>
        </w:p>
      </w:tc>
    </w:tr>
  </w:tbl>
  <w:p w14:paraId="0AA5EE3E" w14:textId="77777777" w:rsidR="004120BE" w:rsidRDefault="004120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3AF5" w14:textId="77777777" w:rsidR="00A461D8" w:rsidRDefault="00A461D8">
      <w:r>
        <w:separator/>
      </w:r>
    </w:p>
  </w:footnote>
  <w:footnote w:type="continuationSeparator" w:id="0">
    <w:p w14:paraId="12DCDFBA" w14:textId="77777777" w:rsidR="00A461D8" w:rsidRDefault="00A461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DB500" w14:textId="77777777" w:rsidR="004120BE" w:rsidRDefault="004120BE">
    <w:pPr>
      <w:rPr>
        <w:sz w:val="24"/>
      </w:rPr>
    </w:pPr>
  </w:p>
  <w:p w14:paraId="6BC5B8BC" w14:textId="77777777" w:rsidR="004120BE" w:rsidRDefault="004120BE">
    <w:pPr>
      <w:pBdr>
        <w:top w:val="single" w:sz="6" w:space="1" w:color="auto"/>
      </w:pBdr>
      <w:rPr>
        <w:sz w:val="24"/>
      </w:rPr>
    </w:pPr>
  </w:p>
  <w:p w14:paraId="1B4CE82E" w14:textId="77777777" w:rsidR="004120BE" w:rsidRDefault="00A461D8">
    <w:pPr>
      <w:pStyle w:val="Title"/>
    </w:pPr>
    <w:fldSimple w:instr=" DOCPROPERTY &quot;Company&quot;  \* MERGEFORMAT ">
      <w:r w:rsidR="004120BE">
        <w:t>&lt;Enter team name here&gt;</w:t>
      </w:r>
    </w:fldSimple>
  </w:p>
  <w:p w14:paraId="7073E521" w14:textId="77777777" w:rsidR="004120BE" w:rsidRDefault="004120BE">
    <w:pPr>
      <w:pBdr>
        <w:bottom w:val="single" w:sz="6" w:space="1" w:color="auto"/>
      </w:pBdr>
      <w:jc w:val="right"/>
      <w:rPr>
        <w:sz w:val="24"/>
      </w:rPr>
    </w:pPr>
  </w:p>
  <w:p w14:paraId="292A1A93" w14:textId="77777777" w:rsidR="004120BE" w:rsidRDefault="004120BE">
    <w:pPr>
      <w:pStyle w:val="Title"/>
    </w:pPr>
  </w:p>
  <w:p w14:paraId="4F4A4F58" w14:textId="77777777" w:rsidR="004120BE" w:rsidRDefault="004120BE">
    <w:pPr>
      <w:pStyle w:val="Title"/>
    </w:pPr>
  </w:p>
  <w:p w14:paraId="70D2C9EB" w14:textId="77777777" w:rsidR="004120BE" w:rsidRDefault="004120BE">
    <w:pPr>
      <w:pStyle w:val="Title"/>
    </w:pPr>
  </w:p>
  <w:p w14:paraId="61992C3D" w14:textId="77777777" w:rsidR="004120BE" w:rsidRDefault="004120BE">
    <w:pPr>
      <w:pStyle w:val="Title"/>
    </w:pPr>
  </w:p>
  <w:p w14:paraId="4C430157" w14:textId="77777777" w:rsidR="004120BE" w:rsidRDefault="004120BE">
    <w:pPr>
      <w:pStyle w:val="Title"/>
    </w:pPr>
  </w:p>
  <w:p w14:paraId="41975700" w14:textId="77777777" w:rsidR="004120BE" w:rsidRDefault="004120BE">
    <w:pPr>
      <w:pStyle w:val="Title"/>
    </w:pPr>
  </w:p>
  <w:p w14:paraId="65F16028" w14:textId="77777777" w:rsidR="004120BE" w:rsidRDefault="004120BE">
    <w:pPr>
      <w:pStyle w:val="Title"/>
    </w:pPr>
  </w:p>
  <w:p w14:paraId="7802D178" w14:textId="77777777" w:rsidR="004120BE" w:rsidRDefault="004120BE">
    <w:pPr>
      <w:pStyle w:val="Title"/>
    </w:pPr>
  </w:p>
  <w:p w14:paraId="1F2ADADD" w14:textId="77777777" w:rsidR="004120BE" w:rsidRDefault="004120BE">
    <w:pPr>
      <w:pStyle w:val="Title"/>
    </w:pPr>
  </w:p>
  <w:p w14:paraId="4A1B03E9" w14:textId="77777777" w:rsidR="004120BE" w:rsidRDefault="004120BE">
    <w:pPr>
      <w:pStyle w:val="Title"/>
    </w:pPr>
  </w:p>
  <w:p w14:paraId="0971E142" w14:textId="77777777" w:rsidR="004120BE" w:rsidRDefault="004120BE"/>
  <w:p w14:paraId="70DB4BC2" w14:textId="77777777" w:rsidR="004120BE" w:rsidRDefault="004120BE"/>
  <w:p w14:paraId="27F646D1" w14:textId="77777777" w:rsidR="004120BE" w:rsidRDefault="004120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E716A" w14:textId="77777777" w:rsidR="004120BE" w:rsidRDefault="004120BE">
    <w:pPr>
      <w:pStyle w:val="Header"/>
    </w:pPr>
    <w: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9C0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78470E6"/>
    <w:multiLevelType w:val="hybridMultilevel"/>
    <w:tmpl w:val="EC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C4ACE"/>
    <w:multiLevelType w:val="hybridMultilevel"/>
    <w:tmpl w:val="6FC2D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C16A5"/>
    <w:multiLevelType w:val="hybridMultilevel"/>
    <w:tmpl w:val="98044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62D5C"/>
    <w:multiLevelType w:val="hybridMultilevel"/>
    <w:tmpl w:val="45EA9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A1918"/>
    <w:multiLevelType w:val="hybridMultilevel"/>
    <w:tmpl w:val="C932F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8D91718"/>
    <w:multiLevelType w:val="hybridMultilevel"/>
    <w:tmpl w:val="65AA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1">
    <w:nsid w:val="5FE51128"/>
    <w:multiLevelType w:val="hybridMultilevel"/>
    <w:tmpl w:val="CA7E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3384E"/>
    <w:multiLevelType w:val="hybridMultilevel"/>
    <w:tmpl w:val="A1EA1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DA0C51"/>
    <w:multiLevelType w:val="hybridMultilevel"/>
    <w:tmpl w:val="655E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DC024A"/>
    <w:multiLevelType w:val="hybridMultilevel"/>
    <w:tmpl w:val="98044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7"/>
  </w:num>
  <w:num w:numId="11">
    <w:abstractNumId w:val="10"/>
  </w:num>
  <w:num w:numId="12">
    <w:abstractNumId w:val="14"/>
  </w:num>
  <w:num w:numId="13">
    <w:abstractNumId w:val="9"/>
  </w:num>
  <w:num w:numId="14">
    <w:abstractNumId w:val="0"/>
  </w:num>
  <w:num w:numId="15">
    <w:abstractNumId w:val="6"/>
  </w:num>
  <w:num w:numId="16">
    <w:abstractNumId w:val="3"/>
  </w:num>
  <w:num w:numId="17">
    <w:abstractNumId w:val="5"/>
  </w:num>
  <w:num w:numId="18">
    <w:abstractNumId w:val="15"/>
  </w:num>
  <w:num w:numId="19">
    <w:abstractNumId w:val="4"/>
  </w:num>
  <w:num w:numId="20">
    <w:abstractNumId w:val="12"/>
  </w:num>
  <w:num w:numId="21">
    <w:abstractNumId w:val="11"/>
  </w:num>
  <w:num w:numId="22">
    <w:abstractNumId w:val="13"/>
  </w:num>
  <w:num w:numId="23">
    <w:abstractNumId w:val="8"/>
  </w:num>
  <w:num w:numId="2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576F4"/>
    <w:rsid w:val="00067BA6"/>
    <w:rsid w:val="00080368"/>
    <w:rsid w:val="00081A50"/>
    <w:rsid w:val="000A3ADF"/>
    <w:rsid w:val="00105227"/>
    <w:rsid w:val="00141961"/>
    <w:rsid w:val="00144D45"/>
    <w:rsid w:val="001943C1"/>
    <w:rsid w:val="001D64C0"/>
    <w:rsid w:val="00284CA6"/>
    <w:rsid w:val="002D4B73"/>
    <w:rsid w:val="002E4A04"/>
    <w:rsid w:val="003661FE"/>
    <w:rsid w:val="00403C23"/>
    <w:rsid w:val="004120BE"/>
    <w:rsid w:val="004A4872"/>
    <w:rsid w:val="004C110C"/>
    <w:rsid w:val="004D712A"/>
    <w:rsid w:val="00501991"/>
    <w:rsid w:val="00551580"/>
    <w:rsid w:val="00552E5B"/>
    <w:rsid w:val="0057444C"/>
    <w:rsid w:val="005B0CCE"/>
    <w:rsid w:val="005F18EB"/>
    <w:rsid w:val="0062628A"/>
    <w:rsid w:val="00634505"/>
    <w:rsid w:val="006858D2"/>
    <w:rsid w:val="006C6801"/>
    <w:rsid w:val="00761EC9"/>
    <w:rsid w:val="00775BF7"/>
    <w:rsid w:val="007968D1"/>
    <w:rsid w:val="007A41BA"/>
    <w:rsid w:val="007B7325"/>
    <w:rsid w:val="007C28AC"/>
    <w:rsid w:val="007C62FC"/>
    <w:rsid w:val="00822044"/>
    <w:rsid w:val="008C1568"/>
    <w:rsid w:val="008D6ECE"/>
    <w:rsid w:val="008E027A"/>
    <w:rsid w:val="009153D4"/>
    <w:rsid w:val="00950857"/>
    <w:rsid w:val="00971A8E"/>
    <w:rsid w:val="00983848"/>
    <w:rsid w:val="009D114B"/>
    <w:rsid w:val="00A11EC6"/>
    <w:rsid w:val="00A43D1D"/>
    <w:rsid w:val="00A461D8"/>
    <w:rsid w:val="00AC51ED"/>
    <w:rsid w:val="00AD2DB4"/>
    <w:rsid w:val="00B1130F"/>
    <w:rsid w:val="00B2249C"/>
    <w:rsid w:val="00B44F4E"/>
    <w:rsid w:val="00B7391A"/>
    <w:rsid w:val="00BA5903"/>
    <w:rsid w:val="00BF7BCD"/>
    <w:rsid w:val="00C35346"/>
    <w:rsid w:val="00C409E4"/>
    <w:rsid w:val="00C66184"/>
    <w:rsid w:val="00CA434C"/>
    <w:rsid w:val="00CB1F1C"/>
    <w:rsid w:val="00CC188D"/>
    <w:rsid w:val="00CF15D2"/>
    <w:rsid w:val="00D5347D"/>
    <w:rsid w:val="00D87586"/>
    <w:rsid w:val="00D928C5"/>
    <w:rsid w:val="00DA384B"/>
    <w:rsid w:val="00DA6742"/>
    <w:rsid w:val="00DE0452"/>
    <w:rsid w:val="00DF627F"/>
    <w:rsid w:val="00E43DE2"/>
    <w:rsid w:val="00E74BAA"/>
    <w:rsid w:val="00E8139D"/>
    <w:rsid w:val="00EA23D6"/>
    <w:rsid w:val="00EA7926"/>
    <w:rsid w:val="00EB1195"/>
    <w:rsid w:val="00EB79D0"/>
    <w:rsid w:val="00F1353A"/>
    <w:rsid w:val="00F27A0C"/>
    <w:rsid w:val="00F377DE"/>
    <w:rsid w:val="00F43CBE"/>
    <w:rsid w:val="00F80B0D"/>
    <w:rsid w:val="00F84F03"/>
    <w:rsid w:val="00FC5F3B"/>
    <w:rsid w:val="00FF3A42"/>
    <w:rsid w:val="00FF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7D32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table" w:styleId="TableGrid">
    <w:name w:val="Table Grid"/>
    <w:basedOn w:val="TableNormal"/>
    <w:rsid w:val="00F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7C62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table" w:styleId="TableGrid">
    <w:name w:val="Table Grid"/>
    <w:basedOn w:val="TableNormal"/>
    <w:rsid w:val="00F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7C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172</TotalTime>
  <Pages>9</Pages>
  <Words>1506</Words>
  <Characters>8587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10073</CharactersWithSpaces>
  <SharedDoc>false</SharedDoc>
  <HLinks>
    <vt:vector size="90" baseType="variant">
      <vt:variant>
        <vt:i4>1179709</vt:i4>
      </vt:variant>
      <vt:variant>
        <vt:i4>92</vt:i4>
      </vt:variant>
      <vt:variant>
        <vt:i4>0</vt:i4>
      </vt:variant>
      <vt:variant>
        <vt:i4>5</vt:i4>
      </vt:variant>
      <vt:variant>
        <vt:lpwstr/>
      </vt:variant>
      <vt:variant>
        <vt:lpwstr>_Toc61860436</vt:lpwstr>
      </vt:variant>
      <vt:variant>
        <vt:i4>1114173</vt:i4>
      </vt:variant>
      <vt:variant>
        <vt:i4>86</vt:i4>
      </vt:variant>
      <vt:variant>
        <vt:i4>0</vt:i4>
      </vt:variant>
      <vt:variant>
        <vt:i4>5</vt:i4>
      </vt:variant>
      <vt:variant>
        <vt:lpwstr/>
      </vt:variant>
      <vt:variant>
        <vt:lpwstr>_Toc61860435</vt:lpwstr>
      </vt:variant>
      <vt:variant>
        <vt:i4>1048637</vt:i4>
      </vt:variant>
      <vt:variant>
        <vt:i4>80</vt:i4>
      </vt:variant>
      <vt:variant>
        <vt:i4>0</vt:i4>
      </vt:variant>
      <vt:variant>
        <vt:i4>5</vt:i4>
      </vt:variant>
      <vt:variant>
        <vt:lpwstr/>
      </vt:variant>
      <vt:variant>
        <vt:lpwstr>_Toc61860434</vt:lpwstr>
      </vt:variant>
      <vt:variant>
        <vt:i4>1507389</vt:i4>
      </vt:variant>
      <vt:variant>
        <vt:i4>74</vt:i4>
      </vt:variant>
      <vt:variant>
        <vt:i4>0</vt:i4>
      </vt:variant>
      <vt:variant>
        <vt:i4>5</vt:i4>
      </vt:variant>
      <vt:variant>
        <vt:lpwstr/>
      </vt:variant>
      <vt:variant>
        <vt:lpwstr>_Toc61860433</vt:lpwstr>
      </vt:variant>
      <vt:variant>
        <vt:i4>1441853</vt:i4>
      </vt:variant>
      <vt:variant>
        <vt:i4>68</vt:i4>
      </vt:variant>
      <vt:variant>
        <vt:i4>0</vt:i4>
      </vt:variant>
      <vt:variant>
        <vt:i4>5</vt:i4>
      </vt:variant>
      <vt:variant>
        <vt:lpwstr/>
      </vt:variant>
      <vt:variant>
        <vt:lpwstr>_Toc61860432</vt:lpwstr>
      </vt:variant>
      <vt:variant>
        <vt:i4>1376317</vt:i4>
      </vt:variant>
      <vt:variant>
        <vt:i4>62</vt:i4>
      </vt:variant>
      <vt:variant>
        <vt:i4>0</vt:i4>
      </vt:variant>
      <vt:variant>
        <vt:i4>5</vt:i4>
      </vt:variant>
      <vt:variant>
        <vt:lpwstr/>
      </vt:variant>
      <vt:variant>
        <vt:lpwstr>_Toc61860431</vt:lpwstr>
      </vt:variant>
      <vt:variant>
        <vt:i4>1310781</vt:i4>
      </vt:variant>
      <vt:variant>
        <vt:i4>56</vt:i4>
      </vt:variant>
      <vt:variant>
        <vt:i4>0</vt:i4>
      </vt:variant>
      <vt:variant>
        <vt:i4>5</vt:i4>
      </vt:variant>
      <vt:variant>
        <vt:lpwstr/>
      </vt:variant>
      <vt:variant>
        <vt:lpwstr>_Toc61860430</vt:lpwstr>
      </vt:variant>
      <vt:variant>
        <vt:i4>1900604</vt:i4>
      </vt:variant>
      <vt:variant>
        <vt:i4>50</vt:i4>
      </vt:variant>
      <vt:variant>
        <vt:i4>0</vt:i4>
      </vt:variant>
      <vt:variant>
        <vt:i4>5</vt:i4>
      </vt:variant>
      <vt:variant>
        <vt:lpwstr/>
      </vt:variant>
      <vt:variant>
        <vt:lpwstr>_Toc61860429</vt:lpwstr>
      </vt:variant>
      <vt:variant>
        <vt:i4>1835068</vt:i4>
      </vt:variant>
      <vt:variant>
        <vt:i4>44</vt:i4>
      </vt:variant>
      <vt:variant>
        <vt:i4>0</vt:i4>
      </vt:variant>
      <vt:variant>
        <vt:i4>5</vt:i4>
      </vt:variant>
      <vt:variant>
        <vt:lpwstr/>
      </vt:variant>
      <vt:variant>
        <vt:lpwstr>_Toc61860428</vt:lpwstr>
      </vt:variant>
      <vt:variant>
        <vt:i4>1245244</vt:i4>
      </vt:variant>
      <vt:variant>
        <vt:i4>38</vt:i4>
      </vt:variant>
      <vt:variant>
        <vt:i4>0</vt:i4>
      </vt:variant>
      <vt:variant>
        <vt:i4>5</vt:i4>
      </vt:variant>
      <vt:variant>
        <vt:lpwstr/>
      </vt:variant>
      <vt:variant>
        <vt:lpwstr>_Toc61860427</vt:lpwstr>
      </vt:variant>
      <vt:variant>
        <vt:i4>1179708</vt:i4>
      </vt:variant>
      <vt:variant>
        <vt:i4>32</vt:i4>
      </vt:variant>
      <vt:variant>
        <vt:i4>0</vt:i4>
      </vt:variant>
      <vt:variant>
        <vt:i4>5</vt:i4>
      </vt:variant>
      <vt:variant>
        <vt:lpwstr/>
      </vt:variant>
      <vt:variant>
        <vt:lpwstr>_Toc61860426</vt:lpwstr>
      </vt:variant>
      <vt:variant>
        <vt:i4>1114172</vt:i4>
      </vt:variant>
      <vt:variant>
        <vt:i4>26</vt:i4>
      </vt:variant>
      <vt:variant>
        <vt:i4>0</vt:i4>
      </vt:variant>
      <vt:variant>
        <vt:i4>5</vt:i4>
      </vt:variant>
      <vt:variant>
        <vt:lpwstr/>
      </vt:variant>
      <vt:variant>
        <vt:lpwstr>_Toc61860425</vt:lpwstr>
      </vt:variant>
      <vt:variant>
        <vt:i4>1048636</vt:i4>
      </vt:variant>
      <vt:variant>
        <vt:i4>20</vt:i4>
      </vt:variant>
      <vt:variant>
        <vt:i4>0</vt:i4>
      </vt:variant>
      <vt:variant>
        <vt:i4>5</vt:i4>
      </vt:variant>
      <vt:variant>
        <vt:lpwstr/>
      </vt:variant>
      <vt:variant>
        <vt:lpwstr>_Toc61860424</vt:lpwstr>
      </vt:variant>
      <vt:variant>
        <vt:i4>1507388</vt:i4>
      </vt:variant>
      <vt:variant>
        <vt:i4>14</vt:i4>
      </vt:variant>
      <vt:variant>
        <vt:i4>0</vt:i4>
      </vt:variant>
      <vt:variant>
        <vt:i4>5</vt:i4>
      </vt:variant>
      <vt:variant>
        <vt:lpwstr/>
      </vt:variant>
      <vt:variant>
        <vt:lpwstr>_Toc61860423</vt:lpwstr>
      </vt:variant>
      <vt:variant>
        <vt:i4>1441852</vt:i4>
      </vt:variant>
      <vt:variant>
        <vt:i4>8</vt:i4>
      </vt:variant>
      <vt:variant>
        <vt:i4>0</vt:i4>
      </vt:variant>
      <vt:variant>
        <vt:i4>5</vt:i4>
      </vt:variant>
      <vt:variant>
        <vt:lpwstr/>
      </vt:variant>
      <vt:variant>
        <vt:lpwstr>_Toc61860422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Rebekah Gruver</cp:lastModifiedBy>
  <cp:revision>22</cp:revision>
  <cp:lastPrinted>2005-01-16T20:53:00Z</cp:lastPrinted>
  <dcterms:created xsi:type="dcterms:W3CDTF">2014-02-02T20:02:00Z</dcterms:created>
  <dcterms:modified xsi:type="dcterms:W3CDTF">2014-02-05T02:13:00Z</dcterms:modified>
</cp:coreProperties>
</file>